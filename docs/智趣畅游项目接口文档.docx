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5E7" w:rsidRDefault="007265E7" w:rsidP="00135D57"/>
    <w:p w:rsidR="007265E7" w:rsidRDefault="007265E7" w:rsidP="00135D57"/>
    <w:p w:rsidR="007265E7" w:rsidRDefault="007265E7" w:rsidP="00135D57"/>
    <w:p w:rsidR="007265E7" w:rsidRDefault="007265E7" w:rsidP="00135D57"/>
    <w:p w:rsidR="007265E7" w:rsidRDefault="007265E7" w:rsidP="00135D57"/>
    <w:p w:rsidR="007265E7" w:rsidRDefault="007265E7" w:rsidP="00135D57"/>
    <w:p w:rsidR="007265E7" w:rsidRDefault="007265E7" w:rsidP="00135D57"/>
    <w:p w:rsidR="007265E7" w:rsidRDefault="007265E7" w:rsidP="00135D57"/>
    <w:p w:rsidR="007265E7" w:rsidRDefault="007265E7" w:rsidP="00135D57"/>
    <w:p w:rsidR="007265E7" w:rsidRDefault="007265E7" w:rsidP="00135D57"/>
    <w:p w:rsidR="007265E7" w:rsidRDefault="007265E7" w:rsidP="00135D57"/>
    <w:p w:rsidR="007265E7" w:rsidRDefault="007265E7" w:rsidP="00135D57"/>
    <w:p w:rsidR="007265E7" w:rsidRDefault="007265E7" w:rsidP="00135D57"/>
    <w:p w:rsidR="007265E7" w:rsidRDefault="007265E7" w:rsidP="002A675F">
      <w:pPr>
        <w:ind w:firstLineChars="1400" w:firstLine="2940"/>
      </w:pPr>
    </w:p>
    <w:p w:rsidR="007265E7" w:rsidRDefault="007265E7" w:rsidP="002A675F">
      <w:pPr>
        <w:ind w:firstLineChars="500" w:firstLine="1050"/>
      </w:pPr>
    </w:p>
    <w:p w:rsidR="007265E7" w:rsidRDefault="007265E7" w:rsidP="002A675F">
      <w:pPr>
        <w:ind w:firstLineChars="1200" w:firstLine="2520"/>
      </w:pPr>
    </w:p>
    <w:p w:rsidR="007265E7" w:rsidRDefault="007265E7" w:rsidP="002A675F">
      <w:pPr>
        <w:ind w:firstLineChars="1200" w:firstLine="3840"/>
        <w:rPr>
          <w:sz w:val="32"/>
          <w:szCs w:val="32"/>
        </w:rPr>
      </w:pPr>
    </w:p>
    <w:p w:rsidR="007265E7" w:rsidRDefault="007265E7" w:rsidP="002A675F">
      <w:pPr>
        <w:ind w:firstLineChars="1200" w:firstLine="3840"/>
        <w:rPr>
          <w:sz w:val="32"/>
          <w:szCs w:val="32"/>
        </w:rPr>
      </w:pPr>
    </w:p>
    <w:p w:rsidR="007265E7" w:rsidRDefault="007265E7" w:rsidP="002A675F">
      <w:pPr>
        <w:pStyle w:val="Heading1"/>
        <w:ind w:firstLineChars="600" w:firstLine="1928"/>
      </w:pPr>
      <w:r w:rsidRPr="002A675F">
        <w:rPr>
          <w:rFonts w:hint="eastAsia"/>
        </w:rPr>
        <w:t>智趣畅游项目接口文档</w:t>
      </w:r>
      <w:r w:rsidRPr="002A675F">
        <w:t>V1.0</w:t>
      </w:r>
    </w:p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115016"/>
    <w:p w:rsidR="007265E7" w:rsidRDefault="007265E7" w:rsidP="0060149D">
      <w:pPr>
        <w:pStyle w:val="Heading1"/>
        <w:numPr>
          <w:ilvl w:val="0"/>
          <w:numId w:val="3"/>
        </w:numPr>
      </w:pPr>
      <w:r>
        <w:rPr>
          <w:rFonts w:hint="eastAsia"/>
        </w:rPr>
        <w:t>游记攻略</w:t>
      </w:r>
    </w:p>
    <w:p w:rsidR="007265E7" w:rsidRDefault="007265E7" w:rsidP="0060149D">
      <w:r>
        <w:t>1.1</w:t>
      </w:r>
      <w:r>
        <w:rPr>
          <w:rFonts w:hint="eastAsia"/>
        </w:rPr>
        <w:t>获取游记接口</w:t>
      </w:r>
    </w:p>
    <w:p w:rsidR="007265E7" w:rsidRDefault="007265E7" w:rsidP="0060149D">
      <w:r>
        <w:rPr>
          <w:rFonts w:hint="eastAsia"/>
        </w:rPr>
        <w:t>接口功能说明：</w:t>
      </w:r>
    </w:p>
    <w:p w:rsidR="007265E7" w:rsidRDefault="007265E7" w:rsidP="0060149D">
      <w:r>
        <w:rPr>
          <w:rFonts w:hint="eastAsia"/>
        </w:rPr>
        <w:t>获取游记接口一次返回</w:t>
      </w:r>
      <w:r>
        <w:t>6</w:t>
      </w:r>
      <w:r>
        <w:rPr>
          <w:rFonts w:hint="eastAsia"/>
        </w:rPr>
        <w:t>篇游记信息。</w:t>
      </w:r>
    </w:p>
    <w:p w:rsidR="007265E7" w:rsidRDefault="007265E7" w:rsidP="0060149D">
      <w:r>
        <w:rPr>
          <w:rFonts w:hint="eastAsia"/>
        </w:rPr>
        <w:t>接口访问：</w:t>
      </w:r>
      <w:r w:rsidRPr="003C63B9">
        <w:t>http://localhost:9090/Travels/getTravelsInfo</w:t>
      </w:r>
      <w:r>
        <w:t>?</w:t>
      </w:r>
      <w:r w:rsidRPr="000853BE">
        <w:t xml:space="preserve"> </w:t>
      </w:r>
      <w:r>
        <w:t xml:space="preserve">type =0 &amp;sign = 1111111 </w:t>
      </w:r>
    </w:p>
    <w:p w:rsidR="007265E7" w:rsidRDefault="007265E7" w:rsidP="0060149D">
      <w:r>
        <w:rPr>
          <w:rFonts w:hint="eastAsia"/>
        </w:rPr>
        <w:t>请求参数说明：</w:t>
      </w:r>
    </w:p>
    <w:p w:rsidR="007265E7" w:rsidRDefault="007265E7" w:rsidP="0060149D"/>
    <w:tbl>
      <w:tblPr>
        <w:tblW w:w="8755" w:type="dxa"/>
        <w:tblLook w:val="00A0"/>
      </w:tblPr>
      <w:tblGrid>
        <w:gridCol w:w="1668"/>
        <w:gridCol w:w="2409"/>
        <w:gridCol w:w="4678"/>
      </w:tblGrid>
      <w:tr w:rsidR="007265E7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参数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中文含义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说明</w:t>
            </w:r>
          </w:p>
        </w:tc>
      </w:tr>
      <w:tr w:rsidR="007265E7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destination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目的地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选填，没有明确目的地的不填。</w:t>
            </w:r>
          </w:p>
        </w:tc>
      </w:tr>
      <w:tr w:rsidR="007265E7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type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游记类型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必填，</w:t>
            </w:r>
            <w:r>
              <w:t>1</w:t>
            </w:r>
            <w:r>
              <w:rPr>
                <w:rFonts w:hint="eastAsia"/>
              </w:rPr>
              <w:t>：推荐</w:t>
            </w:r>
            <w:r>
              <w:t xml:space="preserve"> 2</w:t>
            </w:r>
            <w:r>
              <w:rPr>
                <w:rFonts w:hint="eastAsia"/>
              </w:rPr>
              <w:t>：主题</w:t>
            </w:r>
            <w:r>
              <w:t xml:space="preserve"> 3</w:t>
            </w:r>
            <w:r>
              <w:rPr>
                <w:rFonts w:hint="eastAsia"/>
              </w:rPr>
              <w:t>：时令</w:t>
            </w:r>
            <w:r>
              <w:t xml:space="preserve"> 4</w:t>
            </w:r>
            <w:r>
              <w:rPr>
                <w:rFonts w:hint="eastAsia"/>
              </w:rPr>
              <w:t>：周边游</w:t>
            </w:r>
          </w:p>
        </w:tc>
      </w:tr>
      <w:tr w:rsidR="007265E7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topicclass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主题类别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FB549D" w:rsidRDefault="007265E7" w:rsidP="00AA0BA3">
            <w:r>
              <w:rPr>
                <w:rFonts w:hint="eastAsia"/>
              </w:rPr>
              <w:t>选填，</w:t>
            </w:r>
            <w:r w:rsidRPr="00FB549D">
              <w:rPr>
                <w:rFonts w:hint="eastAsia"/>
              </w:rPr>
              <w:t>当</w:t>
            </w:r>
            <w:r w:rsidRPr="00FB549D">
              <w:t>type = 2</w:t>
            </w:r>
            <w:r w:rsidRPr="00FB549D">
              <w:rPr>
                <w:rFonts w:hint="eastAsia"/>
              </w:rPr>
              <w:t>时，该字段不能为空。</w:t>
            </w:r>
            <w:r w:rsidRPr="00FB549D">
              <w:t>100</w:t>
            </w:r>
            <w:r w:rsidRPr="00FB549D">
              <w:rPr>
                <w:rFonts w:hint="eastAsia"/>
              </w:rPr>
              <w:t>：全部</w:t>
            </w:r>
            <w:r w:rsidRPr="00FB549D">
              <w:t xml:space="preserve"> 101</w:t>
            </w:r>
            <w:r w:rsidRPr="00FB549D">
              <w:rPr>
                <w:rFonts w:hint="eastAsia"/>
              </w:rPr>
              <w:t>：摄影</w:t>
            </w:r>
            <w:r w:rsidRPr="00FB549D">
              <w:t>102</w:t>
            </w:r>
            <w:r w:rsidRPr="00FB549D">
              <w:rPr>
                <w:rFonts w:hint="eastAsia"/>
              </w:rPr>
              <w:t>：观海</w:t>
            </w:r>
            <w:r w:rsidRPr="00FB549D">
              <w:t>103</w:t>
            </w:r>
            <w:r w:rsidRPr="00FB549D">
              <w:rPr>
                <w:rFonts w:hint="eastAsia"/>
              </w:rPr>
              <w:t>：登山</w:t>
            </w:r>
            <w:r w:rsidRPr="00FB549D">
              <w:t>104</w:t>
            </w:r>
            <w:r w:rsidRPr="00FB549D">
              <w:rPr>
                <w:rFonts w:hint="eastAsia"/>
              </w:rPr>
              <w:t>：骑行</w:t>
            </w:r>
            <w:r w:rsidRPr="00FB549D">
              <w:t>105</w:t>
            </w:r>
            <w:r w:rsidRPr="00FB549D">
              <w:rPr>
                <w:rFonts w:hint="eastAsia"/>
              </w:rPr>
              <w:t>：购物</w:t>
            </w:r>
            <w:r w:rsidRPr="00FB549D">
              <w:t>106</w:t>
            </w:r>
            <w:r w:rsidRPr="00FB549D">
              <w:rPr>
                <w:rFonts w:hint="eastAsia"/>
              </w:rPr>
              <w:t>：古镇</w:t>
            </w:r>
            <w:r w:rsidRPr="00FB549D">
              <w:t>107</w:t>
            </w:r>
            <w:r w:rsidRPr="00FB549D">
              <w:rPr>
                <w:rFonts w:hint="eastAsia"/>
              </w:rPr>
              <w:t>：徒步</w:t>
            </w:r>
            <w:r w:rsidRPr="00FB549D">
              <w:t>108</w:t>
            </w:r>
            <w:r w:rsidRPr="00FB549D">
              <w:rPr>
                <w:rFonts w:hint="eastAsia"/>
              </w:rPr>
              <w:t>：潜水</w:t>
            </w:r>
            <w:r w:rsidRPr="00FB549D">
              <w:t>109</w:t>
            </w:r>
            <w:r w:rsidRPr="00FB549D">
              <w:rPr>
                <w:rFonts w:hint="eastAsia"/>
              </w:rPr>
              <w:t>：自驾</w:t>
            </w:r>
            <w:r w:rsidRPr="00FB549D">
              <w:t xml:space="preserve"> 110</w:t>
            </w:r>
            <w:r w:rsidRPr="00FB549D">
              <w:rPr>
                <w:rFonts w:hint="eastAsia"/>
              </w:rPr>
              <w:t>：滑雪</w:t>
            </w:r>
            <w:r w:rsidRPr="00FB549D">
              <w:t>111</w:t>
            </w:r>
            <w:r w:rsidRPr="00FB549D">
              <w:rPr>
                <w:rFonts w:hint="eastAsia"/>
              </w:rPr>
              <w:t>：温泉</w:t>
            </w:r>
            <w:r w:rsidRPr="00FB549D">
              <w:t>112</w:t>
            </w:r>
            <w:r w:rsidRPr="00FB549D">
              <w:rPr>
                <w:rFonts w:hint="eastAsia"/>
              </w:rPr>
              <w:t>：沙漠</w:t>
            </w:r>
            <w:r w:rsidRPr="00FB549D">
              <w:t>113</w:t>
            </w:r>
            <w:r w:rsidRPr="00FB549D">
              <w:rPr>
                <w:rFonts w:hint="eastAsia"/>
              </w:rPr>
              <w:t>：文化</w:t>
            </w:r>
            <w:r w:rsidRPr="00FB549D">
              <w:t>114</w:t>
            </w:r>
            <w:r w:rsidRPr="00FB549D">
              <w:rPr>
                <w:rFonts w:hint="eastAsia"/>
              </w:rPr>
              <w:t>：民俗</w:t>
            </w:r>
            <w:r w:rsidRPr="00FB549D">
              <w:t>115</w:t>
            </w:r>
            <w:r w:rsidRPr="00FB549D">
              <w:rPr>
                <w:rFonts w:hint="eastAsia"/>
              </w:rPr>
              <w:t>：野营</w:t>
            </w:r>
            <w:r w:rsidRPr="00FB549D">
              <w:t>116</w:t>
            </w:r>
            <w:r w:rsidRPr="00FB549D">
              <w:rPr>
                <w:rFonts w:hint="eastAsia"/>
              </w:rPr>
              <w:t>：生态</w:t>
            </w:r>
            <w:r w:rsidRPr="00FB549D">
              <w:t>117</w:t>
            </w:r>
            <w:r w:rsidRPr="00FB549D">
              <w:rPr>
                <w:rFonts w:hint="eastAsia"/>
              </w:rPr>
              <w:t>：极限</w:t>
            </w:r>
            <w:r w:rsidRPr="00FB549D">
              <w:t>118</w:t>
            </w:r>
            <w:r w:rsidRPr="00FB549D">
              <w:rPr>
                <w:rFonts w:hint="eastAsia"/>
              </w:rPr>
              <w:t>：避暑疗养</w:t>
            </w:r>
            <w:r w:rsidRPr="00FB549D">
              <w:t>119</w:t>
            </w:r>
            <w:r w:rsidRPr="00FB549D">
              <w:rPr>
                <w:rFonts w:hint="eastAsia"/>
              </w:rPr>
              <w:t>：探险</w:t>
            </w:r>
            <w:r w:rsidRPr="00FB549D">
              <w:t>120</w:t>
            </w:r>
            <w:r w:rsidRPr="00FB549D">
              <w:rPr>
                <w:rFonts w:hint="eastAsia"/>
              </w:rPr>
              <w:t>：赏花</w:t>
            </w:r>
            <w:r w:rsidRPr="00FB549D">
              <w:t>121</w:t>
            </w:r>
            <w:r w:rsidRPr="00FB549D">
              <w:rPr>
                <w:rFonts w:hint="eastAsia"/>
              </w:rPr>
              <w:t>：狩猎</w:t>
            </w:r>
            <w:r w:rsidRPr="00FB549D">
              <w:t>122</w:t>
            </w:r>
            <w:r w:rsidRPr="00FB549D">
              <w:rPr>
                <w:rFonts w:hint="eastAsia"/>
              </w:rPr>
              <w:t>：采摘</w:t>
            </w:r>
            <w:r w:rsidRPr="00FB549D">
              <w:t>123</w:t>
            </w:r>
            <w:r w:rsidRPr="00FB549D">
              <w:rPr>
                <w:rFonts w:hint="eastAsia"/>
              </w:rPr>
              <w:t>：泡吧</w:t>
            </w:r>
            <w:r w:rsidRPr="00FB549D">
              <w:t>124</w:t>
            </w:r>
            <w:r w:rsidRPr="00FB549D">
              <w:rPr>
                <w:rFonts w:hint="eastAsia"/>
              </w:rPr>
              <w:t>：访古</w:t>
            </w:r>
            <w:r w:rsidRPr="00FB549D">
              <w:t>125</w:t>
            </w:r>
            <w:r w:rsidRPr="00FB549D">
              <w:rPr>
                <w:rFonts w:hint="eastAsia"/>
              </w:rPr>
              <w:t>：小清新</w:t>
            </w:r>
            <w:r w:rsidRPr="00FB549D">
              <w:t>126</w:t>
            </w:r>
            <w:r w:rsidRPr="00FB549D">
              <w:rPr>
                <w:rFonts w:hint="eastAsia"/>
              </w:rPr>
              <w:t>：朝圣</w:t>
            </w:r>
            <w:r w:rsidRPr="00FB549D">
              <w:t>127</w:t>
            </w:r>
            <w:r w:rsidRPr="00FB549D">
              <w:rPr>
                <w:rFonts w:hint="eastAsia"/>
              </w:rPr>
              <w:t>：红色革命</w:t>
            </w:r>
            <w:r w:rsidRPr="00FB549D">
              <w:t>128</w:t>
            </w:r>
            <w:r w:rsidRPr="00FB549D">
              <w:rPr>
                <w:rFonts w:hint="eastAsia"/>
              </w:rPr>
              <w:t>：踏青</w:t>
            </w:r>
            <w:r w:rsidRPr="00FB549D">
              <w:t>129</w:t>
            </w:r>
            <w:r w:rsidRPr="00FB549D">
              <w:rPr>
                <w:rFonts w:hint="eastAsia"/>
              </w:rPr>
              <w:t>：</w:t>
            </w:r>
            <w:r>
              <w:rPr>
                <w:rFonts w:hint="eastAsia"/>
              </w:rPr>
              <w:t>影视</w:t>
            </w:r>
            <w:r w:rsidRPr="00FB549D">
              <w:t>130</w:t>
            </w:r>
            <w:r w:rsidRPr="00FB549D">
              <w:rPr>
                <w:rFonts w:hint="eastAsia"/>
              </w:rPr>
              <w:t>：亲子</w:t>
            </w:r>
            <w:r w:rsidRPr="00FB549D">
              <w:t>131</w:t>
            </w:r>
            <w:r w:rsidRPr="00FB549D">
              <w:rPr>
                <w:rFonts w:hint="eastAsia"/>
              </w:rPr>
              <w:t>：蜜月</w:t>
            </w:r>
          </w:p>
          <w:p w:rsidR="007265E7" w:rsidRPr="008C345F" w:rsidRDefault="007265E7" w:rsidP="00AA0BA3"/>
        </w:tc>
      </w:tr>
      <w:tr w:rsidR="007265E7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season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时令类别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5C31D6" w:rsidRDefault="007265E7" w:rsidP="00AA0BA3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选填，当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>type = 3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时，该字段不能为空。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：当季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 xml:space="preserve"> 1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 xml:space="preserve"> 2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 xml:space="preserve"> 3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 xml:space="preserve"> 4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 xml:space="preserve"> 5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 xml:space="preserve"> 6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 xml:space="preserve"> 7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 xml:space="preserve"> 8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 xml:space="preserve"> 9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 xml:space="preserve"> 10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 xml:space="preserve"> 11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 xml:space="preserve"> 12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 xml:space="preserve"> 13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：春季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 xml:space="preserve"> 14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：夏季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 xml:space="preserve"> 15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：秋季</w:t>
            </w:r>
            <w:r w:rsidRPr="005C31D6">
              <w:rPr>
                <w:rFonts w:ascii="Arial" w:hAnsi="Arial" w:cs="Arial"/>
                <w:color w:val="333333"/>
                <w:sz w:val="21"/>
                <w:szCs w:val="21"/>
              </w:rPr>
              <w:t xml:space="preserve"> 16</w:t>
            </w:r>
            <w:r w:rsidRPr="005C31D6">
              <w:rPr>
                <w:rFonts w:ascii="Arial" w:hAnsi="Arial" w:cs="Arial" w:hint="eastAsia"/>
                <w:color w:val="333333"/>
                <w:sz w:val="21"/>
                <w:szCs w:val="21"/>
              </w:rPr>
              <w:t>：冬季</w:t>
            </w:r>
          </w:p>
        </w:tc>
      </w:tr>
      <w:tr w:rsidR="007265E7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C4BA5">
            <w:r>
              <w:t>sign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C4BA5">
            <w:r>
              <w:rPr>
                <w:rFonts w:hint="eastAsia"/>
              </w:rPr>
              <w:t>签名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FC4BA5">
            <w:pPr>
              <w:rPr>
                <w:szCs w:val="21"/>
              </w:rPr>
            </w:pPr>
            <w:r w:rsidRPr="0094454B">
              <w:rPr>
                <w:rFonts w:hint="eastAsia"/>
                <w:szCs w:val="21"/>
              </w:rPr>
              <w:t>必填，经</w:t>
            </w:r>
            <w:r w:rsidRPr="0094454B">
              <w:rPr>
                <w:szCs w:val="21"/>
              </w:rPr>
              <w:t>MD5</w:t>
            </w:r>
            <w:r w:rsidRPr="0094454B">
              <w:rPr>
                <w:rFonts w:hint="eastAsia"/>
                <w:szCs w:val="21"/>
              </w:rPr>
              <w:t>加密算法后得出的结果</w:t>
            </w:r>
          </w:p>
        </w:tc>
      </w:tr>
    </w:tbl>
    <w:p w:rsidR="007265E7" w:rsidRPr="00BA4F15" w:rsidRDefault="007265E7" w:rsidP="0060149D"/>
    <w:p w:rsidR="007265E7" w:rsidRDefault="007265E7" w:rsidP="0060149D"/>
    <w:p w:rsidR="007265E7" w:rsidRDefault="007265E7" w:rsidP="0060149D">
      <w:r>
        <w:rPr>
          <w:rFonts w:hint="eastAsia"/>
        </w:rPr>
        <w:t>返回结果：查询结果以</w:t>
      </w:r>
      <w:r>
        <w:t>json</w:t>
      </w:r>
      <w:r>
        <w:rPr>
          <w:rFonts w:hint="eastAsia"/>
        </w:rPr>
        <w:t>结构返回。</w:t>
      </w:r>
    </w:p>
    <w:p w:rsidR="007265E7" w:rsidRDefault="007265E7" w:rsidP="00F23788">
      <w:pPr>
        <w:pStyle w:val="HTMLPreformatted"/>
      </w:pPr>
      <w:r>
        <w:t>{"message": "ok", "code": 200, "data": {"travelnotes": [{"description": "", "title": "</w:t>
      </w:r>
      <w:r>
        <w:rPr>
          <w:rFonts w:hint="eastAsia"/>
        </w:rPr>
        <w:t>吃撑长沙</w:t>
      </w:r>
      <w:r>
        <w:t>", "people": "", "cost": "", "link": "http://chanyouji.com/trips/105219", "image_url": "http://p.chanyouji.cn/105219/1395656117824p18jppc4n5a4j5aq1kk1rrgqlc4.jpg", "tips": "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长沙黄花国际机场</w:t>
      </w:r>
      <w:r>
        <w:t>,</w:t>
      </w:r>
      <w:r>
        <w:rPr>
          <w:rFonts w:hint="eastAsia"/>
        </w:rPr>
        <w:t>长沙</w:t>
      </w:r>
      <w:r>
        <w:t>-</w:t>
      </w:r>
      <w:r>
        <w:rPr>
          <w:rFonts w:hint="eastAsia"/>
        </w:rPr>
        <w:t>酒店</w:t>
      </w:r>
      <w:r>
        <w:t>,</w:t>
      </w:r>
      <w:r>
        <w:rPr>
          <w:rFonts w:hint="eastAsia"/>
        </w:rPr>
        <w:t>火宫殿</w:t>
      </w:r>
      <w:r>
        <w:t>|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长沙</w:t>
      </w:r>
      <w:r>
        <w:t>,</w:t>
      </w:r>
      <w:r>
        <w:rPr>
          <w:rFonts w:hint="eastAsia"/>
        </w:rPr>
        <w:t>湖南大学</w:t>
      </w:r>
      <w:r>
        <w:t>,</w:t>
      </w:r>
      <w:r>
        <w:rPr>
          <w:rFonts w:hint="eastAsia"/>
        </w:rPr>
        <w:t>岳麓书院</w:t>
      </w:r>
      <w:r>
        <w:t>,</w:t>
      </w:r>
      <w:r>
        <w:rPr>
          <w:rFonts w:hint="eastAsia"/>
        </w:rPr>
        <w:t>岳麓山</w:t>
      </w:r>
      <w:r>
        <w:t>,</w:t>
      </w:r>
      <w:r>
        <w:rPr>
          <w:rFonts w:hint="eastAsia"/>
        </w:rPr>
        <w:t>橘子洲</w:t>
      </w:r>
      <w:r>
        <w:t>,</w:t>
      </w:r>
      <w:r>
        <w:rPr>
          <w:rFonts w:hint="eastAsia"/>
        </w:rPr>
        <w:t>太平古街</w:t>
      </w:r>
      <w:r>
        <w:t>,</w:t>
      </w:r>
      <w:r>
        <w:rPr>
          <w:rFonts w:hint="eastAsia"/>
        </w:rPr>
        <w:t>人民公社</w:t>
      </w:r>
      <w:r>
        <w:t>|</w:t>
      </w:r>
      <w:r>
        <w:rPr>
          <w:rFonts w:hint="eastAsia"/>
        </w:rPr>
        <w:t>第</w:t>
      </w:r>
      <w:r>
        <w:t>9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玉楼东</w:t>
      </w:r>
      <w:r>
        <w:t>", "id": "d68ec0e3a915745fd3d8b73ad4ee5710"}, {"description": "</w:t>
      </w:r>
      <w:r>
        <w:rPr>
          <w:rFonts w:hint="eastAsia"/>
        </w:rPr>
        <w:t>一般、华丽、漂亮、舒服、方便、太贵、费劲、蓝天白云、干净、容易、简单、激动、安静、疲劳</w:t>
      </w:r>
      <w:r>
        <w:t>", "title": "</w:t>
      </w:r>
      <w:r>
        <w:rPr>
          <w:rFonts w:hint="eastAsia"/>
        </w:rPr>
        <w:t>带着老妈去旅行</w:t>
      </w:r>
      <w:r>
        <w:t>—</w:t>
      </w:r>
      <w:r>
        <w:rPr>
          <w:rFonts w:hint="eastAsia"/>
        </w:rPr>
        <w:t>西宁西藏尼泊尔</w:t>
      </w:r>
      <w:r>
        <w:t>", "people": "", "cost": "", "link": "http://chanyouji.com/trips/189898", "image_url": "http://p.chanyouji.cn/189898/1416973610614p197l39t2i190m1jl1pp21eruo707.jpg", "tips": "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常州到西宁</w:t>
      </w:r>
      <w:r>
        <w:t>|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西宁火车站</w:t>
      </w:r>
      <w:r>
        <w:t>|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塔尔寺</w:t>
      </w:r>
      <w:r>
        <w:t>,</w:t>
      </w:r>
      <w:r>
        <w:rPr>
          <w:rFonts w:hint="eastAsia"/>
        </w:rPr>
        <w:t>丹葛尔古城</w:t>
      </w:r>
      <w:r>
        <w:t>,</w:t>
      </w:r>
      <w:r>
        <w:rPr>
          <w:rFonts w:hint="eastAsia"/>
        </w:rPr>
        <w:t>青海湖沙岛</w:t>
      </w:r>
      <w:r>
        <w:t>,</w:t>
      </w:r>
      <w:r>
        <w:rPr>
          <w:rFonts w:hint="eastAsia"/>
        </w:rPr>
        <w:t>青海湖</w:t>
      </w:r>
      <w:r>
        <w:t>,</w:t>
      </w:r>
      <w:r>
        <w:rPr>
          <w:rFonts w:hint="eastAsia"/>
        </w:rPr>
        <w:t>日月山</w:t>
      </w:r>
      <w:r>
        <w:t>|</w:t>
      </w:r>
      <w:r>
        <w:rPr>
          <w:rFonts w:hint="eastAsia"/>
        </w:rPr>
        <w:t>第</w:t>
      </w:r>
      <w:r>
        <w:t>5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坐上那火车去拉萨</w:t>
      </w:r>
      <w:r>
        <w:t>,</w:t>
      </w:r>
      <w:r>
        <w:rPr>
          <w:rFonts w:hint="eastAsia"/>
        </w:rPr>
        <w:t>沱沱河的夕阳</w:t>
      </w:r>
      <w:r>
        <w:t>|</w:t>
      </w:r>
      <w:r>
        <w:rPr>
          <w:rFonts w:hint="eastAsia"/>
        </w:rPr>
        <w:t>第</w:t>
      </w:r>
      <w:r>
        <w:t>6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罗布林卡</w:t>
      </w:r>
      <w:r>
        <w:t>,</w:t>
      </w:r>
      <w:r>
        <w:rPr>
          <w:rFonts w:hint="eastAsia"/>
        </w:rPr>
        <w:t>西藏博物馆</w:t>
      </w:r>
      <w:r>
        <w:t>,</w:t>
      </w:r>
      <w:r>
        <w:rPr>
          <w:rFonts w:hint="eastAsia"/>
        </w:rPr>
        <w:t>八廓街</w:t>
      </w:r>
      <w:r>
        <w:t>,</w:t>
      </w:r>
      <w:r>
        <w:rPr>
          <w:rFonts w:hint="eastAsia"/>
        </w:rPr>
        <w:t>拉萨的人力车</w:t>
      </w:r>
      <w:r>
        <w:t>|</w:t>
      </w:r>
      <w:r>
        <w:rPr>
          <w:rFonts w:hint="eastAsia"/>
        </w:rPr>
        <w:t>第</w:t>
      </w:r>
      <w:r>
        <w:t>7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布达拉宫</w:t>
      </w:r>
      <w:r>
        <w:t>|</w:t>
      </w:r>
      <w:r>
        <w:rPr>
          <w:rFonts w:hint="eastAsia"/>
        </w:rPr>
        <w:t>第</w:t>
      </w:r>
      <w:r>
        <w:t>8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大昭寺</w:t>
      </w:r>
      <w:r>
        <w:t>|</w:t>
      </w:r>
      <w:r>
        <w:rPr>
          <w:rFonts w:hint="eastAsia"/>
        </w:rPr>
        <w:t>第</w:t>
      </w:r>
      <w:r>
        <w:t>9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光明港琼甜茶馆</w:t>
      </w:r>
      <w:r>
        <w:t>,</w:t>
      </w:r>
      <w:r>
        <w:rPr>
          <w:rFonts w:hint="eastAsia"/>
        </w:rPr>
        <w:t>八廓街</w:t>
      </w:r>
      <w:r>
        <w:t>|</w:t>
      </w:r>
      <w:r>
        <w:rPr>
          <w:rFonts w:hint="eastAsia"/>
        </w:rPr>
        <w:t>第</w:t>
      </w:r>
      <w:r>
        <w:t>10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色拉寺</w:t>
      </w:r>
      <w:r>
        <w:t>|</w:t>
      </w:r>
      <w:r>
        <w:rPr>
          <w:rFonts w:hint="eastAsia"/>
        </w:rPr>
        <w:t>第</w:t>
      </w:r>
      <w:r>
        <w:t>11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宗角禄康公园</w:t>
      </w:r>
      <w:r>
        <w:t>,</w:t>
      </w:r>
      <w:r>
        <w:rPr>
          <w:rFonts w:hint="eastAsia"/>
        </w:rPr>
        <w:t>布达拉宫</w:t>
      </w:r>
      <w:r>
        <w:t>|</w:t>
      </w:r>
      <w:r>
        <w:rPr>
          <w:rFonts w:hint="eastAsia"/>
        </w:rPr>
        <w:t>第</w:t>
      </w:r>
      <w:r>
        <w:t>12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羊卓雍错</w:t>
      </w:r>
      <w:r>
        <w:t>,</w:t>
      </w:r>
      <w:r>
        <w:rPr>
          <w:rFonts w:hint="eastAsia"/>
        </w:rPr>
        <w:t>卡若拉冰川</w:t>
      </w:r>
      <w:r>
        <w:t>,</w:t>
      </w:r>
      <w:r>
        <w:rPr>
          <w:rFonts w:hint="eastAsia"/>
        </w:rPr>
        <w:t>冈巴拉山口</w:t>
      </w:r>
      <w:r>
        <w:t>,</w:t>
      </w:r>
      <w:r>
        <w:rPr>
          <w:rFonts w:hint="eastAsia"/>
        </w:rPr>
        <w:t>嘉措拉山口</w:t>
      </w:r>
      <w:r>
        <w:t>,</w:t>
      </w:r>
      <w:r>
        <w:rPr>
          <w:rFonts w:hint="eastAsia"/>
        </w:rPr>
        <w:t>扎什伦布寺</w:t>
      </w:r>
      <w:r>
        <w:t>|</w:t>
      </w:r>
      <w:r>
        <w:rPr>
          <w:rFonts w:hint="eastAsia"/>
        </w:rPr>
        <w:t>第</w:t>
      </w:r>
      <w:r>
        <w:t>13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日喀则</w:t>
      </w:r>
      <w:r>
        <w:t>,</w:t>
      </w:r>
      <w:r>
        <w:rPr>
          <w:rFonts w:hint="eastAsia"/>
        </w:rPr>
        <w:t>珠峰大本营</w:t>
      </w:r>
      <w:r>
        <w:t>|</w:t>
      </w:r>
      <w:r>
        <w:rPr>
          <w:rFonts w:hint="eastAsia"/>
        </w:rPr>
        <w:t>第</w:t>
      </w:r>
      <w:r>
        <w:t>14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珠峰大本营</w:t>
      </w:r>
      <w:r>
        <w:t>,</w:t>
      </w:r>
      <w:r>
        <w:rPr>
          <w:rFonts w:hint="eastAsia"/>
        </w:rPr>
        <w:t>希夏邦马峰</w:t>
      </w:r>
      <w:r>
        <w:t>,</w:t>
      </w:r>
      <w:r>
        <w:rPr>
          <w:rFonts w:hint="eastAsia"/>
        </w:rPr>
        <w:t>樟木口岸</w:t>
      </w:r>
      <w:r>
        <w:t>|</w:t>
      </w:r>
      <w:r>
        <w:rPr>
          <w:rFonts w:hint="eastAsia"/>
        </w:rPr>
        <w:t>第</w:t>
      </w:r>
      <w:r>
        <w:t>16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加德满都杜巴广场</w:t>
      </w:r>
      <w:r>
        <w:t>|</w:t>
      </w:r>
      <w:r>
        <w:rPr>
          <w:rFonts w:hint="eastAsia"/>
        </w:rPr>
        <w:t>第</w:t>
      </w:r>
      <w:r>
        <w:t>17</w:t>
      </w:r>
      <w:r>
        <w:rPr>
          <w:rFonts w:hint="eastAsia"/>
        </w:rPr>
        <w:t>天</w:t>
      </w:r>
      <w:r>
        <w:t>:|</w:t>
      </w:r>
      <w:r>
        <w:rPr>
          <w:rFonts w:hint="eastAsia"/>
        </w:rPr>
        <w:t>第</w:t>
      </w:r>
      <w:r>
        <w:t>18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费瓦湖</w:t>
      </w:r>
      <w:r>
        <w:t>,</w:t>
      </w:r>
      <w:r>
        <w:rPr>
          <w:rFonts w:hint="eastAsia"/>
        </w:rPr>
        <w:t>博卡拉世界和平塔</w:t>
      </w:r>
      <w:r>
        <w:t>,</w:t>
      </w:r>
      <w:r>
        <w:rPr>
          <w:rFonts w:hint="eastAsia"/>
        </w:rPr>
        <w:t>鱼尾峰</w:t>
      </w:r>
      <w:r>
        <w:t>,</w:t>
      </w:r>
      <w:r>
        <w:rPr>
          <w:rFonts w:hint="eastAsia"/>
        </w:rPr>
        <w:t>柠檬餐厅</w:t>
      </w:r>
      <w:r>
        <w:t>,sugarcane bar,</w:t>
      </w:r>
      <w:r>
        <w:rPr>
          <w:rFonts w:hint="eastAsia"/>
        </w:rPr>
        <w:t>博卡拉的世界杯之夜</w:t>
      </w:r>
      <w:r>
        <w:t>,</w:t>
      </w:r>
      <w:r>
        <w:rPr>
          <w:rFonts w:hint="eastAsia"/>
        </w:rPr>
        <w:t>湖边餐馆</w:t>
      </w:r>
      <w:r>
        <w:t>,</w:t>
      </w:r>
      <w:r>
        <w:rPr>
          <w:rFonts w:hint="eastAsia"/>
        </w:rPr>
        <w:t>博卡拉湖中区</w:t>
      </w:r>
      <w:r>
        <w:t>|</w:t>
      </w:r>
      <w:r>
        <w:rPr>
          <w:rFonts w:hint="eastAsia"/>
        </w:rPr>
        <w:t>第</w:t>
      </w:r>
      <w:r>
        <w:t>19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博卡拉滑翔伞</w:t>
      </w:r>
      <w:r>
        <w:t>|</w:t>
      </w:r>
      <w:r>
        <w:rPr>
          <w:rFonts w:hint="eastAsia"/>
        </w:rPr>
        <w:t>第</w:t>
      </w:r>
      <w:r>
        <w:t>22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斯瓦扬布纳寺</w:t>
      </w:r>
      <w:r>
        <w:t>,</w:t>
      </w:r>
      <w:r>
        <w:rPr>
          <w:rFonts w:hint="eastAsia"/>
        </w:rPr>
        <w:t>帕斯帕提那神庙</w:t>
      </w:r>
      <w:r>
        <w:t>,</w:t>
      </w:r>
      <w:r>
        <w:rPr>
          <w:rFonts w:hint="eastAsia"/>
        </w:rPr>
        <w:t>博德纳大佛塔</w:t>
      </w:r>
      <w:r>
        <w:t>|</w:t>
      </w:r>
      <w:r>
        <w:rPr>
          <w:rFonts w:hint="eastAsia"/>
        </w:rPr>
        <w:t>第</w:t>
      </w:r>
      <w:r>
        <w:t>23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梦想花园</w:t>
      </w:r>
      <w:r>
        <w:t>|</w:t>
      </w:r>
      <w:r>
        <w:rPr>
          <w:rFonts w:hint="eastAsia"/>
        </w:rPr>
        <w:t>第</w:t>
      </w:r>
      <w:r>
        <w:t>24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巴德岗古城</w:t>
      </w:r>
      <w:r>
        <w:t>|</w:t>
      </w:r>
      <w:r>
        <w:rPr>
          <w:rFonts w:hint="eastAsia"/>
        </w:rPr>
        <w:t>第</w:t>
      </w:r>
      <w:r>
        <w:t>25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帕坦古城</w:t>
      </w:r>
      <w:r>
        <w:t>,</w:t>
      </w:r>
      <w:r>
        <w:rPr>
          <w:rFonts w:hint="eastAsia"/>
        </w:rPr>
        <w:t>尼泊尔</w:t>
      </w:r>
      <w:r>
        <w:t xml:space="preserve"> local bus,</w:t>
      </w:r>
      <w:r>
        <w:rPr>
          <w:rFonts w:hint="eastAsia"/>
        </w:rPr>
        <w:t>比姆森塔</w:t>
      </w:r>
      <w:r>
        <w:t>,</w:t>
      </w:r>
      <w:r>
        <w:rPr>
          <w:rFonts w:hint="eastAsia"/>
        </w:rPr>
        <w:t>加德满都库玛丽女神庙</w:t>
      </w:r>
      <w:r>
        <w:t>|</w:t>
      </w:r>
      <w:r>
        <w:rPr>
          <w:rFonts w:hint="eastAsia"/>
        </w:rPr>
        <w:t>第</w:t>
      </w:r>
      <w:r>
        <w:t>26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泰米尔区</w:t>
      </w:r>
      <w:r>
        <w:t>|</w:t>
      </w:r>
      <w:r>
        <w:rPr>
          <w:rFonts w:hint="eastAsia"/>
        </w:rPr>
        <w:t>第</w:t>
      </w:r>
      <w:r>
        <w:t>27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加德满都国际机场</w:t>
      </w:r>
      <w:r>
        <w:t>,hotel yala peak,</w:t>
      </w:r>
      <w:r>
        <w:rPr>
          <w:rFonts w:hint="eastAsia"/>
        </w:rPr>
        <w:t>泰米尔区</w:t>
      </w:r>
      <w:r>
        <w:t>|</w:t>
      </w:r>
      <w:r>
        <w:rPr>
          <w:rFonts w:hint="eastAsia"/>
        </w:rPr>
        <w:t>第</w:t>
      </w:r>
      <w:r>
        <w:t>28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南京禄口国际机场</w:t>
      </w:r>
      <w:r>
        <w:t>,</w:t>
      </w:r>
      <w:r>
        <w:rPr>
          <w:rFonts w:hint="eastAsia"/>
        </w:rPr>
        <w:t>昆明</w:t>
      </w:r>
      <w:r>
        <w:t>,</w:t>
      </w:r>
      <w:r>
        <w:rPr>
          <w:rFonts w:hint="eastAsia"/>
        </w:rPr>
        <w:t>南京站</w:t>
      </w:r>
      <w:r>
        <w:t>", "id": "30b5dec4821e2f7175c07f804b34ed39"}, {"description": "</w:t>
      </w:r>
      <w:r>
        <w:rPr>
          <w:rFonts w:hint="eastAsia"/>
        </w:rPr>
        <w:t>神奇、安静、美好、清真、豪华、艳丽、清丽、俊雅、妖娆、阳光、寂寞、苍翠、激动、连绵、钟灵毓秀、幽怨、清新、温柔、超美、漂流、陈旧、梅花、荒芜、快乐、容易、伟大、健康、精致</w:t>
      </w:r>
      <w:r>
        <w:t>", "title": "</w:t>
      </w:r>
      <w:r>
        <w:rPr>
          <w:rFonts w:hint="eastAsia"/>
        </w:rPr>
        <w:t>歌尽桃花扇底风</w:t>
      </w:r>
      <w:r>
        <w:t>", "people": "", "cost": "", "link": "http://chanyouji.com/trips/152196", "image_url": "http://p.chanyouji.cn/1407245953/6E4B890D-F671-49C6-B7B5-B2CDADC49D94.jpg", "tips": "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天</w:t>
      </w:r>
      <w:r>
        <w:t>:|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江宁府学</w:t>
      </w:r>
      <w:r>
        <w:t>,</w:t>
      </w:r>
      <w:r>
        <w:rPr>
          <w:rFonts w:hint="eastAsia"/>
        </w:rPr>
        <w:t>南京博物院</w:t>
      </w:r>
      <w:r>
        <w:t>|</w:t>
      </w:r>
      <w:r>
        <w:rPr>
          <w:rFonts w:hint="eastAsia"/>
        </w:rPr>
        <w:t>第</w:t>
      </w:r>
      <w:r>
        <w:t>6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朝天宫</w:t>
      </w:r>
      <w:r>
        <w:t>,</w:t>
      </w:r>
      <w:r>
        <w:rPr>
          <w:rFonts w:hint="eastAsia"/>
        </w:rPr>
        <w:t>江宁府学</w:t>
      </w:r>
      <w:r>
        <w:t>,</w:t>
      </w:r>
      <w:r>
        <w:rPr>
          <w:rFonts w:hint="eastAsia"/>
        </w:rPr>
        <w:t>南京禄口国际机场</w:t>
      </w:r>
      <w:r>
        <w:t>|</w:t>
      </w:r>
      <w:r>
        <w:rPr>
          <w:rFonts w:hint="eastAsia"/>
        </w:rPr>
        <w:t>第</w:t>
      </w:r>
      <w:r>
        <w:t>7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午朝门公园</w:t>
      </w:r>
      <w:r>
        <w:t>,</w:t>
      </w:r>
      <w:r>
        <w:rPr>
          <w:rFonts w:hint="eastAsia"/>
        </w:rPr>
        <w:t>御道街</w:t>
      </w:r>
      <w:r>
        <w:t>,</w:t>
      </w:r>
      <w:r>
        <w:rPr>
          <w:rFonts w:hint="eastAsia"/>
        </w:rPr>
        <w:t>南京航空航天大学</w:t>
      </w:r>
      <w:r>
        <w:t>|</w:t>
      </w:r>
      <w:r>
        <w:rPr>
          <w:rFonts w:hint="eastAsia"/>
        </w:rPr>
        <w:t>第</w:t>
      </w:r>
      <w:r>
        <w:t>12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南京禄口国际机场</w:t>
      </w:r>
      <w:r>
        <w:t>,</w:t>
      </w:r>
      <w:r>
        <w:rPr>
          <w:rFonts w:hint="eastAsia"/>
        </w:rPr>
        <w:t>东南大学</w:t>
      </w:r>
      <w:r>
        <w:t>,</w:t>
      </w:r>
      <w:r>
        <w:rPr>
          <w:rFonts w:hint="eastAsia"/>
        </w:rPr>
        <w:t>南京鼓楼公园</w:t>
      </w:r>
      <w:r>
        <w:t>,</w:t>
      </w:r>
      <w:r>
        <w:rPr>
          <w:rFonts w:hint="eastAsia"/>
        </w:rPr>
        <w:t>紫峰大厦</w:t>
      </w:r>
      <w:r>
        <w:t>|</w:t>
      </w:r>
      <w:r>
        <w:rPr>
          <w:rFonts w:hint="eastAsia"/>
        </w:rPr>
        <w:t>第</w:t>
      </w:r>
      <w:r>
        <w:t>13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中山码头</w:t>
      </w:r>
      <w:r>
        <w:t>,</w:t>
      </w:r>
      <w:r>
        <w:rPr>
          <w:rFonts w:hint="eastAsia"/>
        </w:rPr>
        <w:t>浦口火车站</w:t>
      </w:r>
      <w:r>
        <w:t>,</w:t>
      </w:r>
      <w:r>
        <w:rPr>
          <w:rFonts w:hint="eastAsia"/>
        </w:rPr>
        <w:t>浦口公园</w:t>
      </w:r>
      <w:r>
        <w:t>,</w:t>
      </w:r>
      <w:r>
        <w:rPr>
          <w:rFonts w:hint="eastAsia"/>
        </w:rPr>
        <w:t>浦口码头</w:t>
      </w:r>
      <w:r>
        <w:t>,</w:t>
      </w:r>
      <w:r>
        <w:rPr>
          <w:rFonts w:hint="eastAsia"/>
        </w:rPr>
        <w:t>珠江路地铁站</w:t>
      </w:r>
      <w:r>
        <w:t>|</w:t>
      </w:r>
      <w:r>
        <w:rPr>
          <w:rFonts w:hint="eastAsia"/>
        </w:rPr>
        <w:t>第</w:t>
      </w:r>
      <w:r>
        <w:t>16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南京禄口国际机场</w:t>
      </w:r>
      <w:r>
        <w:t>,</w:t>
      </w:r>
      <w:r>
        <w:rPr>
          <w:rFonts w:hint="eastAsia"/>
        </w:rPr>
        <w:t>南京博物院</w:t>
      </w:r>
      <w:r>
        <w:t>,</w:t>
      </w:r>
      <w:r>
        <w:rPr>
          <w:rFonts w:hint="eastAsia"/>
        </w:rPr>
        <w:t>中山门</w:t>
      </w:r>
      <w:r>
        <w:t>|</w:t>
      </w:r>
      <w:r>
        <w:rPr>
          <w:rFonts w:hint="eastAsia"/>
        </w:rPr>
        <w:t>第</w:t>
      </w:r>
      <w:r>
        <w:t>17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南京禄口国际机场</w:t>
      </w:r>
      <w:r>
        <w:t>|</w:t>
      </w:r>
      <w:r>
        <w:rPr>
          <w:rFonts w:hint="eastAsia"/>
        </w:rPr>
        <w:t>第</w:t>
      </w:r>
      <w:r>
        <w:t>18</w:t>
      </w:r>
      <w:r>
        <w:rPr>
          <w:rFonts w:hint="eastAsia"/>
        </w:rPr>
        <w:t>天</w:t>
      </w:r>
      <w:r>
        <w:t>:|</w:t>
      </w:r>
      <w:r>
        <w:rPr>
          <w:rFonts w:hint="eastAsia"/>
        </w:rPr>
        <w:t>第</w:t>
      </w:r>
      <w:r>
        <w:t>19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鸡鸣寺</w:t>
      </w:r>
      <w:r>
        <w:t>,</w:t>
      </w:r>
      <w:r>
        <w:rPr>
          <w:rFonts w:hint="eastAsia"/>
        </w:rPr>
        <w:t>鼓楼医院</w:t>
      </w:r>
      <w:r>
        <w:t>|</w:t>
      </w:r>
      <w:r>
        <w:rPr>
          <w:rFonts w:hint="eastAsia"/>
        </w:rPr>
        <w:t>第</w:t>
      </w:r>
      <w:r>
        <w:t>20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南京禄口国际机场</w:t>
      </w:r>
      <w:r>
        <w:t>|</w:t>
      </w:r>
      <w:r>
        <w:rPr>
          <w:rFonts w:hint="eastAsia"/>
        </w:rPr>
        <w:t>第</w:t>
      </w:r>
      <w:r>
        <w:t>21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南京鼓楼公园</w:t>
      </w:r>
      <w:r>
        <w:t>,</w:t>
      </w:r>
      <w:r>
        <w:rPr>
          <w:rFonts w:hint="eastAsia"/>
        </w:rPr>
        <w:t>紫金山</w:t>
      </w:r>
      <w:r>
        <w:t>,</w:t>
      </w:r>
      <w:r>
        <w:rPr>
          <w:rFonts w:hint="eastAsia"/>
        </w:rPr>
        <w:t>明中山王陵园</w:t>
      </w:r>
      <w:r>
        <w:t>,</w:t>
      </w:r>
      <w:r>
        <w:rPr>
          <w:rFonts w:hint="eastAsia"/>
        </w:rPr>
        <w:t>南京南站</w:t>
      </w:r>
      <w:r>
        <w:t>|</w:t>
      </w:r>
      <w:r>
        <w:rPr>
          <w:rFonts w:hint="eastAsia"/>
        </w:rPr>
        <w:t>第</w:t>
      </w:r>
      <w:r>
        <w:t>27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中华门瓮城</w:t>
      </w:r>
      <w:r>
        <w:t>,</w:t>
      </w:r>
      <w:r>
        <w:rPr>
          <w:rFonts w:hint="eastAsia"/>
        </w:rPr>
        <w:t>老门东</w:t>
      </w:r>
      <w:r>
        <w:t>,</w:t>
      </w:r>
      <w:r>
        <w:rPr>
          <w:rFonts w:hint="eastAsia"/>
        </w:rPr>
        <w:t>江宁府学</w:t>
      </w:r>
      <w:r>
        <w:t>|</w:t>
      </w:r>
      <w:r>
        <w:rPr>
          <w:rFonts w:hint="eastAsia"/>
        </w:rPr>
        <w:t>第</w:t>
      </w:r>
      <w:r>
        <w:t>28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南京市城市规划展览馆</w:t>
      </w:r>
      <w:r>
        <w:t>,</w:t>
      </w:r>
      <w:r>
        <w:rPr>
          <w:rFonts w:hint="eastAsia"/>
        </w:rPr>
        <w:t>玄武门</w:t>
      </w:r>
      <w:r>
        <w:t>,</w:t>
      </w:r>
      <w:r>
        <w:rPr>
          <w:rFonts w:hint="eastAsia"/>
        </w:rPr>
        <w:t>玄武湖</w:t>
      </w:r>
      <w:r>
        <w:t>|</w:t>
      </w:r>
      <w:r>
        <w:rPr>
          <w:rFonts w:hint="eastAsia"/>
        </w:rPr>
        <w:t>第</w:t>
      </w:r>
      <w:r>
        <w:t>30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南京禄口国际机场</w:t>
      </w:r>
      <w:r>
        <w:t>,</w:t>
      </w:r>
      <w:r>
        <w:rPr>
          <w:rFonts w:hint="eastAsia"/>
        </w:rPr>
        <w:t>苏州北站</w:t>
      </w:r>
      <w:r>
        <w:t>,</w:t>
      </w:r>
      <w:r>
        <w:rPr>
          <w:rFonts w:hint="eastAsia"/>
        </w:rPr>
        <w:t>上海虹桥火车站</w:t>
      </w:r>
      <w:r>
        <w:t>|</w:t>
      </w:r>
      <w:r>
        <w:rPr>
          <w:rFonts w:hint="eastAsia"/>
        </w:rPr>
        <w:t>第</w:t>
      </w:r>
      <w:r>
        <w:t>32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南京禄口国际机场</w:t>
      </w:r>
      <w:r>
        <w:t>|</w:t>
      </w:r>
      <w:r>
        <w:rPr>
          <w:rFonts w:hint="eastAsia"/>
        </w:rPr>
        <w:t>第</w:t>
      </w:r>
      <w:r>
        <w:t>33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静海寺</w:t>
      </w:r>
      <w:r>
        <w:t>,</w:t>
      </w:r>
      <w:r>
        <w:rPr>
          <w:rFonts w:hint="eastAsia"/>
        </w:rPr>
        <w:t>天妃宫</w:t>
      </w:r>
      <w:r>
        <w:t>,</w:t>
      </w:r>
      <w:r>
        <w:rPr>
          <w:rFonts w:hint="eastAsia"/>
        </w:rPr>
        <w:t>秦淮河</w:t>
      </w:r>
      <w:r>
        <w:t>,</w:t>
      </w:r>
      <w:r>
        <w:rPr>
          <w:rFonts w:hint="eastAsia"/>
        </w:rPr>
        <w:t>南京渡江胜利纪念馆</w:t>
      </w:r>
      <w:r>
        <w:t>|</w:t>
      </w:r>
      <w:r>
        <w:rPr>
          <w:rFonts w:hint="eastAsia"/>
        </w:rPr>
        <w:t>第</w:t>
      </w:r>
      <w:r>
        <w:t>34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下马坊遗址公园</w:t>
      </w:r>
      <w:r>
        <w:t>,</w:t>
      </w:r>
      <w:r>
        <w:rPr>
          <w:rFonts w:hint="eastAsia"/>
        </w:rPr>
        <w:t>明孝陵博物馆</w:t>
      </w:r>
      <w:r>
        <w:t>,</w:t>
      </w:r>
      <w:r>
        <w:rPr>
          <w:rFonts w:hint="eastAsia"/>
        </w:rPr>
        <w:t>五台山体育馆</w:t>
      </w:r>
      <w:r>
        <w:t>,</w:t>
      </w:r>
      <w:r>
        <w:rPr>
          <w:rFonts w:hint="eastAsia"/>
        </w:rPr>
        <w:t>先锋书店</w:t>
      </w:r>
      <w:r>
        <w:t>,</w:t>
      </w:r>
      <w:r>
        <w:rPr>
          <w:rFonts w:hint="eastAsia"/>
        </w:rPr>
        <w:t>南京南站</w:t>
      </w:r>
      <w:r>
        <w:t>", "id": "76c0c5dd20c15f7e6ec8bb1806ba2968"}, {"description": "</w:t>
      </w:r>
      <w:r>
        <w:rPr>
          <w:rFonts w:hint="eastAsia"/>
        </w:rPr>
        <w:t>温婉、遗憾</w:t>
      </w:r>
      <w:r>
        <w:t>", "title": "</w:t>
      </w:r>
      <w:r>
        <w:rPr>
          <w:rFonts w:hint="eastAsia"/>
        </w:rPr>
        <w:t>苏州，你是一个温婉的女子</w:t>
      </w:r>
      <w:r>
        <w:t>", "people": "", "cost": "", "link": "http://chanyouji.com/trips/52845", "image_url": "http://p.chanyouji.cn/52845/1373460249096p17v494lr07kev6rkqv6pcc5m2f.jpg", "tips": "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桃花坞国际青年旅舍</w:t>
      </w:r>
      <w:r>
        <w:t>|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平江路</w:t>
      </w:r>
      <w:r>
        <w:t>,</w:t>
      </w:r>
      <w:r>
        <w:rPr>
          <w:rFonts w:hint="eastAsia"/>
        </w:rPr>
        <w:t>苏州博物馆</w:t>
      </w:r>
      <w:r>
        <w:t>,</w:t>
      </w:r>
      <w:r>
        <w:rPr>
          <w:rFonts w:hint="eastAsia"/>
        </w:rPr>
        <w:t>拙政园</w:t>
      </w:r>
      <w:r>
        <w:t>,</w:t>
      </w:r>
      <w:r>
        <w:rPr>
          <w:rFonts w:hint="eastAsia"/>
        </w:rPr>
        <w:t>山塘街</w:t>
      </w:r>
      <w:r>
        <w:t>,</w:t>
      </w:r>
      <w:r>
        <w:rPr>
          <w:rFonts w:hint="eastAsia"/>
        </w:rPr>
        <w:t>月光码头</w:t>
      </w:r>
      <w:r>
        <w:t>|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甪直</w:t>
      </w:r>
      <w:r>
        <w:t>", "id": "a846a930aeb8f12a8d2a4619eb34a83a"}, {"description": "</w:t>
      </w:r>
      <w:r>
        <w:rPr>
          <w:rFonts w:hint="eastAsia"/>
        </w:rPr>
        <w:t>静谧、清新</w:t>
      </w:r>
      <w:r>
        <w:t>", "title": "</w:t>
      </w:r>
      <w:r>
        <w:rPr>
          <w:rFonts w:hint="eastAsia"/>
        </w:rPr>
        <w:t>凤栖边城</w:t>
      </w:r>
      <w:r>
        <w:t xml:space="preserve"> — </w:t>
      </w:r>
      <w:r>
        <w:rPr>
          <w:rFonts w:hint="eastAsia"/>
        </w:rPr>
        <w:t>凤凰</w:t>
      </w:r>
      <w:r>
        <w:t>", "people": "", "cost": "", "link": "http://chanyouji.com/trips/3517", "image_url": "http://p.chanyouji.cn/3517/1347594796181p1771edsl715p4ej51g7rd011stf.jpg", "tips": "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凤凰虹桥</w:t>
      </w:r>
      <w:r>
        <w:t>,</w:t>
      </w:r>
      <w:r>
        <w:rPr>
          <w:rFonts w:hint="eastAsia"/>
        </w:rPr>
        <w:t>凤凰古城</w:t>
      </w:r>
      <w:r>
        <w:t>|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凤凰古城</w:t>
      </w:r>
      <w:r>
        <w:t>,</w:t>
      </w:r>
      <w:r>
        <w:rPr>
          <w:rFonts w:hint="eastAsia"/>
        </w:rPr>
        <w:t>沱江跳岩</w:t>
      </w:r>
      <w:r>
        <w:t>,</w:t>
      </w:r>
      <w:r>
        <w:rPr>
          <w:rFonts w:hint="eastAsia"/>
        </w:rPr>
        <w:t>烟雨沱江</w:t>
      </w:r>
      <w:r>
        <w:t>|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山江苗寨</w:t>
      </w:r>
      <w:r>
        <w:t>|</w:t>
      </w:r>
      <w:r>
        <w:rPr>
          <w:rFonts w:hint="eastAsia"/>
        </w:rPr>
        <w:t>第</w:t>
      </w:r>
      <w:r>
        <w:t>4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长沙</w:t>
      </w:r>
      <w:r>
        <w:t>", "id": "432880885fdad26609630b963240cd7a"}, {"description": "", "title": "</w:t>
      </w:r>
      <w:r>
        <w:rPr>
          <w:rFonts w:hint="eastAsia"/>
        </w:rPr>
        <w:t>金陵故地，民国旧梦</w:t>
      </w:r>
      <w:r>
        <w:t>", "people": "", "cost": "", "link": "http://chanyouji.com/trips/98132", "image_url": "http://p.chanyouji.cn/98132/1391682898182p18g3bag4v1g7a7cv77n155j200s.jpg", "tips": "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梅园新村纪念馆</w:t>
      </w:r>
      <w:r>
        <w:t>,</w:t>
      </w:r>
      <w:r>
        <w:rPr>
          <w:rFonts w:hint="eastAsia"/>
        </w:rPr>
        <w:t>总统府</w:t>
      </w:r>
      <w:r>
        <w:t>|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南京长江大桥</w:t>
      </w:r>
      <w:r>
        <w:t>,</w:t>
      </w:r>
      <w:r>
        <w:rPr>
          <w:rFonts w:hint="eastAsia"/>
        </w:rPr>
        <w:t>中华门瓮城</w:t>
      </w:r>
      <w:r>
        <w:t>,</w:t>
      </w:r>
      <w:r>
        <w:rPr>
          <w:rFonts w:hint="eastAsia"/>
        </w:rPr>
        <w:t>秦淮河</w:t>
      </w:r>
      <w:r>
        <w:t>|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明孝陵</w:t>
      </w:r>
      <w:r>
        <w:t>,</w:t>
      </w:r>
      <w:r>
        <w:rPr>
          <w:rFonts w:hint="eastAsia"/>
        </w:rPr>
        <w:t>中山陵</w:t>
      </w:r>
      <w:r>
        <w:t>,</w:t>
      </w:r>
      <w:r>
        <w:rPr>
          <w:rFonts w:hint="eastAsia"/>
        </w:rPr>
        <w:t>灵谷寺</w:t>
      </w:r>
      <w:r>
        <w:t>,</w:t>
      </w:r>
      <w:r>
        <w:rPr>
          <w:rFonts w:hint="eastAsia"/>
        </w:rPr>
        <w:t>美龄宫</w:t>
      </w:r>
      <w:r>
        <w:t>|</w:t>
      </w:r>
      <w:r>
        <w:rPr>
          <w:rFonts w:hint="eastAsia"/>
        </w:rPr>
        <w:t>第</w:t>
      </w:r>
      <w:r>
        <w:t>4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南京海底世界</w:t>
      </w:r>
      <w:r>
        <w:t>,</w:t>
      </w:r>
      <w:r>
        <w:rPr>
          <w:rFonts w:hint="eastAsia"/>
        </w:rPr>
        <w:t>紫金山天文台</w:t>
      </w:r>
      <w:r>
        <w:t>|</w:t>
      </w:r>
      <w:r>
        <w:rPr>
          <w:rFonts w:hint="eastAsia"/>
        </w:rPr>
        <w:t>第</w:t>
      </w:r>
      <w:r>
        <w:t>5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南京博物院</w:t>
      </w:r>
      <w:r>
        <w:t>,</w:t>
      </w:r>
      <w:r>
        <w:rPr>
          <w:rFonts w:hint="eastAsia"/>
        </w:rPr>
        <w:t>鸡鸣寺</w:t>
      </w:r>
      <w:r>
        <w:t>|</w:t>
      </w:r>
      <w:r>
        <w:rPr>
          <w:rFonts w:hint="eastAsia"/>
        </w:rPr>
        <w:t>第</w:t>
      </w:r>
      <w:r>
        <w:t>6</w:t>
      </w:r>
      <w:r>
        <w:rPr>
          <w:rFonts w:hint="eastAsia"/>
        </w:rPr>
        <w:t>天</w:t>
      </w:r>
      <w:r>
        <w:t>:</w:t>
      </w:r>
      <w:r>
        <w:rPr>
          <w:rFonts w:hint="eastAsia"/>
        </w:rPr>
        <w:t>毗卢寺</w:t>
      </w:r>
      <w:r>
        <w:t>", "id": "70ec74f42ea0ca7a4f2c71fc99ca498f"}], "type": "1"}}</w:t>
      </w:r>
    </w:p>
    <w:p w:rsidR="007265E7" w:rsidRDefault="007265E7" w:rsidP="00C2427D"/>
    <w:p w:rsidR="007265E7" w:rsidRDefault="007265E7" w:rsidP="00C2427D">
      <w:r>
        <w:rPr>
          <w:rFonts w:hint="eastAsia"/>
        </w:rPr>
        <w:t>返回参数说明：</w:t>
      </w:r>
    </w:p>
    <w:p w:rsidR="007265E7" w:rsidRDefault="007265E7" w:rsidP="00C2427D"/>
    <w:tbl>
      <w:tblPr>
        <w:tblW w:w="8755" w:type="dxa"/>
        <w:tblLook w:val="00A0"/>
      </w:tblPr>
      <w:tblGrid>
        <w:gridCol w:w="1668"/>
        <w:gridCol w:w="2409"/>
        <w:gridCol w:w="4678"/>
      </w:tblGrid>
      <w:tr w:rsidR="007265E7" w:rsidTr="00F80B86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参数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中文含义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说明</w:t>
            </w:r>
          </w:p>
        </w:tc>
      </w:tr>
      <w:tr w:rsidR="007265E7" w:rsidTr="00F80B86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t>message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消息原因短语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参照</w:t>
            </w:r>
            <w:r>
              <w:t>HTML</w:t>
            </w:r>
            <w:r>
              <w:rPr>
                <w:rFonts w:hint="eastAsia"/>
              </w:rPr>
              <w:t>标准。</w:t>
            </w:r>
          </w:p>
        </w:tc>
      </w:tr>
      <w:tr w:rsidR="007265E7" w:rsidTr="00F80B86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t>code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状态码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参照</w:t>
            </w:r>
            <w:r>
              <w:t>HTML</w:t>
            </w:r>
            <w:r>
              <w:rPr>
                <w:rFonts w:hint="eastAsia"/>
              </w:rPr>
              <w:t>标准。</w:t>
            </w:r>
          </w:p>
        </w:tc>
      </w:tr>
      <w:tr w:rsidR="007265E7" w:rsidTr="00F80B86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t>type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游记类型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FB549D" w:rsidRDefault="007265E7" w:rsidP="00F80B86">
            <w:r>
              <w:rPr>
                <w:rFonts w:hint="eastAsia"/>
              </w:rPr>
              <w:t>参照请求参数说明。</w:t>
            </w:r>
          </w:p>
          <w:p w:rsidR="007265E7" w:rsidRPr="008C345F" w:rsidRDefault="007265E7" w:rsidP="00F80B86"/>
        </w:tc>
      </w:tr>
      <w:tr w:rsidR="007265E7" w:rsidTr="00F80B86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t>id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游记</w:t>
            </w:r>
            <w:r>
              <w:t>ID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5C31D6" w:rsidRDefault="007265E7" w:rsidP="00F80B86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7265E7" w:rsidTr="00F80B86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t>title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游记标题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F80B86">
            <w:pPr>
              <w:rPr>
                <w:szCs w:val="21"/>
              </w:rPr>
            </w:pPr>
          </w:p>
        </w:tc>
      </w:tr>
      <w:tr w:rsidR="007265E7" w:rsidTr="00F80B86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t>Image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游记照片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F80B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照片以</w:t>
            </w:r>
            <w:r>
              <w:rPr>
                <w:rFonts w:hint="eastAsia"/>
              </w:rPr>
              <w:t>，分割</w:t>
            </w:r>
          </w:p>
        </w:tc>
      </w:tr>
      <w:tr w:rsidR="007265E7" w:rsidTr="00F80B86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t>Description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游记精彩描述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F80B86">
            <w:pPr>
              <w:rPr>
                <w:szCs w:val="21"/>
              </w:rPr>
            </w:pPr>
          </w:p>
        </w:tc>
      </w:tr>
      <w:tr w:rsidR="007265E7" w:rsidTr="00F80B86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t>Time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时间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F80B86">
            <w:pPr>
              <w:rPr>
                <w:szCs w:val="21"/>
              </w:rPr>
            </w:pPr>
          </w:p>
        </w:tc>
      </w:tr>
      <w:tr w:rsidR="007265E7" w:rsidTr="00F80B86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t>Scenicspots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景点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F80B86">
            <w:pPr>
              <w:rPr>
                <w:szCs w:val="21"/>
              </w:rPr>
            </w:pPr>
          </w:p>
        </w:tc>
      </w:tr>
      <w:tr w:rsidR="007265E7" w:rsidTr="00F80B86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t>Addr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地址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F80B86">
            <w:pPr>
              <w:rPr>
                <w:szCs w:val="21"/>
              </w:rPr>
            </w:pPr>
          </w:p>
        </w:tc>
      </w:tr>
      <w:tr w:rsidR="007265E7" w:rsidTr="00F80B86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t>Longtime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游玩时长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F80B86">
            <w:pPr>
              <w:rPr>
                <w:szCs w:val="21"/>
              </w:rPr>
            </w:pPr>
          </w:p>
        </w:tc>
      </w:tr>
      <w:tr w:rsidR="007265E7" w:rsidTr="00F80B86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t>Traffic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交通方式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F80B86">
            <w:pPr>
              <w:rPr>
                <w:szCs w:val="21"/>
              </w:rPr>
            </w:pPr>
          </w:p>
        </w:tc>
      </w:tr>
      <w:tr w:rsidR="007265E7" w:rsidTr="00F80B86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t>Tips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游记小贴士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F80B86">
            <w:pPr>
              <w:rPr>
                <w:szCs w:val="21"/>
              </w:rPr>
            </w:pPr>
          </w:p>
        </w:tc>
      </w:tr>
      <w:tr w:rsidR="007265E7" w:rsidTr="00F80B86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t>Url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原文链接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F80B86">
            <w:pPr>
              <w:rPr>
                <w:szCs w:val="21"/>
              </w:rPr>
            </w:pPr>
          </w:p>
        </w:tc>
      </w:tr>
      <w:tr w:rsidR="007265E7" w:rsidTr="00F80B86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t>Details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F80B86">
            <w:r>
              <w:rPr>
                <w:rFonts w:hint="eastAsia"/>
              </w:rPr>
              <w:t>游记线路详情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F80B86">
            <w:pPr>
              <w:rPr>
                <w:szCs w:val="21"/>
              </w:rPr>
            </w:pPr>
          </w:p>
        </w:tc>
      </w:tr>
    </w:tbl>
    <w:p w:rsidR="007265E7" w:rsidRPr="00C2427D" w:rsidRDefault="007265E7" w:rsidP="00E607A5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</w:rPr>
      </w:pPr>
    </w:p>
    <w:p w:rsidR="007265E7" w:rsidRDefault="007265E7" w:rsidP="0060149D"/>
    <w:p w:rsidR="007265E7" w:rsidRDefault="007265E7" w:rsidP="0060149D"/>
    <w:p w:rsidR="007265E7" w:rsidRDefault="007265E7" w:rsidP="0060149D">
      <w:r>
        <w:t xml:space="preserve">1.2 </w:t>
      </w:r>
      <w:r>
        <w:rPr>
          <w:rFonts w:hint="eastAsia"/>
        </w:rPr>
        <w:t>游记详细信息获取接口</w:t>
      </w:r>
    </w:p>
    <w:p w:rsidR="007265E7" w:rsidRDefault="007265E7" w:rsidP="00C13658">
      <w:r>
        <w:rPr>
          <w:rFonts w:hint="eastAsia"/>
        </w:rPr>
        <w:t>接口功能说明：</w:t>
      </w:r>
    </w:p>
    <w:p w:rsidR="007265E7" w:rsidRDefault="007265E7" w:rsidP="00C13658">
      <w:r>
        <w:rPr>
          <w:rFonts w:hint="eastAsia"/>
        </w:rPr>
        <w:t>获取游记详细信息。</w:t>
      </w:r>
    </w:p>
    <w:p w:rsidR="007265E7" w:rsidRDefault="007265E7" w:rsidP="00C13658">
      <w:r>
        <w:rPr>
          <w:rFonts w:hint="eastAsia"/>
        </w:rPr>
        <w:t>接口访问：</w:t>
      </w:r>
      <w:r w:rsidRPr="003C63B9">
        <w:t>http://localhost:9090/Travels/getTravels</w:t>
      </w:r>
      <w:r>
        <w:t>Details</w:t>
      </w:r>
      <w:r w:rsidRPr="003C63B9">
        <w:t>Info</w:t>
      </w:r>
      <w:r>
        <w:t>?</w:t>
      </w:r>
      <w:r w:rsidRPr="000853BE">
        <w:t xml:space="preserve"> </w:t>
      </w:r>
      <w:r>
        <w:t xml:space="preserve">id =111111 &amp;sign = 1111111 </w:t>
      </w:r>
    </w:p>
    <w:p w:rsidR="007265E7" w:rsidRDefault="007265E7" w:rsidP="00C13658">
      <w:r>
        <w:rPr>
          <w:rFonts w:hint="eastAsia"/>
        </w:rPr>
        <w:t>请求参数说明：</w:t>
      </w:r>
    </w:p>
    <w:p w:rsidR="007265E7" w:rsidRDefault="007265E7" w:rsidP="00C13658"/>
    <w:tbl>
      <w:tblPr>
        <w:tblW w:w="8755" w:type="dxa"/>
        <w:tblLook w:val="00A0"/>
      </w:tblPr>
      <w:tblGrid>
        <w:gridCol w:w="1668"/>
        <w:gridCol w:w="2409"/>
        <w:gridCol w:w="4678"/>
      </w:tblGrid>
      <w:tr w:rsidR="007265E7" w:rsidTr="00C13658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参数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中文含义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说明</w:t>
            </w:r>
          </w:p>
        </w:tc>
      </w:tr>
      <w:tr w:rsidR="007265E7" w:rsidTr="00C13658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id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游记</w:t>
            </w:r>
            <w:r>
              <w:t>ID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必填，从获取游记接口返回的游记</w:t>
            </w:r>
            <w:r>
              <w:t>ID</w:t>
            </w:r>
            <w:r>
              <w:rPr>
                <w:rFonts w:hint="eastAsia"/>
              </w:rPr>
              <w:t>字段。</w:t>
            </w:r>
          </w:p>
        </w:tc>
      </w:tr>
      <w:tr w:rsidR="007265E7" w:rsidTr="00C13658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sign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签名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7D3117" w:rsidRDefault="007265E7" w:rsidP="00AA0BA3">
            <w:pPr>
              <w:rPr>
                <w:szCs w:val="21"/>
              </w:rPr>
            </w:pPr>
            <w:r w:rsidRPr="007D3117">
              <w:rPr>
                <w:rFonts w:hint="eastAsia"/>
                <w:szCs w:val="21"/>
              </w:rPr>
              <w:t>必填，经</w:t>
            </w:r>
            <w:r w:rsidRPr="007D3117">
              <w:rPr>
                <w:szCs w:val="21"/>
              </w:rPr>
              <w:t>MD5</w:t>
            </w:r>
            <w:r w:rsidRPr="007D3117">
              <w:rPr>
                <w:rFonts w:hint="eastAsia"/>
                <w:szCs w:val="21"/>
              </w:rPr>
              <w:t>加密算法后得出的结果</w:t>
            </w:r>
          </w:p>
        </w:tc>
      </w:tr>
    </w:tbl>
    <w:p w:rsidR="007265E7" w:rsidRDefault="007265E7" w:rsidP="00650095"/>
    <w:p w:rsidR="007265E7" w:rsidRDefault="007265E7" w:rsidP="00650095">
      <w:r>
        <w:rPr>
          <w:rFonts w:hint="eastAsia"/>
        </w:rPr>
        <w:t>返回结果：查询结果以</w:t>
      </w:r>
      <w:r>
        <w:t>json</w:t>
      </w:r>
      <w:r>
        <w:rPr>
          <w:rFonts w:hint="eastAsia"/>
        </w:rPr>
        <w:t>结构返回。</w:t>
      </w:r>
    </w:p>
    <w:p w:rsidR="007265E7" w:rsidRDefault="007265E7" w:rsidP="00650095"/>
    <w:p w:rsidR="007265E7" w:rsidRDefault="007265E7" w:rsidP="00E45C4D">
      <w:pPr>
        <w:widowControl/>
        <w:spacing w:before="100" w:beforeAutospacing="1" w:after="100" w:afterAutospacing="1"/>
        <w:jc w:val="left"/>
      </w:pPr>
      <w:r>
        <w:t>{"message":"ok","code":200,"data":</w:t>
      </w:r>
      <w:r w:rsidRPr="004A5845">
        <w:t>[</w:t>
      </w:r>
      <w:r>
        <w:t>{"Id</w:t>
      </w:r>
      <w:r w:rsidRPr="004A5845">
        <w:t>"</w:t>
      </w:r>
      <w:r>
        <w:t>:"11111</w:t>
      </w:r>
      <w:r w:rsidRPr="004A5845">
        <w:t>"</w:t>
      </w:r>
      <w:r>
        <w:t>,"Title</w:t>
      </w:r>
      <w:r w:rsidRPr="004A5845">
        <w:t>": "</w:t>
      </w:r>
      <w:r w:rsidRPr="008A5EF9">
        <w:rPr>
          <w:rFonts w:hint="eastAsia"/>
        </w:rPr>
        <w:t>北京郊区游昌平篇</w:t>
      </w:r>
      <w:r w:rsidRPr="004A5845">
        <w:t>", "</w:t>
      </w:r>
      <w:r>
        <w:t>Image</w:t>
      </w:r>
      <w:r w:rsidRPr="004A5845">
        <w:t>"</w:t>
      </w:r>
      <w:r>
        <w:t>:</w:t>
      </w:r>
      <w:r w:rsidRPr="004A5845">
        <w:t>""</w:t>
      </w:r>
      <w:r>
        <w:t>,</w:t>
      </w:r>
      <w:r w:rsidRPr="004A5845">
        <w:t>"</w:t>
      </w:r>
      <w:r>
        <w:t>Description</w:t>
      </w:r>
      <w:r w:rsidRPr="004A5845">
        <w:t>": "</w:t>
      </w:r>
      <w:r>
        <w:rPr>
          <w:rFonts w:hint="eastAsia"/>
        </w:rPr>
        <w:t>红墙黄瓦、</w:t>
      </w:r>
      <w:r w:rsidRPr="00366FD8">
        <w:rPr>
          <w:rFonts w:hint="eastAsia"/>
        </w:rPr>
        <w:t>庄严肃穆</w:t>
      </w:r>
      <w:r>
        <w:t>",</w:t>
      </w:r>
      <w:r w:rsidRPr="004A5845">
        <w:t>"</w:t>
      </w:r>
      <w:r>
        <w:t>tips</w:t>
      </w:r>
      <w:r w:rsidRPr="004A5845">
        <w:t>": "</w:t>
      </w:r>
      <w:r w:rsidRPr="00E607A5">
        <w:rPr>
          <w:rFonts w:ascii="宋体" w:hAnsi="宋体" w:cs="宋体" w:hint="eastAsia"/>
          <w:color w:val="333333"/>
          <w:kern w:val="0"/>
          <w:szCs w:val="21"/>
        </w:rPr>
        <w:t>第一日</w:t>
      </w:r>
      <w:r w:rsidRPr="00E607A5">
        <w:rPr>
          <w:rFonts w:ascii="宋体" w:hAnsi="宋体" w:cs="宋体"/>
          <w:color w:val="333333"/>
          <w:kern w:val="0"/>
          <w:szCs w:val="21"/>
        </w:rPr>
        <w:t>:</w:t>
      </w:r>
      <w:r w:rsidRPr="00E607A5">
        <w:rPr>
          <w:rFonts w:ascii="宋体" w:hAnsi="宋体" w:cs="宋体"/>
          <w:kern w:val="0"/>
          <w:sz w:val="24"/>
        </w:rPr>
        <w:t xml:space="preserve"> </w:t>
      </w:r>
      <w:r w:rsidRPr="00E607A5">
        <w:rPr>
          <w:rFonts w:ascii="宋体" w:hAnsi="宋体" w:cs="宋体" w:hint="eastAsia"/>
          <w:color w:val="333333"/>
          <w:kern w:val="0"/>
          <w:szCs w:val="21"/>
        </w:rPr>
        <w:t>故宫、北海、王府井、三里屯</w:t>
      </w:r>
      <w:r>
        <w:t>&amp;nbsp</w:t>
      </w:r>
      <w:r w:rsidRPr="00E607A5">
        <w:rPr>
          <w:rFonts w:ascii="宋体" w:hAnsi="宋体" w:cs="宋体" w:hint="eastAsia"/>
          <w:color w:val="333333"/>
          <w:kern w:val="0"/>
          <w:szCs w:val="21"/>
        </w:rPr>
        <w:t>第二日：长城、德胜门、天安门、前门步行街</w:t>
      </w:r>
      <w:r>
        <w:t>&amp;nbsp</w:t>
      </w:r>
      <w:r w:rsidRPr="00E607A5">
        <w:rPr>
          <w:rFonts w:ascii="宋体" w:hAnsi="宋体" w:cs="宋体" w:hint="eastAsia"/>
          <w:color w:val="333333"/>
          <w:kern w:val="0"/>
          <w:szCs w:val="21"/>
        </w:rPr>
        <w:t>第三日：</w:t>
      </w:r>
      <w:r w:rsidRPr="00E607A5">
        <w:rPr>
          <w:rFonts w:ascii="宋体" w:hAnsi="宋体" w:cs="宋体"/>
          <w:kern w:val="0"/>
          <w:sz w:val="24"/>
        </w:rPr>
        <w:t xml:space="preserve"> </w:t>
      </w:r>
      <w:r w:rsidRPr="00E607A5">
        <w:rPr>
          <w:rFonts w:ascii="宋体" w:hAnsi="宋体" w:cs="宋体" w:hint="eastAsia"/>
          <w:color w:val="333333"/>
          <w:kern w:val="0"/>
          <w:szCs w:val="21"/>
        </w:rPr>
        <w:t>颐和园、香山</w:t>
      </w:r>
      <w:r>
        <w:t>&amp;nbsp</w:t>
      </w:r>
      <w:r w:rsidRPr="00E607A5">
        <w:rPr>
          <w:rFonts w:ascii="宋体" w:hAnsi="宋体" w:cs="宋体" w:hint="eastAsia"/>
          <w:color w:val="333333"/>
          <w:kern w:val="0"/>
          <w:szCs w:val="21"/>
        </w:rPr>
        <w:t>人数：</w:t>
      </w:r>
      <w:r w:rsidRPr="00E607A5">
        <w:rPr>
          <w:rFonts w:ascii="宋体" w:hAnsi="宋体" w:cs="宋体"/>
          <w:color w:val="333333"/>
          <w:kern w:val="0"/>
          <w:szCs w:val="21"/>
        </w:rPr>
        <w:t xml:space="preserve"> N</w:t>
      </w:r>
      <w:r w:rsidRPr="00E607A5">
        <w:rPr>
          <w:rFonts w:ascii="宋体" w:hAnsi="宋体" w:cs="宋体" w:hint="eastAsia"/>
          <w:color w:val="333333"/>
          <w:kern w:val="0"/>
          <w:szCs w:val="21"/>
        </w:rPr>
        <w:t>人</w:t>
      </w:r>
      <w:r>
        <w:t>&amp;nbsp</w:t>
      </w:r>
      <w:r w:rsidRPr="00E607A5">
        <w:rPr>
          <w:rFonts w:ascii="宋体" w:hAnsi="宋体" w:cs="宋体" w:hint="eastAsia"/>
          <w:color w:val="333333"/>
          <w:kern w:val="0"/>
          <w:szCs w:val="21"/>
        </w:rPr>
        <w:t>花费：</w:t>
      </w:r>
      <w:r w:rsidRPr="00E607A5">
        <w:rPr>
          <w:rFonts w:ascii="宋体" w:hAnsi="宋体" w:cs="宋体"/>
          <w:color w:val="333333"/>
          <w:kern w:val="0"/>
          <w:szCs w:val="21"/>
        </w:rPr>
        <w:t>18000</w:t>
      </w:r>
      <w:r w:rsidRPr="00E607A5">
        <w:rPr>
          <w:rFonts w:ascii="宋体" w:hAnsi="宋体" w:cs="宋体" w:hint="eastAsia"/>
          <w:color w:val="333333"/>
          <w:kern w:val="0"/>
          <w:szCs w:val="21"/>
        </w:rPr>
        <w:t>元</w:t>
      </w:r>
      <w:r>
        <w:t>",</w:t>
      </w:r>
      <w:r w:rsidRPr="004A5845">
        <w:t>"</w:t>
      </w:r>
      <w:r>
        <w:t>Details</w:t>
      </w:r>
      <w:r w:rsidRPr="004A5845">
        <w:t>"</w:t>
      </w:r>
      <w:r>
        <w:t>:[{</w:t>
      </w:r>
      <w:r w:rsidRPr="004A5845">
        <w:t>"</w:t>
      </w:r>
      <w:r>
        <w:t>Time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第一日</w:t>
      </w:r>
      <w:r w:rsidRPr="004A5845">
        <w:t>"</w:t>
      </w:r>
      <w:r>
        <w:t>,</w:t>
      </w:r>
      <w:r w:rsidRPr="004A5845">
        <w:t>"</w:t>
      </w:r>
      <w:r>
        <w:t>Route</w:t>
      </w:r>
      <w:r w:rsidRPr="004A5845">
        <w:t>"</w:t>
      </w:r>
      <w:r>
        <w:t>:[{</w:t>
      </w:r>
      <w:r w:rsidRPr="004A5845">
        <w:t>"</w:t>
      </w:r>
      <w:r>
        <w:t>Scenicspots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故宫</w:t>
      </w:r>
      <w:r w:rsidRPr="004A5845">
        <w:t>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3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宫殿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 w:rsidRPr="00C95EB9">
        <w:rPr>
          <w:rFonts w:ascii="宋体" w:hAnsi="宋体" w:cs="Arial" w:hint="eastAsia"/>
          <w:color w:val="333333"/>
          <w:szCs w:val="21"/>
        </w:rPr>
        <w:t>步行</w:t>
      </w:r>
      <w:r w:rsidRPr="00C95EB9">
        <w:rPr>
          <w:rFonts w:ascii="宋体" w:hAnsi="宋体" w:cs="Arial"/>
          <w:color w:val="333333"/>
          <w:szCs w:val="21"/>
        </w:rPr>
        <w:t>15</w:t>
      </w:r>
      <w:r w:rsidRPr="00C95EB9"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},{</w:t>
      </w:r>
      <w:r w:rsidRPr="004A5845">
        <w:t>"</w:t>
      </w:r>
      <w:r>
        <w:t>Scenic spots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北海</w:t>
      </w:r>
      <w:r w:rsidRPr="004A5845">
        <w:t>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2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划船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>
        <w:rPr>
          <w:rFonts w:ascii="宋体" w:hAnsi="宋体" w:cs="Arial" w:hint="eastAsia"/>
          <w:color w:val="333333"/>
          <w:szCs w:val="21"/>
        </w:rPr>
        <w:t>步行</w:t>
      </w:r>
      <w:r>
        <w:rPr>
          <w:rFonts w:ascii="宋体" w:hAnsi="宋体" w:cs="Arial"/>
          <w:color w:val="333333"/>
          <w:szCs w:val="21"/>
        </w:rPr>
        <w:t>15</w:t>
      </w:r>
      <w:r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}],</w:t>
      </w:r>
      <w:r w:rsidRPr="004A5845">
        <w:t>"</w:t>
      </w:r>
      <w:r>
        <w:t>url</w:t>
      </w:r>
      <w:r w:rsidRPr="004A5845">
        <w:t>"</w:t>
      </w:r>
      <w:r>
        <w:t>:</w:t>
      </w:r>
      <w:r w:rsidRPr="004A5845">
        <w:t>""</w:t>
      </w:r>
      <w:r>
        <w:t>}]}]}</w:t>
      </w:r>
    </w:p>
    <w:p w:rsidR="007265E7" w:rsidRDefault="007265E7" w:rsidP="007B5C48">
      <w:r>
        <w:rPr>
          <w:rFonts w:hint="eastAsia"/>
        </w:rPr>
        <w:t>返回参数说明：</w:t>
      </w:r>
    </w:p>
    <w:p w:rsidR="007265E7" w:rsidRDefault="007265E7" w:rsidP="007B5C48"/>
    <w:tbl>
      <w:tblPr>
        <w:tblW w:w="8755" w:type="dxa"/>
        <w:tblLook w:val="00A0"/>
      </w:tblPr>
      <w:tblGrid>
        <w:gridCol w:w="1668"/>
        <w:gridCol w:w="2409"/>
        <w:gridCol w:w="4678"/>
      </w:tblGrid>
      <w:tr w:rsidR="007265E7" w:rsidTr="00615B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参数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中文含义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说明</w:t>
            </w:r>
          </w:p>
        </w:tc>
      </w:tr>
      <w:tr w:rsidR="007265E7" w:rsidTr="00615B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t>message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消息原因短语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参照</w:t>
            </w:r>
            <w:r>
              <w:t>HTML</w:t>
            </w:r>
            <w:r>
              <w:rPr>
                <w:rFonts w:hint="eastAsia"/>
              </w:rPr>
              <w:t>标准。</w:t>
            </w:r>
          </w:p>
        </w:tc>
      </w:tr>
      <w:tr w:rsidR="007265E7" w:rsidTr="00615B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t>code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状态码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参照</w:t>
            </w:r>
            <w:r>
              <w:t>HTML</w:t>
            </w:r>
            <w:r>
              <w:rPr>
                <w:rFonts w:hint="eastAsia"/>
              </w:rPr>
              <w:t>标准。</w:t>
            </w:r>
          </w:p>
        </w:tc>
      </w:tr>
      <w:tr w:rsidR="007265E7" w:rsidTr="00615B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t>Id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游记</w:t>
            </w:r>
            <w:r>
              <w:t>ID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5C31D6" w:rsidRDefault="007265E7" w:rsidP="00615B72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7265E7" w:rsidTr="00615B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t>Title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游记标题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615B72">
            <w:pPr>
              <w:rPr>
                <w:szCs w:val="21"/>
              </w:rPr>
            </w:pPr>
          </w:p>
        </w:tc>
      </w:tr>
      <w:tr w:rsidR="007265E7" w:rsidTr="00615B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t>Image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游记照片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615B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照片以</w:t>
            </w:r>
            <w:r>
              <w:t>&amp;nbsp</w:t>
            </w:r>
            <w:r>
              <w:rPr>
                <w:rFonts w:hint="eastAsia"/>
              </w:rPr>
              <w:t>分割</w:t>
            </w:r>
          </w:p>
        </w:tc>
      </w:tr>
      <w:tr w:rsidR="007265E7" w:rsidTr="00615B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t>Description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游记精彩描述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615B72">
            <w:pPr>
              <w:rPr>
                <w:szCs w:val="21"/>
              </w:rPr>
            </w:pPr>
          </w:p>
        </w:tc>
      </w:tr>
      <w:tr w:rsidR="007265E7" w:rsidTr="00615B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t>Time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时间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615B72">
            <w:pPr>
              <w:rPr>
                <w:szCs w:val="21"/>
              </w:rPr>
            </w:pPr>
          </w:p>
        </w:tc>
      </w:tr>
      <w:tr w:rsidR="007265E7" w:rsidTr="00615B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t>Scenicspots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景点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615B72">
            <w:pPr>
              <w:rPr>
                <w:szCs w:val="21"/>
              </w:rPr>
            </w:pPr>
          </w:p>
        </w:tc>
      </w:tr>
      <w:tr w:rsidR="007265E7" w:rsidTr="00615B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t>Addr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地址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615B72">
            <w:pPr>
              <w:rPr>
                <w:szCs w:val="21"/>
              </w:rPr>
            </w:pPr>
          </w:p>
        </w:tc>
      </w:tr>
      <w:tr w:rsidR="007265E7" w:rsidTr="00615B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t>Longtime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游玩时长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615B72">
            <w:pPr>
              <w:rPr>
                <w:szCs w:val="21"/>
              </w:rPr>
            </w:pPr>
          </w:p>
        </w:tc>
      </w:tr>
      <w:tr w:rsidR="007265E7" w:rsidTr="00615B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t>Traffic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交通方式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615B72">
            <w:pPr>
              <w:rPr>
                <w:szCs w:val="21"/>
              </w:rPr>
            </w:pPr>
          </w:p>
        </w:tc>
      </w:tr>
      <w:tr w:rsidR="007265E7" w:rsidTr="00615B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t>Tips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游记小贴士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615B72">
            <w:pPr>
              <w:rPr>
                <w:szCs w:val="21"/>
              </w:rPr>
            </w:pPr>
          </w:p>
        </w:tc>
      </w:tr>
      <w:tr w:rsidR="007265E7" w:rsidTr="00615B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t>Url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原文链接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615B72">
            <w:pPr>
              <w:rPr>
                <w:szCs w:val="21"/>
              </w:rPr>
            </w:pPr>
          </w:p>
        </w:tc>
      </w:tr>
      <w:tr w:rsidR="007265E7" w:rsidTr="00615B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t>Details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15B72">
            <w:r>
              <w:rPr>
                <w:rFonts w:hint="eastAsia"/>
              </w:rPr>
              <w:t>游记线路详情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615B72">
            <w:pPr>
              <w:rPr>
                <w:szCs w:val="21"/>
              </w:rPr>
            </w:pPr>
          </w:p>
        </w:tc>
      </w:tr>
    </w:tbl>
    <w:p w:rsidR="007265E7" w:rsidRPr="00E45C4D" w:rsidRDefault="007265E7" w:rsidP="00650095"/>
    <w:p w:rsidR="007265E7" w:rsidRDefault="007265E7" w:rsidP="0060149D"/>
    <w:p w:rsidR="007265E7" w:rsidRDefault="007265E7" w:rsidP="0060149D"/>
    <w:p w:rsidR="007265E7" w:rsidRDefault="007265E7" w:rsidP="00A910B1">
      <w:pPr>
        <w:pStyle w:val="Heading1"/>
        <w:numPr>
          <w:ilvl w:val="0"/>
          <w:numId w:val="3"/>
        </w:numPr>
      </w:pPr>
      <w:r>
        <w:rPr>
          <w:rFonts w:hint="eastAsia"/>
        </w:rPr>
        <w:t>路线规划</w:t>
      </w:r>
    </w:p>
    <w:p w:rsidR="007265E7" w:rsidRDefault="007265E7" w:rsidP="00E50EEC">
      <w:r>
        <w:t xml:space="preserve">2.1 </w:t>
      </w:r>
      <w:r>
        <w:rPr>
          <w:rFonts w:hint="eastAsia"/>
        </w:rPr>
        <w:t>路线规划信息获取接口</w:t>
      </w:r>
    </w:p>
    <w:p w:rsidR="007265E7" w:rsidRDefault="007265E7" w:rsidP="00E50EEC">
      <w:r>
        <w:rPr>
          <w:rFonts w:hint="eastAsia"/>
        </w:rPr>
        <w:t>接口功能说明：</w:t>
      </w:r>
    </w:p>
    <w:p w:rsidR="007265E7" w:rsidRDefault="007265E7" w:rsidP="00E50EEC">
      <w:r>
        <w:rPr>
          <w:rFonts w:hint="eastAsia"/>
        </w:rPr>
        <w:t>获取推荐旅游路线的详细信息。</w:t>
      </w:r>
    </w:p>
    <w:p w:rsidR="007265E7" w:rsidRDefault="007265E7" w:rsidP="00E50EEC">
      <w:r>
        <w:rPr>
          <w:rFonts w:hint="eastAsia"/>
        </w:rPr>
        <w:t>接口访问：</w:t>
      </w:r>
      <w:hyperlink r:id="rId7" w:history="1">
        <w:r w:rsidRPr="00D03171">
          <w:rPr>
            <w:rStyle w:val="Hyperlink"/>
          </w:rPr>
          <w:t>http://localhost:9090/RoutePlanning/getRouteInfo?destination</w:t>
        </w:r>
      </w:hyperlink>
      <w:r>
        <w:t>=”</w:t>
      </w:r>
      <w:r>
        <w:rPr>
          <w:rFonts w:hint="eastAsia"/>
        </w:rPr>
        <w:t>北京</w:t>
      </w:r>
      <w:r>
        <w:t xml:space="preserve">” &amp;type=0&amp;number=8&amp;sign = 1111111 </w:t>
      </w:r>
    </w:p>
    <w:p w:rsidR="007265E7" w:rsidRDefault="007265E7" w:rsidP="00E50EEC">
      <w:r>
        <w:rPr>
          <w:rFonts w:hint="eastAsia"/>
        </w:rPr>
        <w:t>请求参数说明：</w:t>
      </w:r>
    </w:p>
    <w:p w:rsidR="007265E7" w:rsidRDefault="007265E7" w:rsidP="00E50EEC"/>
    <w:tbl>
      <w:tblPr>
        <w:tblW w:w="8755" w:type="dxa"/>
        <w:tblLook w:val="00A0"/>
      </w:tblPr>
      <w:tblGrid>
        <w:gridCol w:w="1668"/>
        <w:gridCol w:w="2409"/>
        <w:gridCol w:w="4678"/>
      </w:tblGrid>
      <w:tr w:rsidR="007265E7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参数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中文含义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说明</w:t>
            </w:r>
          </w:p>
        </w:tc>
      </w:tr>
      <w:tr w:rsidR="007265E7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destination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目的地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0EB7">
            <w:r>
              <w:rPr>
                <w:rFonts w:hint="eastAsia"/>
              </w:rPr>
              <w:t>选填</w:t>
            </w:r>
          </w:p>
        </w:tc>
      </w:tr>
      <w:tr w:rsidR="007265E7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location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所在位置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0EB7">
            <w:r>
              <w:rPr>
                <w:rFonts w:hint="eastAsia"/>
              </w:rPr>
              <w:t>必填，用户所在城市</w:t>
            </w:r>
          </w:p>
        </w:tc>
      </w:tr>
      <w:tr w:rsidR="007265E7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type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路线类型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必填，</w:t>
            </w:r>
            <w:r>
              <w:t>0</w:t>
            </w:r>
            <w:r>
              <w:rPr>
                <w:rFonts w:hint="eastAsia"/>
              </w:rPr>
              <w:t>：全部</w:t>
            </w:r>
            <w:r>
              <w:t xml:space="preserve"> 1</w:t>
            </w:r>
            <w:r>
              <w:rPr>
                <w:rFonts w:hint="eastAsia"/>
              </w:rPr>
              <w:t>：周边游</w:t>
            </w:r>
            <w:r>
              <w:t xml:space="preserve"> 2</w:t>
            </w:r>
            <w:r>
              <w:rPr>
                <w:rFonts w:hint="eastAsia"/>
              </w:rPr>
              <w:t>：短途游</w:t>
            </w:r>
            <w:r>
              <w:t xml:space="preserve"> 3</w:t>
            </w:r>
            <w:r>
              <w:rPr>
                <w:rFonts w:hint="eastAsia"/>
              </w:rPr>
              <w:t>：长途游</w:t>
            </w:r>
            <w:r>
              <w:t xml:space="preserve"> </w:t>
            </w:r>
          </w:p>
        </w:tc>
      </w:tr>
      <w:tr w:rsidR="007265E7" w:rsidRPr="008C345F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topicclass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主题类别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FB549D" w:rsidRDefault="007265E7" w:rsidP="00AA0BA3">
            <w:r>
              <w:rPr>
                <w:rFonts w:hint="eastAsia"/>
              </w:rPr>
              <w:t>选填，</w:t>
            </w:r>
            <w:r w:rsidRPr="00FB549D">
              <w:t>100</w:t>
            </w:r>
            <w:r w:rsidRPr="00FB549D">
              <w:rPr>
                <w:rFonts w:hint="eastAsia"/>
              </w:rPr>
              <w:t>：全部</w:t>
            </w:r>
            <w:r w:rsidRPr="00FB549D">
              <w:t xml:space="preserve"> 101</w:t>
            </w:r>
            <w:r w:rsidRPr="00FB549D">
              <w:rPr>
                <w:rFonts w:hint="eastAsia"/>
              </w:rPr>
              <w:t>：摄影</w:t>
            </w:r>
            <w:r w:rsidRPr="00FB549D">
              <w:t>102</w:t>
            </w:r>
            <w:r w:rsidRPr="00FB549D">
              <w:rPr>
                <w:rFonts w:hint="eastAsia"/>
              </w:rPr>
              <w:t>：观海</w:t>
            </w:r>
            <w:r w:rsidRPr="00FB549D">
              <w:t>103</w:t>
            </w:r>
            <w:r w:rsidRPr="00FB549D">
              <w:rPr>
                <w:rFonts w:hint="eastAsia"/>
              </w:rPr>
              <w:t>：登山</w:t>
            </w:r>
            <w:r w:rsidRPr="00FB549D">
              <w:t>104</w:t>
            </w:r>
            <w:r w:rsidRPr="00FB549D">
              <w:rPr>
                <w:rFonts w:hint="eastAsia"/>
              </w:rPr>
              <w:t>：骑行</w:t>
            </w:r>
            <w:r w:rsidRPr="00FB549D">
              <w:t>105</w:t>
            </w:r>
            <w:r w:rsidRPr="00FB549D">
              <w:rPr>
                <w:rFonts w:hint="eastAsia"/>
              </w:rPr>
              <w:t>：购物</w:t>
            </w:r>
            <w:r w:rsidRPr="00FB549D">
              <w:t>106</w:t>
            </w:r>
            <w:r w:rsidRPr="00FB549D">
              <w:rPr>
                <w:rFonts w:hint="eastAsia"/>
              </w:rPr>
              <w:t>：古镇</w:t>
            </w:r>
            <w:r w:rsidRPr="00FB549D">
              <w:t>107</w:t>
            </w:r>
            <w:r w:rsidRPr="00FB549D">
              <w:rPr>
                <w:rFonts w:hint="eastAsia"/>
              </w:rPr>
              <w:t>：徒步</w:t>
            </w:r>
            <w:r w:rsidRPr="00FB549D">
              <w:t>108</w:t>
            </w:r>
            <w:r w:rsidRPr="00FB549D">
              <w:rPr>
                <w:rFonts w:hint="eastAsia"/>
              </w:rPr>
              <w:t>：潜水</w:t>
            </w:r>
            <w:r w:rsidRPr="00FB549D">
              <w:t>109</w:t>
            </w:r>
            <w:r w:rsidRPr="00FB549D">
              <w:rPr>
                <w:rFonts w:hint="eastAsia"/>
              </w:rPr>
              <w:t>：自驾</w:t>
            </w:r>
            <w:r w:rsidRPr="00FB549D">
              <w:t xml:space="preserve"> 110</w:t>
            </w:r>
            <w:r w:rsidRPr="00FB549D">
              <w:rPr>
                <w:rFonts w:hint="eastAsia"/>
              </w:rPr>
              <w:t>：滑雪</w:t>
            </w:r>
            <w:r w:rsidRPr="00FB549D">
              <w:t>111</w:t>
            </w:r>
            <w:r w:rsidRPr="00FB549D">
              <w:rPr>
                <w:rFonts w:hint="eastAsia"/>
              </w:rPr>
              <w:t>：温泉</w:t>
            </w:r>
            <w:r w:rsidRPr="00FB549D">
              <w:t>112</w:t>
            </w:r>
            <w:r w:rsidRPr="00FB549D">
              <w:rPr>
                <w:rFonts w:hint="eastAsia"/>
              </w:rPr>
              <w:t>：沙漠</w:t>
            </w:r>
            <w:r w:rsidRPr="00FB549D">
              <w:t>113</w:t>
            </w:r>
            <w:r w:rsidRPr="00FB549D">
              <w:rPr>
                <w:rFonts w:hint="eastAsia"/>
              </w:rPr>
              <w:t>：文化</w:t>
            </w:r>
            <w:r w:rsidRPr="00FB549D">
              <w:t>114</w:t>
            </w:r>
            <w:r w:rsidRPr="00FB549D">
              <w:rPr>
                <w:rFonts w:hint="eastAsia"/>
              </w:rPr>
              <w:t>：民俗</w:t>
            </w:r>
            <w:r w:rsidRPr="00FB549D">
              <w:t>115</w:t>
            </w:r>
            <w:r w:rsidRPr="00FB549D">
              <w:rPr>
                <w:rFonts w:hint="eastAsia"/>
              </w:rPr>
              <w:t>：野营</w:t>
            </w:r>
            <w:r w:rsidRPr="00FB549D">
              <w:t>116</w:t>
            </w:r>
            <w:r w:rsidRPr="00FB549D">
              <w:rPr>
                <w:rFonts w:hint="eastAsia"/>
              </w:rPr>
              <w:t>：生态</w:t>
            </w:r>
            <w:r w:rsidRPr="00FB549D">
              <w:t>117</w:t>
            </w:r>
            <w:r w:rsidRPr="00FB549D">
              <w:rPr>
                <w:rFonts w:hint="eastAsia"/>
              </w:rPr>
              <w:t>：极限</w:t>
            </w:r>
            <w:r w:rsidRPr="00FB549D">
              <w:t>118</w:t>
            </w:r>
            <w:r w:rsidRPr="00FB549D">
              <w:rPr>
                <w:rFonts w:hint="eastAsia"/>
              </w:rPr>
              <w:t>：避暑疗养</w:t>
            </w:r>
            <w:r w:rsidRPr="00FB549D">
              <w:t>119</w:t>
            </w:r>
            <w:r w:rsidRPr="00FB549D">
              <w:rPr>
                <w:rFonts w:hint="eastAsia"/>
              </w:rPr>
              <w:t>：探险</w:t>
            </w:r>
            <w:r w:rsidRPr="00FB549D">
              <w:t>120</w:t>
            </w:r>
            <w:r w:rsidRPr="00FB549D">
              <w:rPr>
                <w:rFonts w:hint="eastAsia"/>
              </w:rPr>
              <w:t>：赏花</w:t>
            </w:r>
            <w:r w:rsidRPr="00FB549D">
              <w:t>121</w:t>
            </w:r>
            <w:r w:rsidRPr="00FB549D">
              <w:rPr>
                <w:rFonts w:hint="eastAsia"/>
              </w:rPr>
              <w:t>：狩猎</w:t>
            </w:r>
            <w:r w:rsidRPr="00FB549D">
              <w:t>122</w:t>
            </w:r>
            <w:r w:rsidRPr="00FB549D">
              <w:rPr>
                <w:rFonts w:hint="eastAsia"/>
              </w:rPr>
              <w:t>：采摘</w:t>
            </w:r>
            <w:r w:rsidRPr="00FB549D">
              <w:t>123</w:t>
            </w:r>
            <w:r w:rsidRPr="00FB549D">
              <w:rPr>
                <w:rFonts w:hint="eastAsia"/>
              </w:rPr>
              <w:t>：泡吧</w:t>
            </w:r>
            <w:r w:rsidRPr="00FB549D">
              <w:t>124</w:t>
            </w:r>
            <w:r w:rsidRPr="00FB549D">
              <w:rPr>
                <w:rFonts w:hint="eastAsia"/>
              </w:rPr>
              <w:t>：访古</w:t>
            </w:r>
            <w:r w:rsidRPr="00FB549D">
              <w:t>125</w:t>
            </w:r>
            <w:r w:rsidRPr="00FB549D">
              <w:rPr>
                <w:rFonts w:hint="eastAsia"/>
              </w:rPr>
              <w:t>：小清新</w:t>
            </w:r>
            <w:r w:rsidRPr="00FB549D">
              <w:t>126</w:t>
            </w:r>
            <w:r w:rsidRPr="00FB549D">
              <w:rPr>
                <w:rFonts w:hint="eastAsia"/>
              </w:rPr>
              <w:t>：朝圣</w:t>
            </w:r>
            <w:r w:rsidRPr="00FB549D">
              <w:t>127</w:t>
            </w:r>
            <w:r w:rsidRPr="00FB549D">
              <w:rPr>
                <w:rFonts w:hint="eastAsia"/>
              </w:rPr>
              <w:t>：红色革命</w:t>
            </w:r>
            <w:r w:rsidRPr="00FB549D">
              <w:t>128</w:t>
            </w:r>
            <w:r w:rsidRPr="00FB549D">
              <w:rPr>
                <w:rFonts w:hint="eastAsia"/>
              </w:rPr>
              <w:t>：踏青</w:t>
            </w:r>
            <w:r w:rsidRPr="00FB549D">
              <w:t>129</w:t>
            </w:r>
            <w:r w:rsidRPr="00FB549D">
              <w:rPr>
                <w:rFonts w:hint="eastAsia"/>
              </w:rPr>
              <w:t>：</w:t>
            </w:r>
            <w:r>
              <w:rPr>
                <w:rFonts w:hint="eastAsia"/>
              </w:rPr>
              <w:t>影视</w:t>
            </w:r>
            <w:r w:rsidRPr="00FB549D">
              <w:t>130</w:t>
            </w:r>
            <w:r w:rsidRPr="00FB549D">
              <w:rPr>
                <w:rFonts w:hint="eastAsia"/>
              </w:rPr>
              <w:t>：亲子</w:t>
            </w:r>
            <w:r w:rsidRPr="00FB549D">
              <w:t>131</w:t>
            </w:r>
            <w:r w:rsidRPr="00FB549D">
              <w:rPr>
                <w:rFonts w:hint="eastAsia"/>
              </w:rPr>
              <w:t>：蜜月</w:t>
            </w:r>
          </w:p>
          <w:p w:rsidR="007265E7" w:rsidRPr="008C345F" w:rsidRDefault="007265E7" w:rsidP="00AA0BA3"/>
        </w:tc>
      </w:tr>
      <w:tr w:rsidR="007265E7" w:rsidRPr="008C345F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numofdays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旅游天数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选填，</w:t>
            </w:r>
            <w:r>
              <w:t>0</w:t>
            </w:r>
            <w:r>
              <w:rPr>
                <w:rFonts w:hint="eastAsia"/>
              </w:rPr>
              <w:t>：全部</w:t>
            </w:r>
            <w:r>
              <w:t xml:space="preserve"> 1</w:t>
            </w:r>
            <w:r>
              <w:rPr>
                <w:rFonts w:hint="eastAsia"/>
              </w:rPr>
              <w:t>：</w:t>
            </w:r>
            <w:r>
              <w:t>1</w:t>
            </w:r>
            <w:r>
              <w:rPr>
                <w:rFonts w:hint="eastAsia"/>
              </w:rPr>
              <w:t>天</w:t>
            </w:r>
            <w:r>
              <w:t xml:space="preserve"> 2</w:t>
            </w:r>
            <w:r>
              <w:rPr>
                <w:rFonts w:hint="eastAsia"/>
              </w:rPr>
              <w:t>：</w:t>
            </w:r>
            <w:r>
              <w:t>2</w:t>
            </w:r>
            <w:r>
              <w:rPr>
                <w:rFonts w:hint="eastAsia"/>
              </w:rPr>
              <w:t>天</w:t>
            </w:r>
            <w:r>
              <w:t xml:space="preserve"> 3</w:t>
            </w:r>
            <w:r>
              <w:rPr>
                <w:rFonts w:hint="eastAsia"/>
              </w:rPr>
              <w:t>：</w:t>
            </w:r>
            <w:r>
              <w:t>3</w:t>
            </w:r>
            <w:r>
              <w:rPr>
                <w:rFonts w:hint="eastAsia"/>
              </w:rPr>
              <w:t>天</w:t>
            </w:r>
            <w:r>
              <w:t xml:space="preserve"> 4</w:t>
            </w:r>
            <w:r>
              <w:rPr>
                <w:rFonts w:hint="eastAsia"/>
              </w:rPr>
              <w:t>：</w:t>
            </w:r>
            <w:r>
              <w:t>4</w:t>
            </w:r>
            <w:r>
              <w:rPr>
                <w:rFonts w:hint="eastAsia"/>
              </w:rPr>
              <w:t>天</w:t>
            </w:r>
          </w:p>
          <w:p w:rsidR="007265E7" w:rsidRDefault="007265E7" w:rsidP="00284ACA">
            <w:r>
              <w:t>5</w:t>
            </w:r>
            <w:r>
              <w:rPr>
                <w:rFonts w:hint="eastAsia"/>
              </w:rPr>
              <w:t>：</w:t>
            </w:r>
            <w:r>
              <w:t>5</w:t>
            </w:r>
            <w:r>
              <w:rPr>
                <w:rFonts w:hint="eastAsia"/>
              </w:rPr>
              <w:t>天</w:t>
            </w:r>
            <w:r>
              <w:t xml:space="preserve"> 6</w:t>
            </w:r>
            <w:r>
              <w:rPr>
                <w:rFonts w:hint="eastAsia"/>
              </w:rPr>
              <w:t>：</w:t>
            </w:r>
            <w:r>
              <w:t>5</w:t>
            </w:r>
            <w:r>
              <w:rPr>
                <w:rFonts w:hint="eastAsia"/>
              </w:rPr>
              <w:t>天以上</w:t>
            </w:r>
          </w:p>
        </w:tc>
      </w:tr>
      <w:tr w:rsidR="007265E7" w:rsidRPr="008C345F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crowd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适合人群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选填，</w:t>
            </w:r>
            <w:r>
              <w:t>0</w:t>
            </w:r>
            <w:r>
              <w:rPr>
                <w:rFonts w:hint="eastAsia"/>
              </w:rPr>
              <w:t>：全部</w:t>
            </w:r>
            <w:r>
              <w:t xml:space="preserve"> 1</w:t>
            </w:r>
            <w:r>
              <w:rPr>
                <w:rFonts w:hint="eastAsia"/>
              </w:rPr>
              <w:t>：单身</w:t>
            </w:r>
            <w:r>
              <w:t xml:space="preserve"> 2</w:t>
            </w:r>
            <w:r>
              <w:rPr>
                <w:rFonts w:hint="eastAsia"/>
              </w:rPr>
              <w:t>：亲子</w:t>
            </w:r>
            <w:r>
              <w:t xml:space="preserve"> 3</w:t>
            </w:r>
            <w:r>
              <w:rPr>
                <w:rFonts w:hint="eastAsia"/>
              </w:rPr>
              <w:t>：老人</w:t>
            </w:r>
            <w:r>
              <w:t>4</w:t>
            </w:r>
            <w:r>
              <w:rPr>
                <w:rFonts w:hint="eastAsia"/>
              </w:rPr>
              <w:t>：情侣</w:t>
            </w:r>
          </w:p>
        </w:tc>
      </w:tr>
      <w:tr w:rsidR="007265E7" w:rsidRPr="00357222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number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路线数量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504BD8" w:rsidRDefault="007265E7" w:rsidP="00AA0BA3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504BD8">
              <w:rPr>
                <w:rFonts w:ascii="Arial" w:hAnsi="Arial" w:cs="Arial" w:hint="eastAsia"/>
                <w:color w:val="333333"/>
                <w:sz w:val="21"/>
                <w:szCs w:val="21"/>
              </w:rPr>
              <w:t>必填，返回路线的数量</w:t>
            </w:r>
          </w:p>
        </w:tc>
      </w:tr>
      <w:tr w:rsidR="007265E7" w:rsidRPr="00357222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B1817">
            <w:r>
              <w:t>sign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B1817">
            <w:r>
              <w:rPr>
                <w:rFonts w:hint="eastAsia"/>
              </w:rPr>
              <w:t>签名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5C788E" w:rsidRDefault="007265E7" w:rsidP="006B1817">
            <w:pPr>
              <w:rPr>
                <w:szCs w:val="21"/>
              </w:rPr>
            </w:pPr>
            <w:r w:rsidRPr="005C788E">
              <w:rPr>
                <w:rFonts w:hint="eastAsia"/>
                <w:szCs w:val="21"/>
              </w:rPr>
              <w:t>必填，经</w:t>
            </w:r>
            <w:r w:rsidRPr="005C788E">
              <w:rPr>
                <w:szCs w:val="21"/>
              </w:rPr>
              <w:t>MD5</w:t>
            </w:r>
            <w:r w:rsidRPr="005C788E">
              <w:rPr>
                <w:rFonts w:hint="eastAsia"/>
                <w:szCs w:val="21"/>
              </w:rPr>
              <w:t>加密算法后得出的结果</w:t>
            </w:r>
          </w:p>
        </w:tc>
      </w:tr>
    </w:tbl>
    <w:p w:rsidR="007265E7" w:rsidRPr="00DC015F" w:rsidRDefault="007265E7" w:rsidP="00E50EEC"/>
    <w:p w:rsidR="007265E7" w:rsidRDefault="007265E7" w:rsidP="00E50EEC">
      <w:r>
        <w:rPr>
          <w:rFonts w:hint="eastAsia"/>
        </w:rPr>
        <w:t>返回结果：查询结果以</w:t>
      </w:r>
      <w:r>
        <w:t>json</w:t>
      </w:r>
      <w:r>
        <w:rPr>
          <w:rFonts w:hint="eastAsia"/>
        </w:rPr>
        <w:t>结构返回。</w:t>
      </w:r>
    </w:p>
    <w:p w:rsidR="007265E7" w:rsidRDefault="007265E7" w:rsidP="00E50EEC"/>
    <w:p w:rsidR="007265E7" w:rsidRDefault="007265E7" w:rsidP="00D34EBC">
      <w:pPr>
        <w:widowControl/>
        <w:spacing w:before="100" w:beforeAutospacing="1" w:after="100" w:afterAutospacing="1"/>
        <w:jc w:val="left"/>
      </w:pPr>
      <w:r>
        <w:t>{"message":"ok","code":200,"data":</w:t>
      </w:r>
      <w:r w:rsidRPr="004A5845">
        <w:t>[{"</w:t>
      </w:r>
      <w:r>
        <w:t>Type</w:t>
      </w:r>
      <w:r w:rsidRPr="004A5845">
        <w:t>"</w:t>
      </w:r>
      <w:r>
        <w:t>:"1</w:t>
      </w:r>
      <w:r w:rsidRPr="004A5845">
        <w:t>"</w:t>
      </w:r>
      <w:r>
        <w:t>,"Route</w:t>
      </w:r>
      <w:r w:rsidRPr="004A5845">
        <w:t>"</w:t>
      </w:r>
      <w:r>
        <w:t>:[{"Id</w:t>
      </w:r>
      <w:r w:rsidRPr="004A5845">
        <w:t>"</w:t>
      </w:r>
      <w:r>
        <w:t>:"11111</w:t>
      </w:r>
      <w:r w:rsidRPr="004A5845">
        <w:t>"</w:t>
      </w:r>
      <w:r>
        <w:t>,"Title</w:t>
      </w:r>
      <w:r w:rsidRPr="004A5845">
        <w:t>": "</w:t>
      </w:r>
      <w:r>
        <w:rPr>
          <w:rFonts w:hint="eastAsia"/>
        </w:rPr>
        <w:t>密云雾灵山</w:t>
      </w:r>
      <w:r>
        <w:t>2</w:t>
      </w:r>
      <w:r>
        <w:rPr>
          <w:rFonts w:hint="eastAsia"/>
        </w:rPr>
        <w:t>日游</w:t>
      </w:r>
      <w:r w:rsidRPr="004A5845">
        <w:t>", "</w:t>
      </w:r>
      <w:r>
        <w:t>Image</w:t>
      </w:r>
      <w:r w:rsidRPr="004A5845">
        <w:t>"</w:t>
      </w:r>
      <w:r>
        <w:t>:</w:t>
      </w:r>
      <w:r w:rsidRPr="004A5845">
        <w:t>""</w:t>
      </w:r>
      <w:r>
        <w:t>,</w:t>
      </w:r>
      <w:r w:rsidRPr="004A5845">
        <w:t>"</w:t>
      </w:r>
      <w:r>
        <w:t>days</w:t>
      </w:r>
      <w:r w:rsidRPr="004A5845">
        <w:t>": "</w:t>
      </w:r>
      <w:r>
        <w:t>6</w:t>
      </w:r>
      <w:r>
        <w:rPr>
          <w:rFonts w:hint="eastAsia"/>
        </w:rPr>
        <w:t>天</w:t>
      </w:r>
      <w:r>
        <w:t>",</w:t>
      </w:r>
      <w:r w:rsidRPr="004A5845">
        <w:t>"</w:t>
      </w:r>
      <w:r>
        <w:t>Details</w:t>
      </w:r>
      <w:r w:rsidRPr="004A5845">
        <w:t>"</w:t>
      </w:r>
      <w:r>
        <w:t>:[{</w:t>
      </w:r>
      <w:r w:rsidRPr="004A5845">
        <w:t>"</w:t>
      </w:r>
      <w:r>
        <w:t>Time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第一天</w:t>
      </w:r>
      <w:r w:rsidRPr="004A5845">
        <w:t>"</w:t>
      </w:r>
      <w:r>
        <w:t>,</w:t>
      </w:r>
      <w:r w:rsidRPr="00B525EE">
        <w:t xml:space="preserve"> </w:t>
      </w:r>
      <w:r w:rsidRPr="004A5845">
        <w:t>"</w:t>
      </w:r>
      <w:r>
        <w:t>destination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</w:t>
      </w:r>
      <w:r w:rsidRPr="004A5845">
        <w:t xml:space="preserve">" </w:t>
      </w:r>
      <w:r>
        <w:t>,</w:t>
      </w:r>
      <w:r w:rsidRPr="003464A2">
        <w:rPr>
          <w:rFonts w:ascii="Arial" w:hAnsi="Arial" w:cs="Arial"/>
          <w:color w:val="333333"/>
        </w:rPr>
        <w:t xml:space="preserve"> </w:t>
      </w:r>
      <w:r w:rsidRPr="004A5845">
        <w:t>"</w:t>
      </w:r>
      <w:r>
        <w:rPr>
          <w:rFonts w:ascii="Arial" w:hAnsi="Arial" w:cs="Arial"/>
          <w:color w:val="333333"/>
        </w:rPr>
        <w:t>line</w:t>
      </w:r>
      <w:r w:rsidRPr="004A5845">
        <w:t>"</w:t>
      </w:r>
      <w:r>
        <w:t>:</w:t>
      </w:r>
      <w:r w:rsidRPr="004A5845">
        <w:t>"</w:t>
      </w:r>
      <w:r>
        <w:rPr>
          <w:rFonts w:ascii="Arial" w:hAnsi="Arial" w:cs="Arial" w:hint="eastAsia"/>
          <w:color w:val="333333"/>
        </w:rPr>
        <w:t>颐和园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圆明园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清华大学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北京大学</w:t>
      </w:r>
      <w:r w:rsidRPr="004A5845">
        <w:t>"</w:t>
      </w:r>
      <w:r>
        <w:t>,</w:t>
      </w:r>
      <w:r w:rsidRPr="004A5845">
        <w:t>"</w:t>
      </w:r>
      <w:r>
        <w:t>reason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历史之行</w:t>
      </w:r>
      <w:r>
        <w:t>,</w:t>
      </w:r>
      <w:r>
        <w:rPr>
          <w:rFonts w:hint="eastAsia"/>
        </w:rPr>
        <w:t>人文之行</w:t>
      </w:r>
      <w:r w:rsidRPr="004A5845">
        <w:t>"</w:t>
      </w:r>
      <w:r>
        <w:t>,</w:t>
      </w:r>
      <w:r w:rsidRPr="004A5845">
        <w:t>"</w:t>
      </w:r>
      <w:r w:rsidRPr="002450E4">
        <w:t xml:space="preserve"> </w:t>
      </w:r>
      <w:r>
        <w:t>Scenicspots</w:t>
      </w:r>
      <w:r w:rsidRPr="004A5845">
        <w:t xml:space="preserve"> "</w:t>
      </w:r>
      <w:r>
        <w:t>:[{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颐和园</w:t>
      </w:r>
      <w:r w:rsidRPr="004A5845">
        <w:t>"</w:t>
      </w:r>
      <w:r>
        <w:t>,</w:t>
      </w:r>
      <w:r w:rsidRPr="004A5845">
        <w:t>"</w:t>
      </w:r>
      <w:r>
        <w:t>SImage</w:t>
      </w:r>
      <w:r w:rsidRPr="004A5845">
        <w:t>"</w:t>
      </w:r>
      <w:r>
        <w:t>:</w:t>
      </w:r>
      <w:r w:rsidRPr="004A5845">
        <w:t>""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3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宫殿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 w:rsidRPr="00C95EB9">
        <w:rPr>
          <w:rFonts w:ascii="宋体" w:hAnsi="宋体" w:cs="Arial" w:hint="eastAsia"/>
          <w:color w:val="333333"/>
          <w:szCs w:val="21"/>
        </w:rPr>
        <w:t>步行</w:t>
      </w:r>
      <w:r w:rsidRPr="00C95EB9">
        <w:rPr>
          <w:rFonts w:ascii="宋体" w:hAnsi="宋体" w:cs="Arial"/>
          <w:color w:val="333333"/>
          <w:szCs w:val="21"/>
        </w:rPr>
        <w:t>15</w:t>
      </w:r>
      <w:r w:rsidRPr="00C95EB9"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},{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圆明园</w:t>
      </w:r>
      <w:r w:rsidRPr="004A5845">
        <w:t>"</w:t>
      </w:r>
      <w:r>
        <w:t>,</w:t>
      </w:r>
      <w:r w:rsidRPr="004A5845">
        <w:t>"</w:t>
      </w:r>
      <w:r w:rsidRPr="002D773B">
        <w:t xml:space="preserve"> </w:t>
      </w:r>
      <w:r>
        <w:t>SImage</w:t>
      </w:r>
      <w:r w:rsidRPr="004A5845">
        <w:t xml:space="preserve"> "</w:t>
      </w:r>
      <w:r>
        <w:t>:</w:t>
      </w:r>
      <w:r w:rsidRPr="004A5845">
        <w:t>""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2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划船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>
        <w:rPr>
          <w:rFonts w:ascii="宋体" w:hAnsi="宋体" w:cs="Arial" w:hint="eastAsia"/>
          <w:color w:val="333333"/>
          <w:szCs w:val="21"/>
        </w:rPr>
        <w:t>步行</w:t>
      </w:r>
      <w:r>
        <w:rPr>
          <w:rFonts w:ascii="宋体" w:hAnsi="宋体" w:cs="Arial"/>
          <w:color w:val="333333"/>
          <w:szCs w:val="21"/>
        </w:rPr>
        <w:t>15</w:t>
      </w:r>
      <w:r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}]}]}</w:t>
      </w:r>
      <w:r w:rsidRPr="004A5845">
        <w:t>,</w:t>
      </w:r>
      <w:r>
        <w:t>{"Id</w:t>
      </w:r>
      <w:r w:rsidRPr="004A5845">
        <w:t>"</w:t>
      </w:r>
      <w:r>
        <w:t>:"22222</w:t>
      </w:r>
      <w:r w:rsidRPr="004A5845">
        <w:t>"</w:t>
      </w:r>
      <w:r>
        <w:t>,"Title</w:t>
      </w:r>
      <w:r w:rsidRPr="004A5845">
        <w:t>": "</w:t>
      </w:r>
      <w:r>
        <w:rPr>
          <w:rFonts w:hint="eastAsia"/>
        </w:rPr>
        <w:t>香山枫叶一日游</w:t>
      </w:r>
      <w:r w:rsidRPr="004A5845">
        <w:t>", "</w:t>
      </w:r>
      <w:r>
        <w:t>Image</w:t>
      </w:r>
      <w:r w:rsidRPr="004A5845">
        <w:t>"</w:t>
      </w:r>
      <w:r>
        <w:t>:</w:t>
      </w:r>
      <w:r w:rsidRPr="004A5845">
        <w:t>""</w:t>
      </w:r>
      <w:r>
        <w:t>,</w:t>
      </w:r>
      <w:r w:rsidRPr="004A5845">
        <w:t>"</w:t>
      </w:r>
      <w:r>
        <w:t>days</w:t>
      </w:r>
      <w:r w:rsidRPr="004A5845">
        <w:t>": "</w:t>
      </w:r>
      <w:r>
        <w:t>5</w:t>
      </w:r>
      <w:r>
        <w:rPr>
          <w:rFonts w:hint="eastAsia"/>
        </w:rPr>
        <w:t>天</w:t>
      </w:r>
      <w:r>
        <w:t>",</w:t>
      </w:r>
      <w:r w:rsidRPr="004A5845">
        <w:t>"</w:t>
      </w:r>
      <w:r>
        <w:t>Details</w:t>
      </w:r>
      <w:r w:rsidRPr="004A5845">
        <w:t>"</w:t>
      </w:r>
      <w:r>
        <w:t>:[{</w:t>
      </w:r>
      <w:r w:rsidRPr="004A5845">
        <w:t>"</w:t>
      </w:r>
      <w:r>
        <w:t>Time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第一天</w:t>
      </w:r>
      <w:r w:rsidRPr="004A5845">
        <w:t>"</w:t>
      </w:r>
      <w:r>
        <w:t>,</w:t>
      </w:r>
      <w:r w:rsidRPr="00B525EE">
        <w:t xml:space="preserve"> </w:t>
      </w:r>
      <w:r w:rsidRPr="004A5845">
        <w:t>"</w:t>
      </w:r>
      <w:r>
        <w:t>destination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</w:t>
      </w:r>
      <w:r w:rsidRPr="004A5845">
        <w:t xml:space="preserve">" </w:t>
      </w:r>
      <w:r>
        <w:t>,</w:t>
      </w:r>
      <w:r w:rsidRPr="003464A2">
        <w:rPr>
          <w:rFonts w:ascii="Arial" w:hAnsi="Arial" w:cs="Arial"/>
          <w:color w:val="333333"/>
        </w:rPr>
        <w:t xml:space="preserve"> </w:t>
      </w:r>
      <w:r w:rsidRPr="004A5845">
        <w:t>"</w:t>
      </w:r>
      <w:r>
        <w:rPr>
          <w:rFonts w:ascii="Arial" w:hAnsi="Arial" w:cs="Arial"/>
          <w:color w:val="333333"/>
        </w:rPr>
        <w:t>line</w:t>
      </w:r>
      <w:r w:rsidRPr="004A5845">
        <w:t>"</w:t>
      </w:r>
      <w:r>
        <w:t>:</w:t>
      </w:r>
      <w:r w:rsidRPr="004A5845">
        <w:t>"</w:t>
      </w:r>
      <w:r>
        <w:rPr>
          <w:rFonts w:ascii="Arial" w:hAnsi="Arial" w:cs="Arial" w:hint="eastAsia"/>
          <w:color w:val="333333"/>
        </w:rPr>
        <w:t>颐和园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圆明园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清华大学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北京大学</w:t>
      </w:r>
      <w:r w:rsidRPr="004A5845">
        <w:t>"</w:t>
      </w:r>
      <w:r>
        <w:t>,</w:t>
      </w:r>
      <w:r w:rsidRPr="004A5845">
        <w:t>"</w:t>
      </w:r>
      <w:r>
        <w:t>reason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历史之行</w:t>
      </w:r>
      <w:r>
        <w:t>,</w:t>
      </w:r>
      <w:r>
        <w:rPr>
          <w:rFonts w:hint="eastAsia"/>
        </w:rPr>
        <w:t>人文之行</w:t>
      </w:r>
      <w:r w:rsidRPr="004A5845">
        <w:t>"</w:t>
      </w:r>
      <w:r>
        <w:t>,</w:t>
      </w:r>
      <w:r w:rsidRPr="004A5845">
        <w:t>"</w:t>
      </w:r>
      <w:r w:rsidRPr="002450E4">
        <w:t xml:space="preserve"> </w:t>
      </w:r>
      <w:r>
        <w:t>Scenicspots</w:t>
      </w:r>
      <w:r w:rsidRPr="004A5845">
        <w:t xml:space="preserve"> "</w:t>
      </w:r>
      <w:r>
        <w:t>:[{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颐和园</w:t>
      </w:r>
      <w:r w:rsidRPr="004A5845">
        <w:t>"</w:t>
      </w:r>
      <w:r>
        <w:t>,</w:t>
      </w:r>
      <w:r w:rsidRPr="004A5845">
        <w:t>"</w:t>
      </w:r>
      <w:r w:rsidRPr="009805BB">
        <w:t xml:space="preserve"> </w:t>
      </w:r>
      <w:r>
        <w:t>SImage</w:t>
      </w:r>
      <w:r w:rsidRPr="004A5845">
        <w:t xml:space="preserve"> "</w:t>
      </w:r>
      <w:r>
        <w:t>:</w:t>
      </w:r>
      <w:r w:rsidRPr="004A5845">
        <w:t>""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3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宫殿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 w:rsidRPr="00C95EB9">
        <w:rPr>
          <w:rFonts w:ascii="宋体" w:hAnsi="宋体" w:cs="Arial" w:hint="eastAsia"/>
          <w:color w:val="333333"/>
          <w:szCs w:val="21"/>
        </w:rPr>
        <w:t>步行</w:t>
      </w:r>
      <w:r w:rsidRPr="00C95EB9">
        <w:rPr>
          <w:rFonts w:ascii="宋体" w:hAnsi="宋体" w:cs="Arial"/>
          <w:color w:val="333333"/>
          <w:szCs w:val="21"/>
        </w:rPr>
        <w:t>15</w:t>
      </w:r>
      <w:r w:rsidRPr="00C95EB9"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},{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圆明园</w:t>
      </w:r>
      <w:r w:rsidRPr="004A5845">
        <w:t>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2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划船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>
        <w:rPr>
          <w:rFonts w:ascii="宋体" w:hAnsi="宋体" w:cs="Arial" w:hint="eastAsia"/>
          <w:color w:val="333333"/>
          <w:szCs w:val="21"/>
        </w:rPr>
        <w:t>步行</w:t>
      </w:r>
      <w:r>
        <w:rPr>
          <w:rFonts w:ascii="宋体" w:hAnsi="宋体" w:cs="Arial"/>
          <w:color w:val="333333"/>
          <w:szCs w:val="21"/>
        </w:rPr>
        <w:t>15</w:t>
      </w:r>
      <w:r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}]}]},</w:t>
      </w:r>
      <w:r w:rsidRPr="004A5845">
        <w:t>{"</w:t>
      </w:r>
      <w:r>
        <w:t>type</w:t>
      </w:r>
      <w:r w:rsidRPr="004A5845">
        <w:t>"</w:t>
      </w:r>
      <w:r>
        <w:t>:"2</w:t>
      </w:r>
      <w:r w:rsidRPr="004A5845">
        <w:t>"</w:t>
      </w:r>
      <w:r>
        <w:t>,"Route</w:t>
      </w:r>
      <w:r w:rsidRPr="004A5845">
        <w:t>"</w:t>
      </w:r>
      <w:r>
        <w:t>:[{"Id</w:t>
      </w:r>
      <w:r w:rsidRPr="004A5845">
        <w:t>"</w:t>
      </w:r>
      <w:r>
        <w:t>:"33333</w:t>
      </w:r>
      <w:r w:rsidRPr="004A5845">
        <w:t>"</w:t>
      </w:r>
      <w:r>
        <w:t>,"Title</w:t>
      </w:r>
      <w:r w:rsidRPr="004A5845">
        <w:t>": "</w:t>
      </w:r>
      <w:r>
        <w:rPr>
          <w:rFonts w:hint="eastAsia"/>
        </w:rPr>
        <w:t>密云雾灵山</w:t>
      </w:r>
      <w:r>
        <w:t>2</w:t>
      </w:r>
      <w:r>
        <w:rPr>
          <w:rFonts w:hint="eastAsia"/>
        </w:rPr>
        <w:t>日游</w:t>
      </w:r>
      <w:r w:rsidRPr="004A5845">
        <w:t>", "</w:t>
      </w:r>
      <w:r>
        <w:t>Image</w:t>
      </w:r>
      <w:r w:rsidRPr="004A5845">
        <w:t>"</w:t>
      </w:r>
      <w:r>
        <w:t>:</w:t>
      </w:r>
      <w:r w:rsidRPr="004A5845">
        <w:t>""</w:t>
      </w:r>
      <w:r>
        <w:t>,</w:t>
      </w:r>
      <w:r w:rsidRPr="004A5845">
        <w:t>"</w:t>
      </w:r>
      <w:r>
        <w:t>days</w:t>
      </w:r>
      <w:r w:rsidRPr="004A5845">
        <w:t>": "</w:t>
      </w:r>
      <w:r>
        <w:t>6</w:t>
      </w:r>
      <w:r>
        <w:rPr>
          <w:rFonts w:hint="eastAsia"/>
        </w:rPr>
        <w:t>天</w:t>
      </w:r>
      <w:r>
        <w:t>",</w:t>
      </w:r>
      <w:r w:rsidRPr="004A5845">
        <w:t>"</w:t>
      </w:r>
      <w:r>
        <w:t>Details</w:t>
      </w:r>
      <w:r w:rsidRPr="004A5845">
        <w:t>"</w:t>
      </w:r>
      <w:r>
        <w:t>:[{</w:t>
      </w:r>
      <w:r w:rsidRPr="004A5845">
        <w:t>"</w:t>
      </w:r>
      <w:r>
        <w:t>Time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第一天</w:t>
      </w:r>
      <w:r w:rsidRPr="004A5845">
        <w:t>"</w:t>
      </w:r>
      <w:r>
        <w:t>,</w:t>
      </w:r>
      <w:r w:rsidRPr="00B525EE">
        <w:t xml:space="preserve"> </w:t>
      </w:r>
      <w:r w:rsidRPr="004A5845">
        <w:t>"</w:t>
      </w:r>
      <w:r>
        <w:t>destination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</w:t>
      </w:r>
      <w:r w:rsidRPr="004A5845">
        <w:t xml:space="preserve">" </w:t>
      </w:r>
      <w:r>
        <w:t>,</w:t>
      </w:r>
      <w:r w:rsidRPr="003464A2">
        <w:rPr>
          <w:rFonts w:ascii="Arial" w:hAnsi="Arial" w:cs="Arial"/>
          <w:color w:val="333333"/>
        </w:rPr>
        <w:t xml:space="preserve"> </w:t>
      </w:r>
      <w:r w:rsidRPr="004A5845">
        <w:t>"</w:t>
      </w:r>
      <w:r>
        <w:rPr>
          <w:rFonts w:ascii="Arial" w:hAnsi="Arial" w:cs="Arial"/>
          <w:color w:val="333333"/>
        </w:rPr>
        <w:t>line</w:t>
      </w:r>
      <w:r w:rsidRPr="004A5845">
        <w:t>"</w:t>
      </w:r>
      <w:r>
        <w:t>:</w:t>
      </w:r>
      <w:r w:rsidRPr="004A5845">
        <w:t>"</w:t>
      </w:r>
      <w:r>
        <w:rPr>
          <w:rFonts w:ascii="Arial" w:hAnsi="Arial" w:cs="Arial" w:hint="eastAsia"/>
          <w:color w:val="333333"/>
        </w:rPr>
        <w:t>颐和园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圆明园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清华大学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北京大学</w:t>
      </w:r>
      <w:r w:rsidRPr="004A5845">
        <w:t>"</w:t>
      </w:r>
      <w:r>
        <w:t>,</w:t>
      </w:r>
      <w:r w:rsidRPr="004A5845">
        <w:t>"</w:t>
      </w:r>
      <w:r>
        <w:t>reason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历史之行</w:t>
      </w:r>
      <w:r>
        <w:t>,</w:t>
      </w:r>
      <w:r>
        <w:rPr>
          <w:rFonts w:hint="eastAsia"/>
        </w:rPr>
        <w:t>人文之行</w:t>
      </w:r>
      <w:r w:rsidRPr="004A5845">
        <w:t>"</w:t>
      </w:r>
      <w:r>
        <w:t>,</w:t>
      </w:r>
      <w:r w:rsidRPr="004A5845">
        <w:t>"</w:t>
      </w:r>
      <w:r w:rsidRPr="002450E4">
        <w:t xml:space="preserve"> </w:t>
      </w:r>
      <w:r>
        <w:t>Scenicspots</w:t>
      </w:r>
      <w:r w:rsidRPr="004A5845">
        <w:t xml:space="preserve"> "</w:t>
      </w:r>
      <w:r>
        <w:t>:[{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颐和园</w:t>
      </w:r>
      <w:r w:rsidRPr="004A5845">
        <w:t>"</w:t>
      </w:r>
      <w:r>
        <w:t>,</w:t>
      </w:r>
      <w:r w:rsidRPr="004A5845">
        <w:t>"</w:t>
      </w:r>
      <w:r w:rsidRPr="008B2F4D">
        <w:t xml:space="preserve"> </w:t>
      </w:r>
      <w:r>
        <w:t>SImage</w:t>
      </w:r>
      <w:r w:rsidRPr="004A5845">
        <w:t xml:space="preserve"> "</w:t>
      </w:r>
      <w:r>
        <w:t>:</w:t>
      </w:r>
      <w:r w:rsidRPr="004A5845">
        <w:t>""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3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宫殿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 w:rsidRPr="00C95EB9">
        <w:rPr>
          <w:rFonts w:ascii="宋体" w:hAnsi="宋体" w:cs="Arial" w:hint="eastAsia"/>
          <w:color w:val="333333"/>
          <w:szCs w:val="21"/>
        </w:rPr>
        <w:t>步行</w:t>
      </w:r>
      <w:r w:rsidRPr="00C95EB9">
        <w:rPr>
          <w:rFonts w:ascii="宋体" w:hAnsi="宋体" w:cs="Arial"/>
          <w:color w:val="333333"/>
          <w:szCs w:val="21"/>
        </w:rPr>
        <w:t>15</w:t>
      </w:r>
      <w:r w:rsidRPr="00C95EB9"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},{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圆明园</w:t>
      </w:r>
      <w:r w:rsidRPr="004A5845">
        <w:t>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2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划船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>
        <w:rPr>
          <w:rFonts w:ascii="宋体" w:hAnsi="宋体" w:cs="Arial" w:hint="eastAsia"/>
          <w:color w:val="333333"/>
          <w:szCs w:val="21"/>
        </w:rPr>
        <w:t>步行</w:t>
      </w:r>
      <w:r>
        <w:rPr>
          <w:rFonts w:ascii="宋体" w:hAnsi="宋体" w:cs="Arial"/>
          <w:color w:val="333333"/>
          <w:szCs w:val="21"/>
        </w:rPr>
        <w:t>15</w:t>
      </w:r>
      <w:r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}]}]}</w:t>
      </w:r>
      <w:r w:rsidRPr="004A5845">
        <w:t>,</w:t>
      </w:r>
      <w:r>
        <w:t>{"Id</w:t>
      </w:r>
      <w:r w:rsidRPr="004A5845">
        <w:t>"</w:t>
      </w:r>
      <w:r>
        <w:t>:"44444</w:t>
      </w:r>
      <w:r w:rsidRPr="004A5845">
        <w:t>"</w:t>
      </w:r>
      <w:r>
        <w:t>,"Title</w:t>
      </w:r>
      <w:r w:rsidRPr="004A5845">
        <w:t>": "</w:t>
      </w:r>
      <w:r>
        <w:rPr>
          <w:rFonts w:hint="eastAsia"/>
        </w:rPr>
        <w:t>香山枫叶一日游</w:t>
      </w:r>
      <w:r w:rsidRPr="004A5845">
        <w:t>", "</w:t>
      </w:r>
      <w:r>
        <w:t>Image</w:t>
      </w:r>
      <w:r w:rsidRPr="004A5845">
        <w:t>"</w:t>
      </w:r>
      <w:r>
        <w:t>:</w:t>
      </w:r>
      <w:r w:rsidRPr="004A5845">
        <w:t>""</w:t>
      </w:r>
      <w:r>
        <w:t>,</w:t>
      </w:r>
      <w:r w:rsidRPr="004A5845">
        <w:t>"</w:t>
      </w:r>
      <w:r>
        <w:t>days</w:t>
      </w:r>
      <w:r w:rsidRPr="004A5845">
        <w:t>": "</w:t>
      </w:r>
      <w:r>
        <w:t>5</w:t>
      </w:r>
      <w:r>
        <w:rPr>
          <w:rFonts w:hint="eastAsia"/>
        </w:rPr>
        <w:t>天</w:t>
      </w:r>
      <w:r>
        <w:t>",</w:t>
      </w:r>
      <w:r w:rsidRPr="004A5845">
        <w:t>"</w:t>
      </w:r>
      <w:r>
        <w:t>Details</w:t>
      </w:r>
      <w:r w:rsidRPr="004A5845">
        <w:t>"</w:t>
      </w:r>
      <w:r>
        <w:t>:[{</w:t>
      </w:r>
      <w:r w:rsidRPr="004A5845">
        <w:t>"</w:t>
      </w:r>
      <w:r>
        <w:t>Time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第一天</w:t>
      </w:r>
      <w:r w:rsidRPr="004A5845">
        <w:t>"</w:t>
      </w:r>
      <w:r>
        <w:t>,</w:t>
      </w:r>
      <w:r w:rsidRPr="00B525EE">
        <w:t xml:space="preserve"> </w:t>
      </w:r>
      <w:r w:rsidRPr="004A5845">
        <w:t>"</w:t>
      </w:r>
      <w:r>
        <w:t>destination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</w:t>
      </w:r>
      <w:r w:rsidRPr="004A5845">
        <w:t xml:space="preserve">" </w:t>
      </w:r>
      <w:r>
        <w:t>,</w:t>
      </w:r>
      <w:r w:rsidRPr="003464A2">
        <w:rPr>
          <w:rFonts w:ascii="Arial" w:hAnsi="Arial" w:cs="Arial"/>
          <w:color w:val="333333"/>
        </w:rPr>
        <w:t xml:space="preserve"> </w:t>
      </w:r>
      <w:r w:rsidRPr="004A5845">
        <w:t>"</w:t>
      </w:r>
      <w:r>
        <w:rPr>
          <w:rFonts w:ascii="Arial" w:hAnsi="Arial" w:cs="Arial"/>
          <w:color w:val="333333"/>
        </w:rPr>
        <w:t>line</w:t>
      </w:r>
      <w:r w:rsidRPr="004A5845">
        <w:t>"</w:t>
      </w:r>
      <w:r>
        <w:t>:</w:t>
      </w:r>
      <w:r w:rsidRPr="004A5845">
        <w:t>"</w:t>
      </w:r>
      <w:r>
        <w:rPr>
          <w:rFonts w:ascii="Arial" w:hAnsi="Arial" w:cs="Arial" w:hint="eastAsia"/>
          <w:color w:val="333333"/>
        </w:rPr>
        <w:t>颐和园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圆明园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清华大学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北京大学</w:t>
      </w:r>
      <w:r w:rsidRPr="004A5845">
        <w:t>"</w:t>
      </w:r>
      <w:r>
        <w:t>,</w:t>
      </w:r>
      <w:r w:rsidRPr="004A5845">
        <w:t>"</w:t>
      </w:r>
      <w:r>
        <w:t>reason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历史之行</w:t>
      </w:r>
      <w:r>
        <w:t>,</w:t>
      </w:r>
      <w:r>
        <w:rPr>
          <w:rFonts w:hint="eastAsia"/>
        </w:rPr>
        <w:t>人文之行</w:t>
      </w:r>
      <w:r w:rsidRPr="004A5845">
        <w:t>"</w:t>
      </w:r>
      <w:r>
        <w:t>,</w:t>
      </w:r>
      <w:r w:rsidRPr="004A5845">
        <w:t>"</w:t>
      </w:r>
      <w:r w:rsidRPr="002450E4">
        <w:t xml:space="preserve"> </w:t>
      </w:r>
      <w:r>
        <w:t>Scenicspots</w:t>
      </w:r>
      <w:r w:rsidRPr="004A5845">
        <w:t xml:space="preserve"> "</w:t>
      </w:r>
      <w:r>
        <w:t>:[{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颐和园</w:t>
      </w:r>
      <w:r w:rsidRPr="004A5845">
        <w:t>"</w:t>
      </w:r>
      <w:r>
        <w:t>,</w:t>
      </w:r>
      <w:r w:rsidRPr="004A5845">
        <w:t>"</w:t>
      </w:r>
      <w:r w:rsidRPr="002D773B">
        <w:t xml:space="preserve"> </w:t>
      </w:r>
      <w:r>
        <w:t>SImage</w:t>
      </w:r>
      <w:r w:rsidRPr="004A5845">
        <w:t xml:space="preserve"> "</w:t>
      </w:r>
      <w:r>
        <w:t>:</w:t>
      </w:r>
      <w:r w:rsidRPr="004A5845">
        <w:t>""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3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宫殿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 w:rsidRPr="00C95EB9">
        <w:rPr>
          <w:rFonts w:ascii="宋体" w:hAnsi="宋体" w:cs="Arial" w:hint="eastAsia"/>
          <w:color w:val="333333"/>
          <w:szCs w:val="21"/>
        </w:rPr>
        <w:t>步行</w:t>
      </w:r>
      <w:r w:rsidRPr="00C95EB9">
        <w:rPr>
          <w:rFonts w:ascii="宋体" w:hAnsi="宋体" w:cs="Arial"/>
          <w:color w:val="333333"/>
          <w:szCs w:val="21"/>
        </w:rPr>
        <w:t>15</w:t>
      </w:r>
      <w:r w:rsidRPr="00C95EB9"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},{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圆明园</w:t>
      </w:r>
      <w:r w:rsidRPr="004A5845">
        <w:t>"</w:t>
      </w:r>
      <w:r>
        <w:t>,</w:t>
      </w:r>
      <w:r w:rsidRPr="004A5845">
        <w:t>"</w:t>
      </w:r>
      <w:r w:rsidRPr="002D773B">
        <w:t xml:space="preserve"> </w:t>
      </w:r>
      <w:r>
        <w:t>SImage</w:t>
      </w:r>
      <w:r w:rsidRPr="004A5845">
        <w:t xml:space="preserve"> "</w:t>
      </w:r>
      <w:r>
        <w:t>:</w:t>
      </w:r>
      <w:r w:rsidRPr="004A5845">
        <w:t>""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2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划船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>
        <w:rPr>
          <w:rFonts w:ascii="宋体" w:hAnsi="宋体" w:cs="Arial" w:hint="eastAsia"/>
          <w:color w:val="333333"/>
          <w:szCs w:val="21"/>
        </w:rPr>
        <w:t>步行</w:t>
      </w:r>
      <w:r>
        <w:rPr>
          <w:rFonts w:ascii="宋体" w:hAnsi="宋体" w:cs="Arial"/>
          <w:color w:val="333333"/>
          <w:szCs w:val="21"/>
        </w:rPr>
        <w:t>15</w:t>
      </w:r>
      <w:r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}]}]}]}]}]}</w:t>
      </w:r>
    </w:p>
    <w:tbl>
      <w:tblPr>
        <w:tblW w:w="8755" w:type="dxa"/>
        <w:tblLook w:val="00A0"/>
      </w:tblPr>
      <w:tblGrid>
        <w:gridCol w:w="1668"/>
        <w:gridCol w:w="2409"/>
        <w:gridCol w:w="4678"/>
      </w:tblGrid>
      <w:tr w:rsidR="007265E7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rPr>
                <w:rFonts w:hint="eastAsia"/>
              </w:rPr>
              <w:t>参数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rPr>
                <w:rFonts w:hint="eastAsia"/>
              </w:rPr>
              <w:t>中文含义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rPr>
                <w:rFonts w:hint="eastAsia"/>
              </w:rPr>
              <w:t>说明</w:t>
            </w:r>
          </w:p>
        </w:tc>
      </w:tr>
      <w:tr w:rsidR="007265E7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t>message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rPr>
                <w:rFonts w:hint="eastAsia"/>
              </w:rPr>
              <w:t>消息原因短语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rPr>
                <w:rFonts w:hint="eastAsia"/>
              </w:rPr>
              <w:t>参照</w:t>
            </w:r>
            <w:r>
              <w:t>HTML</w:t>
            </w:r>
            <w:r>
              <w:rPr>
                <w:rFonts w:hint="eastAsia"/>
              </w:rPr>
              <w:t>标准。</w:t>
            </w:r>
          </w:p>
        </w:tc>
      </w:tr>
      <w:tr w:rsidR="007265E7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t>code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rPr>
                <w:rFonts w:hint="eastAsia"/>
              </w:rPr>
              <w:t>状态码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rPr>
                <w:rFonts w:hint="eastAsia"/>
              </w:rPr>
              <w:t>参照</w:t>
            </w:r>
            <w:r>
              <w:t>HTML</w:t>
            </w:r>
            <w:r>
              <w:rPr>
                <w:rFonts w:hint="eastAsia"/>
              </w:rPr>
              <w:t>标准。</w:t>
            </w:r>
          </w:p>
        </w:tc>
      </w:tr>
      <w:tr w:rsidR="007265E7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t>type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rPr>
                <w:rFonts w:hint="eastAsia"/>
              </w:rPr>
              <w:t>路线类型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t>1</w:t>
            </w:r>
            <w:r>
              <w:rPr>
                <w:rFonts w:hint="eastAsia"/>
              </w:rPr>
              <w:t>：周边游</w:t>
            </w:r>
            <w:r>
              <w:t xml:space="preserve"> 2</w:t>
            </w:r>
            <w:r>
              <w:rPr>
                <w:rFonts w:hint="eastAsia"/>
              </w:rPr>
              <w:t>：短途游</w:t>
            </w:r>
            <w:r>
              <w:t xml:space="preserve"> 3</w:t>
            </w:r>
            <w:r>
              <w:rPr>
                <w:rFonts w:hint="eastAsia"/>
              </w:rPr>
              <w:t>：长途游</w:t>
            </w:r>
            <w:r>
              <w:t xml:space="preserve"> </w:t>
            </w:r>
          </w:p>
        </w:tc>
      </w:tr>
      <w:tr w:rsidR="007265E7" w:rsidRPr="005C31D6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t>Id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rPr>
                <w:rFonts w:hint="eastAsia"/>
              </w:rPr>
              <w:t>线路</w:t>
            </w:r>
            <w:r>
              <w:t>ID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5C31D6" w:rsidRDefault="007265E7" w:rsidP="005F2E9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7265E7" w:rsidRPr="0094454B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t>Title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rPr>
                <w:rFonts w:hint="eastAsia"/>
              </w:rPr>
              <w:t>线路标题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5F2E99">
            <w:pPr>
              <w:rPr>
                <w:szCs w:val="21"/>
              </w:rPr>
            </w:pPr>
          </w:p>
        </w:tc>
      </w:tr>
      <w:tr w:rsidR="007265E7" w:rsidRPr="0094454B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t>Image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rPr>
                <w:rFonts w:hint="eastAsia"/>
              </w:rPr>
              <w:t>目的地照片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5F2E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照片以</w:t>
            </w:r>
            <w:r>
              <w:t>&amp;nbsp</w:t>
            </w:r>
            <w:r>
              <w:rPr>
                <w:rFonts w:hint="eastAsia"/>
              </w:rPr>
              <w:t>分割</w:t>
            </w:r>
          </w:p>
        </w:tc>
      </w:tr>
      <w:tr w:rsidR="007265E7" w:rsidRPr="0094454B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t>Days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rPr>
                <w:rFonts w:hint="eastAsia"/>
              </w:rPr>
              <w:t>游玩天数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pPr>
              <w:rPr>
                <w:szCs w:val="21"/>
              </w:rPr>
            </w:pPr>
          </w:p>
        </w:tc>
      </w:tr>
      <w:tr w:rsidR="007265E7" w:rsidRPr="0094454B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t>Description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rPr>
                <w:rFonts w:hint="eastAsia"/>
              </w:rPr>
              <w:t>游记精彩描述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5F2E99">
            <w:pPr>
              <w:rPr>
                <w:szCs w:val="21"/>
              </w:rPr>
            </w:pPr>
          </w:p>
        </w:tc>
      </w:tr>
      <w:tr w:rsidR="007265E7" w:rsidRPr="0094454B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t>Time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rPr>
                <w:rFonts w:hint="eastAsia"/>
              </w:rPr>
              <w:t>第几天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5F2E99">
            <w:pPr>
              <w:rPr>
                <w:szCs w:val="21"/>
              </w:rPr>
            </w:pPr>
          </w:p>
        </w:tc>
      </w:tr>
      <w:tr w:rsidR="007265E7" w:rsidRPr="0094454B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t>Scenicspots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rPr>
                <w:rFonts w:hint="eastAsia"/>
              </w:rPr>
              <w:t>景点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5F2E99">
            <w:pPr>
              <w:rPr>
                <w:szCs w:val="21"/>
              </w:rPr>
            </w:pPr>
          </w:p>
        </w:tc>
      </w:tr>
      <w:tr w:rsidR="007265E7" w:rsidRPr="0094454B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t>Addr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rPr>
                <w:rFonts w:hint="eastAsia"/>
              </w:rPr>
              <w:t>地址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5F2E99">
            <w:pPr>
              <w:rPr>
                <w:szCs w:val="21"/>
              </w:rPr>
            </w:pPr>
          </w:p>
        </w:tc>
      </w:tr>
      <w:tr w:rsidR="007265E7" w:rsidRPr="0094454B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t>Longtime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rPr>
                <w:rFonts w:hint="eastAsia"/>
              </w:rPr>
              <w:t>游玩时长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5F2E99">
            <w:pPr>
              <w:rPr>
                <w:szCs w:val="21"/>
              </w:rPr>
            </w:pPr>
          </w:p>
        </w:tc>
      </w:tr>
      <w:tr w:rsidR="007265E7" w:rsidRPr="0094454B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t>Traffic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rPr>
                <w:rFonts w:hint="eastAsia"/>
              </w:rPr>
              <w:t>交通方式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5F2E99">
            <w:pPr>
              <w:rPr>
                <w:szCs w:val="21"/>
              </w:rPr>
            </w:pPr>
          </w:p>
        </w:tc>
      </w:tr>
      <w:tr w:rsidR="007265E7" w:rsidRPr="0094454B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t>Tips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rPr>
                <w:rFonts w:hint="eastAsia"/>
              </w:rPr>
              <w:t>游记小贴士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5F2E99">
            <w:pPr>
              <w:rPr>
                <w:szCs w:val="21"/>
              </w:rPr>
            </w:pPr>
          </w:p>
        </w:tc>
      </w:tr>
      <w:tr w:rsidR="007265E7" w:rsidRPr="0094454B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t>Url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rPr>
                <w:rFonts w:hint="eastAsia"/>
              </w:rPr>
              <w:t>原文链接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5F2E99">
            <w:pPr>
              <w:rPr>
                <w:szCs w:val="21"/>
              </w:rPr>
            </w:pPr>
          </w:p>
        </w:tc>
      </w:tr>
      <w:tr w:rsidR="007265E7" w:rsidRPr="0094454B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t>Details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5F2E99">
            <w:r>
              <w:rPr>
                <w:rFonts w:hint="eastAsia"/>
              </w:rPr>
              <w:t>线路详情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5F2E99">
            <w:pPr>
              <w:rPr>
                <w:szCs w:val="21"/>
              </w:rPr>
            </w:pPr>
          </w:p>
        </w:tc>
      </w:tr>
    </w:tbl>
    <w:p w:rsidR="007265E7" w:rsidRDefault="007265E7" w:rsidP="00D34EBC">
      <w:pPr>
        <w:widowControl/>
        <w:spacing w:before="100" w:beforeAutospacing="1" w:after="100" w:afterAutospacing="1"/>
        <w:jc w:val="left"/>
      </w:pPr>
    </w:p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417F19">
      <w:r>
        <w:t xml:space="preserve">2.2 </w:t>
      </w:r>
      <w:r>
        <w:rPr>
          <w:rFonts w:hint="eastAsia"/>
        </w:rPr>
        <w:t>定制行程接口</w:t>
      </w:r>
    </w:p>
    <w:p w:rsidR="007265E7" w:rsidRDefault="007265E7" w:rsidP="00417F19">
      <w:r>
        <w:rPr>
          <w:rFonts w:hint="eastAsia"/>
        </w:rPr>
        <w:t>接口功能说明：</w:t>
      </w:r>
    </w:p>
    <w:p w:rsidR="007265E7" w:rsidRDefault="007265E7" w:rsidP="00417F19">
      <w:r>
        <w:rPr>
          <w:rFonts w:hint="eastAsia"/>
        </w:rPr>
        <w:t>根据用户的要求定制个性化行程。</w:t>
      </w:r>
    </w:p>
    <w:p w:rsidR="007265E7" w:rsidRDefault="007265E7" w:rsidP="00417F19">
      <w:r>
        <w:rPr>
          <w:rFonts w:hint="eastAsia"/>
        </w:rPr>
        <w:t>接口访问：</w:t>
      </w:r>
      <w:r w:rsidRPr="003C63B9">
        <w:t>http://localhost:9090/</w:t>
      </w:r>
      <w:r>
        <w:t>RoutePlanning</w:t>
      </w:r>
      <w:r w:rsidRPr="003C63B9">
        <w:t>/</w:t>
      </w:r>
      <w:r>
        <w:t>customizedT</w:t>
      </w:r>
      <w:r w:rsidRPr="001E7AAD">
        <w:t>ravel</w:t>
      </w:r>
      <w:r>
        <w:t>?startplace=”</w:t>
      </w:r>
      <w:r>
        <w:rPr>
          <w:rFonts w:hint="eastAsia"/>
        </w:rPr>
        <w:t>北京</w:t>
      </w:r>
      <w:r>
        <w:t>” &amp;month=5&amp;like=100&amp;</w:t>
      </w:r>
      <w:r w:rsidRPr="00421AD7">
        <w:t xml:space="preserve"> </w:t>
      </w:r>
      <w:r>
        <w:t xml:space="preserve">budget =1000&amp;sign = 1111111 </w:t>
      </w:r>
    </w:p>
    <w:p w:rsidR="007265E7" w:rsidRDefault="007265E7" w:rsidP="00417F19">
      <w:r>
        <w:rPr>
          <w:rFonts w:hint="eastAsia"/>
        </w:rPr>
        <w:t>请求参数说明：</w:t>
      </w:r>
    </w:p>
    <w:p w:rsidR="007265E7" w:rsidRDefault="007265E7" w:rsidP="00417F19"/>
    <w:tbl>
      <w:tblPr>
        <w:tblW w:w="8755" w:type="dxa"/>
        <w:tblLook w:val="00A0"/>
      </w:tblPr>
      <w:tblGrid>
        <w:gridCol w:w="1668"/>
        <w:gridCol w:w="2409"/>
        <w:gridCol w:w="4678"/>
      </w:tblGrid>
      <w:tr w:rsidR="007265E7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参数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中文含义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说明</w:t>
            </w:r>
          </w:p>
        </w:tc>
      </w:tr>
      <w:tr w:rsidR="007265E7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startplace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出发地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必填，默认定位用户的当前所在的城市，或者用户选择的出发地。</w:t>
            </w:r>
          </w:p>
        </w:tc>
      </w:tr>
      <w:tr w:rsidR="007265E7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month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出发月份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必填，默认为当前月份</w:t>
            </w:r>
            <w:r>
              <w:t xml:space="preserve"> 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>1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>1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 xml:space="preserve"> 2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>2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 xml:space="preserve"> 3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>3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 xml:space="preserve"> 4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>4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 xml:space="preserve"> 5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>5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 xml:space="preserve"> 6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>6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 xml:space="preserve"> 7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>7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 xml:space="preserve"> 8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>8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 xml:space="preserve"> 9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>9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 xml:space="preserve"> 10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>10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 xml:space="preserve"> 11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>11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月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 xml:space="preserve"> 12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：</w:t>
            </w:r>
            <w:r w:rsidRPr="005C31D6">
              <w:rPr>
                <w:rFonts w:ascii="Arial" w:hAnsi="Arial" w:cs="Arial"/>
                <w:color w:val="333333"/>
                <w:szCs w:val="21"/>
              </w:rPr>
              <w:t>12</w:t>
            </w:r>
            <w:r w:rsidRPr="005C31D6">
              <w:rPr>
                <w:rFonts w:ascii="Arial" w:hAnsi="Arial" w:cs="Arial" w:hint="eastAsia"/>
                <w:color w:val="333333"/>
                <w:szCs w:val="21"/>
              </w:rPr>
              <w:t>月</w:t>
            </w:r>
          </w:p>
        </w:tc>
      </w:tr>
      <w:tr w:rsidR="007265E7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sign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签名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5C788E" w:rsidRDefault="007265E7" w:rsidP="00AA0BA3">
            <w:pPr>
              <w:rPr>
                <w:szCs w:val="21"/>
              </w:rPr>
            </w:pPr>
            <w:r w:rsidRPr="005C788E">
              <w:rPr>
                <w:rFonts w:hint="eastAsia"/>
                <w:szCs w:val="21"/>
              </w:rPr>
              <w:t>必填，经</w:t>
            </w:r>
            <w:r w:rsidRPr="005C788E">
              <w:rPr>
                <w:szCs w:val="21"/>
              </w:rPr>
              <w:t>MD5</w:t>
            </w:r>
            <w:r w:rsidRPr="005C788E">
              <w:rPr>
                <w:rFonts w:hint="eastAsia"/>
                <w:szCs w:val="21"/>
              </w:rPr>
              <w:t>加密算法后得出的结果</w:t>
            </w:r>
          </w:p>
        </w:tc>
      </w:tr>
      <w:tr w:rsidR="007265E7" w:rsidRPr="008C345F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like</w:t>
            </w:r>
          </w:p>
          <w:p w:rsidR="007265E7" w:rsidRDefault="007265E7" w:rsidP="00AA0BA3"/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喜好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FB549D" w:rsidRDefault="007265E7" w:rsidP="00AA0BA3">
            <w:r>
              <w:rPr>
                <w:rFonts w:hint="eastAsia"/>
              </w:rPr>
              <w:t>选填，</w:t>
            </w:r>
            <w:r w:rsidRPr="00FB549D">
              <w:t>100</w:t>
            </w:r>
            <w:r w:rsidRPr="00FB549D">
              <w:rPr>
                <w:rFonts w:hint="eastAsia"/>
              </w:rPr>
              <w:t>：全部</w:t>
            </w:r>
            <w:r w:rsidRPr="00FB549D">
              <w:t xml:space="preserve"> 101</w:t>
            </w:r>
            <w:r w:rsidRPr="00FB549D">
              <w:rPr>
                <w:rFonts w:hint="eastAsia"/>
              </w:rPr>
              <w:t>：摄影</w:t>
            </w:r>
            <w:r w:rsidRPr="00FB549D">
              <w:t>102</w:t>
            </w:r>
            <w:r w:rsidRPr="00FB549D">
              <w:rPr>
                <w:rFonts w:hint="eastAsia"/>
              </w:rPr>
              <w:t>：观海</w:t>
            </w:r>
            <w:r w:rsidRPr="00FB549D">
              <w:t>103</w:t>
            </w:r>
            <w:r w:rsidRPr="00FB549D">
              <w:rPr>
                <w:rFonts w:hint="eastAsia"/>
              </w:rPr>
              <w:t>：登山</w:t>
            </w:r>
            <w:r w:rsidRPr="00FB549D">
              <w:t>104</w:t>
            </w:r>
            <w:r w:rsidRPr="00FB549D">
              <w:rPr>
                <w:rFonts w:hint="eastAsia"/>
              </w:rPr>
              <w:t>：骑行</w:t>
            </w:r>
            <w:r w:rsidRPr="00FB549D">
              <w:t>105</w:t>
            </w:r>
            <w:r w:rsidRPr="00FB549D">
              <w:rPr>
                <w:rFonts w:hint="eastAsia"/>
              </w:rPr>
              <w:t>：购物</w:t>
            </w:r>
            <w:r w:rsidRPr="00FB549D">
              <w:t>106</w:t>
            </w:r>
            <w:r w:rsidRPr="00FB549D">
              <w:rPr>
                <w:rFonts w:hint="eastAsia"/>
              </w:rPr>
              <w:t>：古镇</w:t>
            </w:r>
            <w:r w:rsidRPr="00FB549D">
              <w:t>107</w:t>
            </w:r>
            <w:r w:rsidRPr="00FB549D">
              <w:rPr>
                <w:rFonts w:hint="eastAsia"/>
              </w:rPr>
              <w:t>：徒步</w:t>
            </w:r>
            <w:r w:rsidRPr="00FB549D">
              <w:t>108</w:t>
            </w:r>
            <w:r w:rsidRPr="00FB549D">
              <w:rPr>
                <w:rFonts w:hint="eastAsia"/>
              </w:rPr>
              <w:t>：潜水</w:t>
            </w:r>
            <w:r w:rsidRPr="00FB549D">
              <w:t>109</w:t>
            </w:r>
            <w:r w:rsidRPr="00FB549D">
              <w:rPr>
                <w:rFonts w:hint="eastAsia"/>
              </w:rPr>
              <w:t>：自驾</w:t>
            </w:r>
            <w:r w:rsidRPr="00FB549D">
              <w:t xml:space="preserve"> 110</w:t>
            </w:r>
            <w:r w:rsidRPr="00FB549D">
              <w:rPr>
                <w:rFonts w:hint="eastAsia"/>
              </w:rPr>
              <w:t>：滑雪</w:t>
            </w:r>
            <w:r w:rsidRPr="00FB549D">
              <w:t>111</w:t>
            </w:r>
            <w:r w:rsidRPr="00FB549D">
              <w:rPr>
                <w:rFonts w:hint="eastAsia"/>
              </w:rPr>
              <w:t>：温泉</w:t>
            </w:r>
            <w:r w:rsidRPr="00FB549D">
              <w:t>112</w:t>
            </w:r>
            <w:r w:rsidRPr="00FB549D">
              <w:rPr>
                <w:rFonts w:hint="eastAsia"/>
              </w:rPr>
              <w:t>：沙漠</w:t>
            </w:r>
            <w:r w:rsidRPr="00FB549D">
              <w:t>113</w:t>
            </w:r>
            <w:r w:rsidRPr="00FB549D">
              <w:rPr>
                <w:rFonts w:hint="eastAsia"/>
              </w:rPr>
              <w:t>：文化</w:t>
            </w:r>
            <w:r w:rsidRPr="00FB549D">
              <w:t>114</w:t>
            </w:r>
            <w:r w:rsidRPr="00FB549D">
              <w:rPr>
                <w:rFonts w:hint="eastAsia"/>
              </w:rPr>
              <w:t>：民俗</w:t>
            </w:r>
            <w:r w:rsidRPr="00FB549D">
              <w:t>115</w:t>
            </w:r>
            <w:r w:rsidRPr="00FB549D">
              <w:rPr>
                <w:rFonts w:hint="eastAsia"/>
              </w:rPr>
              <w:t>：野营</w:t>
            </w:r>
            <w:r w:rsidRPr="00FB549D">
              <w:t>116</w:t>
            </w:r>
            <w:r w:rsidRPr="00FB549D">
              <w:rPr>
                <w:rFonts w:hint="eastAsia"/>
              </w:rPr>
              <w:t>：生态</w:t>
            </w:r>
            <w:r w:rsidRPr="00FB549D">
              <w:t>117</w:t>
            </w:r>
            <w:r w:rsidRPr="00FB549D">
              <w:rPr>
                <w:rFonts w:hint="eastAsia"/>
              </w:rPr>
              <w:t>：极限</w:t>
            </w:r>
            <w:r w:rsidRPr="00FB549D">
              <w:t>118</w:t>
            </w:r>
            <w:r w:rsidRPr="00FB549D">
              <w:rPr>
                <w:rFonts w:hint="eastAsia"/>
              </w:rPr>
              <w:t>：避暑疗养</w:t>
            </w:r>
            <w:r w:rsidRPr="00FB549D">
              <w:t>119</w:t>
            </w:r>
            <w:r w:rsidRPr="00FB549D">
              <w:rPr>
                <w:rFonts w:hint="eastAsia"/>
              </w:rPr>
              <w:t>：探险</w:t>
            </w:r>
            <w:r w:rsidRPr="00FB549D">
              <w:t>120</w:t>
            </w:r>
            <w:r w:rsidRPr="00FB549D">
              <w:rPr>
                <w:rFonts w:hint="eastAsia"/>
              </w:rPr>
              <w:t>：赏花</w:t>
            </w:r>
            <w:r w:rsidRPr="00FB549D">
              <w:t>121</w:t>
            </w:r>
            <w:r w:rsidRPr="00FB549D">
              <w:rPr>
                <w:rFonts w:hint="eastAsia"/>
              </w:rPr>
              <w:t>：狩猎</w:t>
            </w:r>
            <w:r w:rsidRPr="00FB549D">
              <w:t>122</w:t>
            </w:r>
            <w:r w:rsidRPr="00FB549D">
              <w:rPr>
                <w:rFonts w:hint="eastAsia"/>
              </w:rPr>
              <w:t>：采摘</w:t>
            </w:r>
            <w:r w:rsidRPr="00FB549D">
              <w:t>123</w:t>
            </w:r>
            <w:r w:rsidRPr="00FB549D">
              <w:rPr>
                <w:rFonts w:hint="eastAsia"/>
              </w:rPr>
              <w:t>：泡吧</w:t>
            </w:r>
            <w:r w:rsidRPr="00FB549D">
              <w:t>124</w:t>
            </w:r>
            <w:r w:rsidRPr="00FB549D">
              <w:rPr>
                <w:rFonts w:hint="eastAsia"/>
              </w:rPr>
              <w:t>：访古</w:t>
            </w:r>
            <w:r w:rsidRPr="00FB549D">
              <w:t>125</w:t>
            </w:r>
            <w:r w:rsidRPr="00FB549D">
              <w:rPr>
                <w:rFonts w:hint="eastAsia"/>
              </w:rPr>
              <w:t>：小清新</w:t>
            </w:r>
            <w:r w:rsidRPr="00FB549D">
              <w:t>126</w:t>
            </w:r>
            <w:r w:rsidRPr="00FB549D">
              <w:rPr>
                <w:rFonts w:hint="eastAsia"/>
              </w:rPr>
              <w:t>：朝圣</w:t>
            </w:r>
            <w:r w:rsidRPr="00FB549D">
              <w:t>127</w:t>
            </w:r>
            <w:r w:rsidRPr="00FB549D">
              <w:rPr>
                <w:rFonts w:hint="eastAsia"/>
              </w:rPr>
              <w:t>：红色革命</w:t>
            </w:r>
            <w:r w:rsidRPr="00FB549D">
              <w:t>128</w:t>
            </w:r>
            <w:r w:rsidRPr="00FB549D">
              <w:rPr>
                <w:rFonts w:hint="eastAsia"/>
              </w:rPr>
              <w:t>：踏青</w:t>
            </w:r>
            <w:r w:rsidRPr="00FB549D">
              <w:t>129</w:t>
            </w:r>
            <w:r w:rsidRPr="00FB549D">
              <w:rPr>
                <w:rFonts w:hint="eastAsia"/>
              </w:rPr>
              <w:t>：</w:t>
            </w:r>
            <w:r>
              <w:rPr>
                <w:rFonts w:hint="eastAsia"/>
              </w:rPr>
              <w:t>影视</w:t>
            </w:r>
            <w:r w:rsidRPr="00FB549D">
              <w:t>130</w:t>
            </w:r>
            <w:r w:rsidRPr="00FB549D">
              <w:rPr>
                <w:rFonts w:hint="eastAsia"/>
              </w:rPr>
              <w:t>：亲子</w:t>
            </w:r>
            <w:r w:rsidRPr="00FB549D">
              <w:t>131</w:t>
            </w:r>
            <w:r w:rsidRPr="00FB549D">
              <w:rPr>
                <w:rFonts w:hint="eastAsia"/>
              </w:rPr>
              <w:t>：蜜月</w:t>
            </w:r>
          </w:p>
          <w:p w:rsidR="007265E7" w:rsidRPr="008C345F" w:rsidRDefault="007265E7" w:rsidP="00AA0BA3"/>
        </w:tc>
      </w:tr>
      <w:tr w:rsidR="007265E7" w:rsidRPr="008C345F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budget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预算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选填，可为空或者用户输入的预算数</w:t>
            </w:r>
          </w:p>
        </w:tc>
      </w:tr>
      <w:tr w:rsidR="007265E7" w:rsidRPr="008C345F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tripmode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出行方式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必填，默认为全部</w:t>
            </w:r>
          </w:p>
        </w:tc>
      </w:tr>
      <w:tr w:rsidR="007265E7" w:rsidRPr="00357222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number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出行人数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504BD8" w:rsidRDefault="007265E7" w:rsidP="00AA0BA3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必填</w:t>
            </w:r>
          </w:p>
        </w:tc>
      </w:tr>
      <w:tr w:rsidR="007265E7" w:rsidRPr="00357222" w:rsidTr="00AA0BA3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days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游玩天数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504BD8" w:rsidRDefault="007265E7" w:rsidP="00AA0BA3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必填</w:t>
            </w:r>
          </w:p>
        </w:tc>
      </w:tr>
      <w:tr w:rsidR="007265E7" w:rsidRPr="00357222" w:rsidTr="00F77C3F">
        <w:trPr>
          <w:trHeight w:hRule="exact" w:val="489"/>
        </w:trPr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t>destination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AA0BA3">
            <w:r>
              <w:rPr>
                <w:rFonts w:hint="eastAsia"/>
              </w:rPr>
              <w:t>想去的城市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504BD8" w:rsidRDefault="007265E7" w:rsidP="00AA0BA3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选填，内容为城市名</w:t>
            </w:r>
          </w:p>
        </w:tc>
      </w:tr>
    </w:tbl>
    <w:p w:rsidR="007265E7" w:rsidRPr="00DC015F" w:rsidRDefault="007265E7" w:rsidP="00417F19"/>
    <w:p w:rsidR="007265E7" w:rsidRDefault="007265E7" w:rsidP="00417F19">
      <w:r>
        <w:rPr>
          <w:rFonts w:hint="eastAsia"/>
        </w:rPr>
        <w:t>返回结果：查询结果以</w:t>
      </w:r>
      <w:r>
        <w:t>json</w:t>
      </w:r>
      <w:r>
        <w:rPr>
          <w:rFonts w:hint="eastAsia"/>
        </w:rPr>
        <w:t>结构返回。</w:t>
      </w:r>
    </w:p>
    <w:p w:rsidR="007265E7" w:rsidRDefault="007265E7" w:rsidP="00417F19"/>
    <w:p w:rsidR="007265E7" w:rsidRDefault="007265E7" w:rsidP="00417F19">
      <w:r>
        <w:t>{"message":"ok","code":200,"data":</w:t>
      </w:r>
      <w:r w:rsidRPr="004A5845">
        <w:t>[{</w:t>
      </w:r>
      <w:r>
        <w:t>"Route</w:t>
      </w:r>
      <w:r w:rsidRPr="004A5845">
        <w:t>"</w:t>
      </w:r>
      <w:r>
        <w:t>:[{"Id</w:t>
      </w:r>
      <w:r w:rsidRPr="004A5845">
        <w:t>"</w:t>
      </w:r>
      <w:r>
        <w:t>:"11111</w:t>
      </w:r>
      <w:r w:rsidRPr="004A5845">
        <w:t>"</w:t>
      </w:r>
      <w:r>
        <w:t>,"Title</w:t>
      </w:r>
      <w:r w:rsidRPr="004A5845">
        <w:t>": "</w:t>
      </w:r>
      <w:r>
        <w:rPr>
          <w:rFonts w:hint="eastAsia"/>
        </w:rPr>
        <w:t>北京北戴河</w:t>
      </w:r>
      <w:r>
        <w:rPr>
          <w:rFonts w:ascii="Arial" w:hAnsi="Arial" w:cs="Arial"/>
          <w:color w:val="333333"/>
        </w:rPr>
        <w:t>6</w:t>
      </w:r>
      <w:r>
        <w:rPr>
          <w:rFonts w:hint="eastAsia"/>
        </w:rPr>
        <w:t>日游</w:t>
      </w:r>
      <w:r w:rsidRPr="004A5845">
        <w:t>", "</w:t>
      </w:r>
      <w:r>
        <w:t>Image</w:t>
      </w:r>
      <w:r w:rsidRPr="004A5845">
        <w:t>"</w:t>
      </w:r>
      <w:r>
        <w:t>:</w:t>
      </w:r>
      <w:r w:rsidRPr="004A5845">
        <w:t>""</w:t>
      </w:r>
      <w:r>
        <w:t>,</w:t>
      </w:r>
      <w:r w:rsidRPr="004A5845">
        <w:t>"</w:t>
      </w:r>
      <w:r>
        <w:t>days</w:t>
      </w:r>
      <w:r w:rsidRPr="004A5845">
        <w:t>": "</w:t>
      </w:r>
      <w:r>
        <w:t>6</w:t>
      </w:r>
      <w:r>
        <w:rPr>
          <w:rFonts w:hint="eastAsia"/>
        </w:rPr>
        <w:t>天</w:t>
      </w:r>
      <w:r>
        <w:t>",</w:t>
      </w:r>
      <w:r w:rsidRPr="004A5845">
        <w:t>"</w:t>
      </w:r>
      <w:r>
        <w:t>Details</w:t>
      </w:r>
      <w:r w:rsidRPr="004A5845">
        <w:t>"</w:t>
      </w:r>
      <w:r>
        <w:t>:[{</w:t>
      </w:r>
      <w:r w:rsidRPr="004A5845">
        <w:t>"</w:t>
      </w:r>
      <w:r>
        <w:t>Time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第一天</w:t>
      </w:r>
      <w:r w:rsidRPr="004A5845">
        <w:t>"</w:t>
      </w:r>
      <w:r>
        <w:t>,</w:t>
      </w:r>
      <w:r w:rsidRPr="00B525EE">
        <w:t xml:space="preserve"> </w:t>
      </w:r>
      <w:r w:rsidRPr="004A5845">
        <w:t>"</w:t>
      </w:r>
      <w:r>
        <w:t>destination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</w:t>
      </w:r>
      <w:r w:rsidRPr="004A5845">
        <w:t xml:space="preserve">" </w:t>
      </w:r>
      <w:r>
        <w:t>,</w:t>
      </w:r>
      <w:r w:rsidRPr="003464A2">
        <w:rPr>
          <w:rFonts w:ascii="Arial" w:hAnsi="Arial" w:cs="Arial"/>
          <w:color w:val="333333"/>
        </w:rPr>
        <w:t xml:space="preserve"> </w:t>
      </w:r>
      <w:r w:rsidRPr="004A5845">
        <w:t>"</w:t>
      </w:r>
      <w:r>
        <w:rPr>
          <w:rFonts w:ascii="Arial" w:hAnsi="Arial" w:cs="Arial"/>
          <w:color w:val="333333"/>
        </w:rPr>
        <w:t>line</w:t>
      </w:r>
      <w:r w:rsidRPr="004A5845">
        <w:t>"</w:t>
      </w:r>
      <w:r>
        <w:t>:</w:t>
      </w:r>
      <w:r w:rsidRPr="004A5845">
        <w:t>"</w:t>
      </w:r>
      <w:r>
        <w:rPr>
          <w:rFonts w:ascii="Arial" w:hAnsi="Arial" w:cs="Arial" w:hint="eastAsia"/>
          <w:color w:val="333333"/>
        </w:rPr>
        <w:t>颐和园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圆明园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清华大学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北京大学</w:t>
      </w:r>
      <w:r w:rsidRPr="004A5845">
        <w:t>"</w:t>
      </w:r>
      <w:r>
        <w:t>,</w:t>
      </w:r>
      <w:r w:rsidRPr="004A5845">
        <w:t>"</w:t>
      </w:r>
      <w:r>
        <w:t>reason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历史之行</w:t>
      </w:r>
      <w:r>
        <w:t>,</w:t>
      </w:r>
      <w:r>
        <w:rPr>
          <w:rFonts w:hint="eastAsia"/>
        </w:rPr>
        <w:t>人文之行</w:t>
      </w:r>
      <w:r w:rsidRPr="004A5845">
        <w:t>"</w:t>
      </w:r>
      <w:r>
        <w:t>,</w:t>
      </w:r>
      <w:r w:rsidRPr="004A5845">
        <w:t>"</w:t>
      </w:r>
      <w:r w:rsidRPr="002450E4">
        <w:t xml:space="preserve"> </w:t>
      </w:r>
      <w:r>
        <w:t>Scenicspots</w:t>
      </w:r>
      <w:r w:rsidRPr="004A5845">
        <w:t xml:space="preserve"> "</w:t>
      </w:r>
      <w:r>
        <w:t>:[{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颐和园</w:t>
      </w:r>
      <w:r w:rsidRPr="004A5845">
        <w:t>"</w:t>
      </w:r>
      <w:r>
        <w:t>,</w:t>
      </w:r>
      <w:r w:rsidRPr="004A5845">
        <w:t>"</w:t>
      </w:r>
      <w:r>
        <w:t>SImage</w:t>
      </w:r>
      <w:r w:rsidRPr="004A5845">
        <w:t>"</w:t>
      </w:r>
      <w:r>
        <w:t>:</w:t>
      </w:r>
      <w:r w:rsidRPr="004A5845">
        <w:t>""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3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宫殿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 w:rsidRPr="00C95EB9">
        <w:rPr>
          <w:rFonts w:ascii="宋体" w:hAnsi="宋体" w:cs="Arial" w:hint="eastAsia"/>
          <w:color w:val="333333"/>
          <w:szCs w:val="21"/>
        </w:rPr>
        <w:t>步行</w:t>
      </w:r>
      <w:r w:rsidRPr="00C95EB9">
        <w:rPr>
          <w:rFonts w:ascii="宋体" w:hAnsi="宋体" w:cs="Arial"/>
          <w:color w:val="333333"/>
          <w:szCs w:val="21"/>
        </w:rPr>
        <w:t>15</w:t>
      </w:r>
      <w:r w:rsidRPr="00C95EB9"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},{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圆明园</w:t>
      </w:r>
      <w:r w:rsidRPr="004A5845">
        <w:t>"</w:t>
      </w:r>
      <w:r>
        <w:t>,</w:t>
      </w:r>
      <w:r w:rsidRPr="004A5845">
        <w:t>"</w:t>
      </w:r>
      <w:r w:rsidRPr="002D773B">
        <w:t xml:space="preserve"> </w:t>
      </w:r>
      <w:r>
        <w:t>SImage</w:t>
      </w:r>
      <w:r w:rsidRPr="004A5845">
        <w:t xml:space="preserve"> "</w:t>
      </w:r>
      <w:r>
        <w:t>:</w:t>
      </w:r>
      <w:r w:rsidRPr="004A5845">
        <w:t>""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2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划船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>
        <w:rPr>
          <w:rFonts w:ascii="宋体" w:hAnsi="宋体" w:cs="Arial" w:hint="eastAsia"/>
          <w:color w:val="333333"/>
          <w:szCs w:val="21"/>
        </w:rPr>
        <w:t>步行</w:t>
      </w:r>
      <w:r>
        <w:rPr>
          <w:rFonts w:ascii="宋体" w:hAnsi="宋体" w:cs="Arial"/>
          <w:color w:val="333333"/>
          <w:szCs w:val="21"/>
        </w:rPr>
        <w:t>15</w:t>
      </w:r>
      <w:r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}]}]}</w:t>
      </w:r>
      <w:r w:rsidRPr="004A5845">
        <w:t>,</w:t>
      </w:r>
      <w:r>
        <w:t>{"Id</w:t>
      </w:r>
      <w:r w:rsidRPr="004A5845">
        <w:t>"</w:t>
      </w:r>
      <w:r>
        <w:t>:"22222</w:t>
      </w:r>
      <w:r w:rsidRPr="004A5845">
        <w:t>"</w:t>
      </w:r>
      <w:r>
        <w:t>,"Title</w:t>
      </w:r>
      <w:r w:rsidRPr="004A5845">
        <w:t>": "</w:t>
      </w:r>
      <w:r>
        <w:rPr>
          <w:rFonts w:hint="eastAsia"/>
        </w:rPr>
        <w:t>香山枫叶一日游</w:t>
      </w:r>
      <w:r w:rsidRPr="004A5845">
        <w:t>", "</w:t>
      </w:r>
      <w:r>
        <w:t>Image</w:t>
      </w:r>
      <w:r w:rsidRPr="004A5845">
        <w:t>"</w:t>
      </w:r>
      <w:r>
        <w:t>:</w:t>
      </w:r>
      <w:r w:rsidRPr="004A5845">
        <w:t>""</w:t>
      </w:r>
      <w:r>
        <w:t>,</w:t>
      </w:r>
      <w:r w:rsidRPr="004A5845">
        <w:t>"</w:t>
      </w:r>
      <w:r>
        <w:t>days</w:t>
      </w:r>
      <w:r w:rsidRPr="004A5845">
        <w:t>": "</w:t>
      </w:r>
      <w:r>
        <w:t>5</w:t>
      </w:r>
      <w:r>
        <w:rPr>
          <w:rFonts w:hint="eastAsia"/>
        </w:rPr>
        <w:t>天</w:t>
      </w:r>
      <w:r>
        <w:t>",</w:t>
      </w:r>
      <w:r w:rsidRPr="004A5845">
        <w:t>"</w:t>
      </w:r>
      <w:r>
        <w:t>Details</w:t>
      </w:r>
      <w:r w:rsidRPr="004A5845">
        <w:t>"</w:t>
      </w:r>
      <w:r>
        <w:t>:[{</w:t>
      </w:r>
      <w:r w:rsidRPr="004A5845">
        <w:t>"</w:t>
      </w:r>
      <w:r>
        <w:t>Time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第二天</w:t>
      </w:r>
      <w:r w:rsidRPr="004A5845">
        <w:t>"</w:t>
      </w:r>
      <w:r>
        <w:t>,</w:t>
      </w:r>
      <w:r w:rsidRPr="00B525EE">
        <w:t xml:space="preserve"> </w:t>
      </w:r>
      <w:r w:rsidRPr="004A5845">
        <w:t>"</w:t>
      </w:r>
      <w:r>
        <w:t>destination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</w:t>
      </w:r>
      <w:r w:rsidRPr="004A5845">
        <w:t xml:space="preserve">" </w:t>
      </w:r>
      <w:r>
        <w:t>,</w:t>
      </w:r>
      <w:r w:rsidRPr="003464A2">
        <w:rPr>
          <w:rFonts w:ascii="Arial" w:hAnsi="Arial" w:cs="Arial"/>
          <w:color w:val="333333"/>
        </w:rPr>
        <w:t xml:space="preserve"> </w:t>
      </w:r>
      <w:r w:rsidRPr="004A5845">
        <w:t>"</w:t>
      </w:r>
      <w:r>
        <w:rPr>
          <w:rFonts w:ascii="Arial" w:hAnsi="Arial" w:cs="Arial"/>
          <w:color w:val="333333"/>
        </w:rPr>
        <w:t>line</w:t>
      </w:r>
      <w:r w:rsidRPr="004A5845">
        <w:t>"</w:t>
      </w:r>
      <w:r>
        <w:t>:</w:t>
      </w:r>
      <w:r w:rsidRPr="004A5845">
        <w:t>"</w:t>
      </w:r>
      <w:r>
        <w:rPr>
          <w:rFonts w:ascii="Arial" w:hAnsi="Arial" w:cs="Arial" w:hint="eastAsia"/>
          <w:color w:val="333333"/>
        </w:rPr>
        <w:t>颐和园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圆明园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清华大学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北京大学</w:t>
      </w:r>
      <w:r w:rsidRPr="004A5845">
        <w:t>"</w:t>
      </w:r>
      <w:r>
        <w:t>,</w:t>
      </w:r>
      <w:r w:rsidRPr="004A5845">
        <w:t>"</w:t>
      </w:r>
      <w:r>
        <w:t>reason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历史之行</w:t>
      </w:r>
      <w:r>
        <w:t>,</w:t>
      </w:r>
      <w:r>
        <w:rPr>
          <w:rFonts w:hint="eastAsia"/>
        </w:rPr>
        <w:t>人文之行</w:t>
      </w:r>
      <w:r w:rsidRPr="004A5845">
        <w:t>"</w:t>
      </w:r>
      <w:r>
        <w:t>,</w:t>
      </w:r>
      <w:r w:rsidRPr="004A5845">
        <w:t>"</w:t>
      </w:r>
      <w:r w:rsidRPr="002450E4">
        <w:t xml:space="preserve"> </w:t>
      </w:r>
      <w:r>
        <w:t>Scenicspots</w:t>
      </w:r>
      <w:r w:rsidRPr="004A5845">
        <w:t xml:space="preserve"> "</w:t>
      </w:r>
      <w:r>
        <w:t>:[{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颐和园</w:t>
      </w:r>
      <w:r w:rsidRPr="004A5845">
        <w:t>"</w:t>
      </w:r>
      <w:r>
        <w:t>,</w:t>
      </w:r>
      <w:r w:rsidRPr="004A5845">
        <w:t>"</w:t>
      </w:r>
      <w:r w:rsidRPr="009805BB">
        <w:t xml:space="preserve"> </w:t>
      </w:r>
      <w:r>
        <w:t>SImage</w:t>
      </w:r>
      <w:r w:rsidRPr="004A5845">
        <w:t xml:space="preserve"> "</w:t>
      </w:r>
      <w:r>
        <w:t>:</w:t>
      </w:r>
      <w:r w:rsidRPr="004A5845">
        <w:t>""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3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宫殿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 w:rsidRPr="00C95EB9">
        <w:rPr>
          <w:rFonts w:ascii="宋体" w:hAnsi="宋体" w:cs="Arial" w:hint="eastAsia"/>
          <w:color w:val="333333"/>
          <w:szCs w:val="21"/>
        </w:rPr>
        <w:t>步行</w:t>
      </w:r>
      <w:r w:rsidRPr="00C95EB9">
        <w:rPr>
          <w:rFonts w:ascii="宋体" w:hAnsi="宋体" w:cs="Arial"/>
          <w:color w:val="333333"/>
          <w:szCs w:val="21"/>
        </w:rPr>
        <w:t>15</w:t>
      </w:r>
      <w:r w:rsidRPr="00C95EB9"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},{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圆明园</w:t>
      </w:r>
      <w:r w:rsidRPr="004A5845">
        <w:t>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2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划船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>
        <w:rPr>
          <w:rFonts w:ascii="宋体" w:hAnsi="宋体" w:cs="Arial" w:hint="eastAsia"/>
          <w:color w:val="333333"/>
          <w:szCs w:val="21"/>
        </w:rPr>
        <w:t>步行</w:t>
      </w:r>
      <w:r>
        <w:rPr>
          <w:rFonts w:ascii="宋体" w:hAnsi="宋体" w:cs="Arial"/>
          <w:color w:val="333333"/>
          <w:szCs w:val="21"/>
        </w:rPr>
        <w:t>15</w:t>
      </w:r>
      <w:r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}]}]}]},</w:t>
      </w:r>
      <w:r w:rsidRPr="004A5845">
        <w:t>{</w:t>
      </w:r>
      <w:r>
        <w:t>"Route</w:t>
      </w:r>
      <w:r w:rsidRPr="004A5845">
        <w:t>"</w:t>
      </w:r>
      <w:r>
        <w:t>:[{"Id</w:t>
      </w:r>
      <w:r w:rsidRPr="004A5845">
        <w:t>"</w:t>
      </w:r>
      <w:r>
        <w:t>:"22222</w:t>
      </w:r>
      <w:r w:rsidRPr="004A5845">
        <w:t>"</w:t>
      </w:r>
      <w:r>
        <w:t>,"Title</w:t>
      </w:r>
      <w:r w:rsidRPr="004A5845">
        <w:t>": "</w:t>
      </w:r>
      <w:r>
        <w:rPr>
          <w:rFonts w:hint="eastAsia"/>
        </w:rPr>
        <w:t>北京内蒙古</w:t>
      </w:r>
      <w:r>
        <w:rPr>
          <w:rFonts w:ascii="Arial" w:hAnsi="Arial" w:cs="Arial"/>
          <w:color w:val="333333"/>
        </w:rPr>
        <w:t>6</w:t>
      </w:r>
      <w:r>
        <w:rPr>
          <w:rFonts w:hint="eastAsia"/>
        </w:rPr>
        <w:t>日游</w:t>
      </w:r>
      <w:r w:rsidRPr="004A5845">
        <w:t>", "</w:t>
      </w:r>
      <w:r>
        <w:t>Image</w:t>
      </w:r>
      <w:r w:rsidRPr="004A5845">
        <w:t>"</w:t>
      </w:r>
      <w:r>
        <w:t>:</w:t>
      </w:r>
      <w:r w:rsidRPr="004A5845">
        <w:t>""</w:t>
      </w:r>
      <w:r>
        <w:t>,</w:t>
      </w:r>
      <w:r w:rsidRPr="004A5845">
        <w:t>"</w:t>
      </w:r>
      <w:r>
        <w:t>days</w:t>
      </w:r>
      <w:r w:rsidRPr="004A5845">
        <w:t>": "</w:t>
      </w:r>
      <w:r>
        <w:t>6</w:t>
      </w:r>
      <w:r>
        <w:rPr>
          <w:rFonts w:hint="eastAsia"/>
        </w:rPr>
        <w:t>天</w:t>
      </w:r>
      <w:r>
        <w:t>",</w:t>
      </w:r>
      <w:r w:rsidRPr="004A5845">
        <w:t>"</w:t>
      </w:r>
      <w:r>
        <w:t>Details</w:t>
      </w:r>
      <w:r w:rsidRPr="004A5845">
        <w:t>"</w:t>
      </w:r>
      <w:r>
        <w:t>:[{</w:t>
      </w:r>
      <w:r w:rsidRPr="004A5845">
        <w:t>"</w:t>
      </w:r>
      <w:r>
        <w:t>Time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第一天</w:t>
      </w:r>
      <w:r w:rsidRPr="004A5845">
        <w:t>"</w:t>
      </w:r>
      <w:r>
        <w:t>,</w:t>
      </w:r>
      <w:r w:rsidRPr="00B525EE">
        <w:t xml:space="preserve"> </w:t>
      </w:r>
      <w:r w:rsidRPr="004A5845">
        <w:t>"</w:t>
      </w:r>
      <w:r>
        <w:t>destination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</w:t>
      </w:r>
      <w:r w:rsidRPr="004A5845">
        <w:t xml:space="preserve">" </w:t>
      </w:r>
      <w:r>
        <w:t>,</w:t>
      </w:r>
      <w:r w:rsidRPr="003464A2">
        <w:rPr>
          <w:rFonts w:ascii="Arial" w:hAnsi="Arial" w:cs="Arial"/>
          <w:color w:val="333333"/>
        </w:rPr>
        <w:t xml:space="preserve"> </w:t>
      </w:r>
      <w:r w:rsidRPr="004A5845">
        <w:t>"</w:t>
      </w:r>
      <w:r>
        <w:rPr>
          <w:rFonts w:ascii="Arial" w:hAnsi="Arial" w:cs="Arial"/>
          <w:color w:val="333333"/>
        </w:rPr>
        <w:t>line</w:t>
      </w:r>
      <w:r w:rsidRPr="004A5845">
        <w:t>"</w:t>
      </w:r>
      <w:r>
        <w:t>:</w:t>
      </w:r>
      <w:r w:rsidRPr="004A5845">
        <w:t>"</w:t>
      </w:r>
      <w:r>
        <w:rPr>
          <w:rFonts w:ascii="Arial" w:hAnsi="Arial" w:cs="Arial" w:hint="eastAsia"/>
          <w:color w:val="333333"/>
        </w:rPr>
        <w:t>颐和园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圆明园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清华大学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北京大学</w:t>
      </w:r>
      <w:r w:rsidRPr="004A5845">
        <w:t>"</w:t>
      </w:r>
      <w:r>
        <w:t>,</w:t>
      </w:r>
      <w:r w:rsidRPr="004A5845">
        <w:t>"</w:t>
      </w:r>
      <w:r>
        <w:t>reason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历史之行</w:t>
      </w:r>
      <w:r>
        <w:t>,</w:t>
      </w:r>
      <w:r>
        <w:rPr>
          <w:rFonts w:hint="eastAsia"/>
        </w:rPr>
        <w:t>人文之行</w:t>
      </w:r>
      <w:r w:rsidRPr="004A5845">
        <w:t>"</w:t>
      </w:r>
      <w:r>
        <w:t>,</w:t>
      </w:r>
      <w:r w:rsidRPr="004A5845">
        <w:t>"</w:t>
      </w:r>
      <w:r w:rsidRPr="002450E4">
        <w:t xml:space="preserve"> </w:t>
      </w:r>
      <w:r>
        <w:t>Scenicspots</w:t>
      </w:r>
      <w:r w:rsidRPr="004A5845">
        <w:t xml:space="preserve"> "</w:t>
      </w:r>
      <w:r>
        <w:t>:[{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颐和园</w:t>
      </w:r>
      <w:r w:rsidRPr="004A5845">
        <w:t>"</w:t>
      </w:r>
      <w:r>
        <w:t>,</w:t>
      </w:r>
      <w:r w:rsidRPr="004A5845">
        <w:t>"</w:t>
      </w:r>
      <w:r>
        <w:t>SImage</w:t>
      </w:r>
      <w:r w:rsidRPr="004A5845">
        <w:t>"</w:t>
      </w:r>
      <w:r>
        <w:t>:</w:t>
      </w:r>
      <w:r w:rsidRPr="004A5845">
        <w:t>""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3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宫殿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 w:rsidRPr="00C95EB9">
        <w:rPr>
          <w:rFonts w:ascii="宋体" w:hAnsi="宋体" w:cs="Arial" w:hint="eastAsia"/>
          <w:color w:val="333333"/>
          <w:szCs w:val="21"/>
        </w:rPr>
        <w:t>步行</w:t>
      </w:r>
      <w:r w:rsidRPr="00C95EB9">
        <w:rPr>
          <w:rFonts w:ascii="宋体" w:hAnsi="宋体" w:cs="Arial"/>
          <w:color w:val="333333"/>
          <w:szCs w:val="21"/>
        </w:rPr>
        <w:t>15</w:t>
      </w:r>
      <w:r w:rsidRPr="00C95EB9"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},{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圆明园</w:t>
      </w:r>
      <w:r w:rsidRPr="004A5845">
        <w:t>"</w:t>
      </w:r>
      <w:r>
        <w:t>,</w:t>
      </w:r>
      <w:r w:rsidRPr="004A5845">
        <w:t>"</w:t>
      </w:r>
      <w:r w:rsidRPr="002D773B">
        <w:t xml:space="preserve"> </w:t>
      </w:r>
      <w:r>
        <w:t>SImage</w:t>
      </w:r>
      <w:r w:rsidRPr="004A5845">
        <w:t xml:space="preserve"> "</w:t>
      </w:r>
      <w:r>
        <w:t>:</w:t>
      </w:r>
      <w:r w:rsidRPr="004A5845">
        <w:t>""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2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划船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>
        <w:rPr>
          <w:rFonts w:ascii="宋体" w:hAnsi="宋体" w:cs="Arial" w:hint="eastAsia"/>
          <w:color w:val="333333"/>
          <w:szCs w:val="21"/>
        </w:rPr>
        <w:t>步行</w:t>
      </w:r>
      <w:r>
        <w:rPr>
          <w:rFonts w:ascii="宋体" w:hAnsi="宋体" w:cs="Arial"/>
          <w:color w:val="333333"/>
          <w:szCs w:val="21"/>
        </w:rPr>
        <w:t>15</w:t>
      </w:r>
      <w:r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}]}]}</w:t>
      </w:r>
      <w:r w:rsidRPr="004A5845">
        <w:t>,</w:t>
      </w:r>
      <w:r>
        <w:t>{"Id</w:t>
      </w:r>
      <w:r w:rsidRPr="004A5845">
        <w:t>"</w:t>
      </w:r>
      <w:r>
        <w:t>:"22222</w:t>
      </w:r>
      <w:r w:rsidRPr="004A5845">
        <w:t>"</w:t>
      </w:r>
      <w:r>
        <w:t>,"Title</w:t>
      </w:r>
      <w:r w:rsidRPr="004A5845">
        <w:t>": "</w:t>
      </w:r>
      <w:r>
        <w:rPr>
          <w:rFonts w:hint="eastAsia"/>
        </w:rPr>
        <w:t>香山枫叶一日游</w:t>
      </w:r>
      <w:r w:rsidRPr="004A5845">
        <w:t>", "</w:t>
      </w:r>
      <w:r>
        <w:t>Image</w:t>
      </w:r>
      <w:r w:rsidRPr="004A5845">
        <w:t>"</w:t>
      </w:r>
      <w:r>
        <w:t>:</w:t>
      </w:r>
      <w:r w:rsidRPr="004A5845">
        <w:t>""</w:t>
      </w:r>
      <w:r>
        <w:t>,</w:t>
      </w:r>
      <w:r w:rsidRPr="004A5845">
        <w:t>"</w:t>
      </w:r>
      <w:r>
        <w:t>days</w:t>
      </w:r>
      <w:r w:rsidRPr="004A5845">
        <w:t>": "</w:t>
      </w:r>
      <w:r>
        <w:t>5</w:t>
      </w:r>
      <w:r>
        <w:rPr>
          <w:rFonts w:hint="eastAsia"/>
        </w:rPr>
        <w:t>天</w:t>
      </w:r>
      <w:r>
        <w:t>",</w:t>
      </w:r>
      <w:r w:rsidRPr="004A5845">
        <w:t>"</w:t>
      </w:r>
      <w:r>
        <w:t>Details</w:t>
      </w:r>
      <w:r w:rsidRPr="004A5845">
        <w:t>"</w:t>
      </w:r>
      <w:r>
        <w:t>:[{</w:t>
      </w:r>
      <w:r w:rsidRPr="004A5845">
        <w:t>"</w:t>
      </w:r>
      <w:r>
        <w:t>Time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第二天</w:t>
      </w:r>
      <w:r w:rsidRPr="004A5845">
        <w:t>"</w:t>
      </w:r>
      <w:r>
        <w:t>,</w:t>
      </w:r>
      <w:r w:rsidRPr="00B525EE">
        <w:t xml:space="preserve"> </w:t>
      </w:r>
      <w:r w:rsidRPr="004A5845">
        <w:t>"</w:t>
      </w:r>
      <w:r>
        <w:t>destination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</w:t>
      </w:r>
      <w:r w:rsidRPr="004A5845">
        <w:t xml:space="preserve">" </w:t>
      </w:r>
      <w:r>
        <w:t>,</w:t>
      </w:r>
      <w:r w:rsidRPr="003464A2">
        <w:rPr>
          <w:rFonts w:ascii="Arial" w:hAnsi="Arial" w:cs="Arial"/>
          <w:color w:val="333333"/>
        </w:rPr>
        <w:t xml:space="preserve"> </w:t>
      </w:r>
      <w:r w:rsidRPr="004A5845">
        <w:t>"</w:t>
      </w:r>
      <w:r>
        <w:rPr>
          <w:rFonts w:ascii="Arial" w:hAnsi="Arial" w:cs="Arial"/>
          <w:color w:val="333333"/>
        </w:rPr>
        <w:t>line</w:t>
      </w:r>
      <w:r w:rsidRPr="004A5845">
        <w:t>"</w:t>
      </w:r>
      <w:r>
        <w:t>:</w:t>
      </w:r>
      <w:r w:rsidRPr="004A5845">
        <w:t>"</w:t>
      </w:r>
      <w:r>
        <w:rPr>
          <w:rFonts w:ascii="Arial" w:hAnsi="Arial" w:cs="Arial" w:hint="eastAsia"/>
          <w:color w:val="333333"/>
        </w:rPr>
        <w:t>颐和园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圆明园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清华大学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北京大学</w:t>
      </w:r>
      <w:r w:rsidRPr="004A5845">
        <w:t>"</w:t>
      </w:r>
      <w:r>
        <w:t>,</w:t>
      </w:r>
      <w:r w:rsidRPr="004A5845">
        <w:t>"</w:t>
      </w:r>
      <w:r>
        <w:t>reason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历史之行</w:t>
      </w:r>
      <w:r>
        <w:t>,</w:t>
      </w:r>
      <w:r>
        <w:rPr>
          <w:rFonts w:hint="eastAsia"/>
        </w:rPr>
        <w:t>人文之行</w:t>
      </w:r>
      <w:r w:rsidRPr="004A5845">
        <w:t>"</w:t>
      </w:r>
      <w:r>
        <w:t>,</w:t>
      </w:r>
      <w:r w:rsidRPr="004A5845">
        <w:t>"</w:t>
      </w:r>
      <w:r w:rsidRPr="002450E4">
        <w:t xml:space="preserve"> </w:t>
      </w:r>
      <w:r>
        <w:t>Scenicspots</w:t>
      </w:r>
      <w:r w:rsidRPr="004A5845">
        <w:t xml:space="preserve"> "</w:t>
      </w:r>
      <w:r>
        <w:t>:[{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颐和园</w:t>
      </w:r>
      <w:r w:rsidRPr="004A5845">
        <w:t>"</w:t>
      </w:r>
      <w:r>
        <w:t>,</w:t>
      </w:r>
      <w:r w:rsidRPr="004A5845">
        <w:t>"</w:t>
      </w:r>
      <w:r w:rsidRPr="009805BB">
        <w:t xml:space="preserve"> </w:t>
      </w:r>
      <w:r>
        <w:t>SImage</w:t>
      </w:r>
      <w:r w:rsidRPr="004A5845">
        <w:t xml:space="preserve"> "</w:t>
      </w:r>
      <w:r>
        <w:t>:</w:t>
      </w:r>
      <w:r w:rsidRPr="004A5845">
        <w:t>""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3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宫殿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 w:rsidRPr="00C95EB9">
        <w:rPr>
          <w:rFonts w:ascii="宋体" w:hAnsi="宋体" w:cs="Arial" w:hint="eastAsia"/>
          <w:color w:val="333333"/>
          <w:szCs w:val="21"/>
        </w:rPr>
        <w:t>步行</w:t>
      </w:r>
      <w:r w:rsidRPr="00C95EB9">
        <w:rPr>
          <w:rFonts w:ascii="宋体" w:hAnsi="宋体" w:cs="Arial"/>
          <w:color w:val="333333"/>
          <w:szCs w:val="21"/>
        </w:rPr>
        <w:t>15</w:t>
      </w:r>
      <w:r w:rsidRPr="00C95EB9"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},{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圆明园</w:t>
      </w:r>
      <w:r w:rsidRPr="004A5845">
        <w:t>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2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划船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>
        <w:rPr>
          <w:rFonts w:ascii="宋体" w:hAnsi="宋体" w:cs="Arial" w:hint="eastAsia"/>
          <w:color w:val="333333"/>
          <w:szCs w:val="21"/>
        </w:rPr>
        <w:t>步行</w:t>
      </w:r>
      <w:r>
        <w:rPr>
          <w:rFonts w:ascii="宋体" w:hAnsi="宋体" w:cs="Arial"/>
          <w:color w:val="333333"/>
          <w:szCs w:val="21"/>
        </w:rPr>
        <w:t>15</w:t>
      </w:r>
      <w:r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}]}]}]}]}</w:t>
      </w:r>
    </w:p>
    <w:p w:rsidR="007265E7" w:rsidRDefault="007265E7" w:rsidP="00417F19"/>
    <w:tbl>
      <w:tblPr>
        <w:tblW w:w="8755" w:type="dxa"/>
        <w:tblLook w:val="00A0"/>
      </w:tblPr>
      <w:tblGrid>
        <w:gridCol w:w="1668"/>
        <w:gridCol w:w="2409"/>
        <w:gridCol w:w="4678"/>
      </w:tblGrid>
      <w:tr w:rsidR="007265E7" w:rsidTr="009A54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参数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中文含义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说明</w:t>
            </w:r>
          </w:p>
        </w:tc>
      </w:tr>
      <w:tr w:rsidR="007265E7" w:rsidTr="009A54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t>message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消息原因短语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参照</w:t>
            </w:r>
            <w:r>
              <w:t>HTML</w:t>
            </w:r>
            <w:r>
              <w:rPr>
                <w:rFonts w:hint="eastAsia"/>
              </w:rPr>
              <w:t>标准。</w:t>
            </w:r>
          </w:p>
        </w:tc>
      </w:tr>
      <w:tr w:rsidR="007265E7" w:rsidTr="009A54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t>code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状态码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参照</w:t>
            </w:r>
            <w:r>
              <w:t>HTML</w:t>
            </w:r>
            <w:r>
              <w:rPr>
                <w:rFonts w:hint="eastAsia"/>
              </w:rPr>
              <w:t>标准。</w:t>
            </w:r>
          </w:p>
        </w:tc>
      </w:tr>
      <w:tr w:rsidR="007265E7" w:rsidRPr="005C31D6" w:rsidTr="009A54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t>Id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线路</w:t>
            </w:r>
            <w:r>
              <w:t>ID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5C31D6" w:rsidRDefault="007265E7" w:rsidP="009A5472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7265E7" w:rsidRPr="0094454B" w:rsidTr="009A54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t>Title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线路标题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9A5472">
            <w:pPr>
              <w:rPr>
                <w:szCs w:val="21"/>
              </w:rPr>
            </w:pPr>
          </w:p>
        </w:tc>
      </w:tr>
      <w:tr w:rsidR="007265E7" w:rsidRPr="0094454B" w:rsidTr="009A54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t>Image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目的地照片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9A54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照片以</w:t>
            </w:r>
            <w:r>
              <w:t>&amp;nbsp</w:t>
            </w:r>
            <w:r>
              <w:rPr>
                <w:rFonts w:hint="eastAsia"/>
              </w:rPr>
              <w:t>分割</w:t>
            </w:r>
          </w:p>
        </w:tc>
      </w:tr>
      <w:tr w:rsidR="007265E7" w:rsidRPr="0094454B" w:rsidTr="009A54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t>Days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游玩天数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pPr>
              <w:rPr>
                <w:szCs w:val="21"/>
              </w:rPr>
            </w:pPr>
          </w:p>
        </w:tc>
      </w:tr>
      <w:tr w:rsidR="007265E7" w:rsidRPr="0094454B" w:rsidTr="009A54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t>Description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游记精彩描述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9A5472">
            <w:pPr>
              <w:rPr>
                <w:szCs w:val="21"/>
              </w:rPr>
            </w:pPr>
          </w:p>
        </w:tc>
      </w:tr>
      <w:tr w:rsidR="007265E7" w:rsidRPr="0094454B" w:rsidTr="009A54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t>Time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第几天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9A5472">
            <w:pPr>
              <w:rPr>
                <w:szCs w:val="21"/>
              </w:rPr>
            </w:pPr>
          </w:p>
        </w:tc>
      </w:tr>
      <w:tr w:rsidR="007265E7" w:rsidRPr="0094454B" w:rsidTr="009A54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t>Scenicspots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景点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9A5472">
            <w:pPr>
              <w:rPr>
                <w:szCs w:val="21"/>
              </w:rPr>
            </w:pPr>
          </w:p>
        </w:tc>
      </w:tr>
      <w:tr w:rsidR="007265E7" w:rsidRPr="0094454B" w:rsidTr="009A54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t>Addr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地址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9A5472">
            <w:pPr>
              <w:rPr>
                <w:szCs w:val="21"/>
              </w:rPr>
            </w:pPr>
          </w:p>
        </w:tc>
      </w:tr>
      <w:tr w:rsidR="007265E7" w:rsidRPr="0094454B" w:rsidTr="009A54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t>Longtime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游玩时长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9A5472">
            <w:pPr>
              <w:rPr>
                <w:szCs w:val="21"/>
              </w:rPr>
            </w:pPr>
          </w:p>
        </w:tc>
      </w:tr>
      <w:tr w:rsidR="007265E7" w:rsidRPr="0094454B" w:rsidTr="009A54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t>Traffic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交通方式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9A5472">
            <w:pPr>
              <w:rPr>
                <w:szCs w:val="21"/>
              </w:rPr>
            </w:pPr>
          </w:p>
        </w:tc>
      </w:tr>
      <w:tr w:rsidR="007265E7" w:rsidRPr="0094454B" w:rsidTr="009A54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t>Tips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游记小贴士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9A5472">
            <w:pPr>
              <w:rPr>
                <w:szCs w:val="21"/>
              </w:rPr>
            </w:pPr>
          </w:p>
        </w:tc>
      </w:tr>
      <w:tr w:rsidR="007265E7" w:rsidRPr="0094454B" w:rsidTr="009A54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t>Url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原文链接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9A5472">
            <w:pPr>
              <w:rPr>
                <w:szCs w:val="21"/>
              </w:rPr>
            </w:pPr>
          </w:p>
        </w:tc>
      </w:tr>
      <w:tr w:rsidR="007265E7" w:rsidRPr="0094454B" w:rsidTr="009A5472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t>Details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9A5472">
            <w:r>
              <w:rPr>
                <w:rFonts w:hint="eastAsia"/>
              </w:rPr>
              <w:t>线路详情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94454B" w:rsidRDefault="007265E7" w:rsidP="009A5472">
            <w:pPr>
              <w:rPr>
                <w:szCs w:val="21"/>
              </w:rPr>
            </w:pPr>
          </w:p>
        </w:tc>
      </w:tr>
    </w:tbl>
    <w:p w:rsidR="007265E7" w:rsidRDefault="007265E7" w:rsidP="00417F19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8215DF">
      <w:r>
        <w:t xml:space="preserve">1.2 </w:t>
      </w:r>
      <w:r>
        <w:rPr>
          <w:rFonts w:hint="eastAsia"/>
        </w:rPr>
        <w:t>景点详细信息获取接口</w:t>
      </w:r>
    </w:p>
    <w:p w:rsidR="007265E7" w:rsidRDefault="007265E7" w:rsidP="008215DF">
      <w:r>
        <w:rPr>
          <w:rFonts w:hint="eastAsia"/>
        </w:rPr>
        <w:t>接口功能说明：</w:t>
      </w:r>
    </w:p>
    <w:p w:rsidR="007265E7" w:rsidRDefault="007265E7" w:rsidP="008215DF">
      <w:r>
        <w:rPr>
          <w:rFonts w:hint="eastAsia"/>
        </w:rPr>
        <w:t>获取景区详细信息。</w:t>
      </w:r>
    </w:p>
    <w:p w:rsidR="007265E7" w:rsidRDefault="007265E7" w:rsidP="008215DF">
      <w:r>
        <w:rPr>
          <w:rFonts w:hint="eastAsia"/>
        </w:rPr>
        <w:t>接口访问：</w:t>
      </w:r>
      <w:r>
        <w:t>http://localhost:9090</w:t>
      </w:r>
      <w:r w:rsidRPr="003C63B9">
        <w:t>/</w:t>
      </w:r>
      <w:r>
        <w:t>RoutePlanning</w:t>
      </w:r>
      <w:r w:rsidRPr="003C63B9">
        <w:t>/</w:t>
      </w:r>
      <w:r>
        <w:t>getScenicspotInfo?</w:t>
      </w:r>
      <w:r w:rsidRPr="000853BE">
        <w:t xml:space="preserve"> </w:t>
      </w:r>
      <w:r>
        <w:t xml:space="preserve">id =111111 &amp;sign = 1111111 </w:t>
      </w:r>
    </w:p>
    <w:p w:rsidR="007265E7" w:rsidRDefault="007265E7" w:rsidP="008215DF">
      <w:r>
        <w:rPr>
          <w:rFonts w:hint="eastAsia"/>
        </w:rPr>
        <w:t>请求参数说明：</w:t>
      </w:r>
    </w:p>
    <w:p w:rsidR="007265E7" w:rsidRDefault="007265E7" w:rsidP="008215DF"/>
    <w:tbl>
      <w:tblPr>
        <w:tblW w:w="8755" w:type="dxa"/>
        <w:tblLook w:val="00A0"/>
      </w:tblPr>
      <w:tblGrid>
        <w:gridCol w:w="1668"/>
        <w:gridCol w:w="2409"/>
        <w:gridCol w:w="4678"/>
      </w:tblGrid>
      <w:tr w:rsidR="007265E7" w:rsidTr="00D66421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D66421">
            <w:r>
              <w:rPr>
                <w:rFonts w:hint="eastAsia"/>
              </w:rPr>
              <w:t>参数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D66421">
            <w:r>
              <w:rPr>
                <w:rFonts w:hint="eastAsia"/>
              </w:rPr>
              <w:t>中文含义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D66421">
            <w:r>
              <w:rPr>
                <w:rFonts w:hint="eastAsia"/>
              </w:rPr>
              <w:t>说明</w:t>
            </w:r>
          </w:p>
        </w:tc>
      </w:tr>
      <w:tr w:rsidR="007265E7" w:rsidTr="00D66421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D66421">
            <w:r>
              <w:t>id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D66421">
            <w:r>
              <w:rPr>
                <w:rFonts w:hint="eastAsia"/>
              </w:rPr>
              <w:t>景区</w:t>
            </w:r>
            <w:r>
              <w:t>ID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640EB3">
            <w:r>
              <w:rPr>
                <w:rFonts w:hint="eastAsia"/>
              </w:rPr>
              <w:t>必填</w:t>
            </w:r>
          </w:p>
        </w:tc>
      </w:tr>
      <w:tr w:rsidR="007265E7" w:rsidTr="00D66421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D66421">
            <w:r>
              <w:t>sign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D66421">
            <w:r>
              <w:rPr>
                <w:rFonts w:hint="eastAsia"/>
              </w:rPr>
              <w:t>签名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7D3117" w:rsidRDefault="007265E7" w:rsidP="00D66421">
            <w:pPr>
              <w:rPr>
                <w:szCs w:val="21"/>
              </w:rPr>
            </w:pPr>
            <w:r w:rsidRPr="007D3117">
              <w:rPr>
                <w:rFonts w:hint="eastAsia"/>
                <w:szCs w:val="21"/>
              </w:rPr>
              <w:t>必填，经</w:t>
            </w:r>
            <w:r w:rsidRPr="007D3117">
              <w:rPr>
                <w:szCs w:val="21"/>
              </w:rPr>
              <w:t>MD5</w:t>
            </w:r>
            <w:r w:rsidRPr="007D3117">
              <w:rPr>
                <w:rFonts w:hint="eastAsia"/>
                <w:szCs w:val="21"/>
              </w:rPr>
              <w:t>加密算法后得出的结果</w:t>
            </w:r>
          </w:p>
        </w:tc>
      </w:tr>
    </w:tbl>
    <w:p w:rsidR="007265E7" w:rsidRDefault="007265E7" w:rsidP="008215DF"/>
    <w:p w:rsidR="007265E7" w:rsidRDefault="007265E7" w:rsidP="008215DF">
      <w:r>
        <w:rPr>
          <w:rFonts w:hint="eastAsia"/>
        </w:rPr>
        <w:t>返回结果：查询结果以</w:t>
      </w:r>
      <w:r>
        <w:t>json</w:t>
      </w:r>
      <w:r>
        <w:rPr>
          <w:rFonts w:hint="eastAsia"/>
        </w:rPr>
        <w:t>结构返回。</w:t>
      </w:r>
    </w:p>
    <w:p w:rsidR="007265E7" w:rsidRPr="00AF4A67" w:rsidRDefault="007265E7" w:rsidP="007669E6">
      <w:pPr>
        <w:pStyle w:val="NormalWeb"/>
        <w:rPr>
          <w:rFonts w:ascii="Times New Roman" w:hAnsi="Times New Roman" w:cs="Times New Roman"/>
          <w:kern w:val="2"/>
          <w:sz w:val="21"/>
        </w:rPr>
      </w:pPr>
      <w:r w:rsidRPr="00AF4A67">
        <w:rPr>
          <w:rFonts w:ascii="Times New Roman" w:hAnsi="Times New Roman" w:cs="Times New Roman"/>
          <w:kern w:val="2"/>
          <w:sz w:val="21"/>
        </w:rPr>
        <w:t>{"message":"ok","code":200,"data":{"id":"111111","name":"</w:t>
      </w:r>
      <w:r w:rsidRPr="00AF4A67">
        <w:rPr>
          <w:rFonts w:ascii="Times New Roman" w:hAnsi="Times New Roman" w:cs="Times New Roman" w:hint="eastAsia"/>
          <w:kern w:val="2"/>
          <w:sz w:val="21"/>
        </w:rPr>
        <w:t>颐和园</w:t>
      </w:r>
      <w:r w:rsidRPr="00AF4A67">
        <w:rPr>
          <w:rFonts w:ascii="Times New Roman" w:hAnsi="Times New Roman" w:cs="Times New Roman"/>
          <w:kern w:val="2"/>
          <w:sz w:val="21"/>
        </w:rPr>
        <w:t>","SpotImage":"","Addr":"</w:t>
      </w:r>
      <w:r w:rsidRPr="00AF4A67">
        <w:rPr>
          <w:rFonts w:ascii="Times New Roman" w:hAnsi="Times New Roman" w:cs="Times New Roman" w:hint="eastAsia"/>
          <w:kern w:val="2"/>
          <w:sz w:val="21"/>
        </w:rPr>
        <w:t>北京市东城区</w:t>
      </w:r>
      <w:r w:rsidRPr="00AF4A67">
        <w:rPr>
          <w:rFonts w:ascii="Times New Roman" w:hAnsi="Times New Roman" w:cs="Times New Roman"/>
          <w:kern w:val="2"/>
          <w:sz w:val="21"/>
        </w:rPr>
        <w:t>","Opentime":"</w:t>
      </w:r>
      <w:r w:rsidRPr="00AF4A67">
        <w:rPr>
          <w:rFonts w:ascii="Times New Roman" w:hAnsi="Times New Roman" w:cs="Times New Roman" w:hint="eastAsia"/>
          <w:kern w:val="2"/>
          <w:sz w:val="21"/>
        </w:rPr>
        <w:t>旺季（</w:t>
      </w:r>
      <w:r w:rsidRPr="00AF4A67">
        <w:rPr>
          <w:rFonts w:ascii="Times New Roman" w:hAnsi="Times New Roman" w:cs="Times New Roman"/>
          <w:kern w:val="2"/>
          <w:sz w:val="21"/>
        </w:rPr>
        <w:t>4</w:t>
      </w:r>
      <w:r w:rsidRPr="00AF4A67">
        <w:rPr>
          <w:rFonts w:ascii="Times New Roman" w:hAnsi="Times New Roman" w:cs="Times New Roman" w:hint="eastAsia"/>
          <w:kern w:val="2"/>
          <w:sz w:val="21"/>
        </w:rPr>
        <w:t>月</w:t>
      </w:r>
      <w:r w:rsidRPr="00AF4A67">
        <w:rPr>
          <w:rFonts w:ascii="Times New Roman" w:hAnsi="Times New Roman" w:cs="Times New Roman"/>
          <w:kern w:val="2"/>
          <w:sz w:val="21"/>
        </w:rPr>
        <w:t>1</w:t>
      </w:r>
      <w:r w:rsidRPr="00AF4A67">
        <w:rPr>
          <w:rFonts w:ascii="Times New Roman" w:hAnsi="Times New Roman" w:cs="Times New Roman" w:hint="eastAsia"/>
          <w:kern w:val="2"/>
          <w:sz w:val="21"/>
        </w:rPr>
        <w:t>日</w:t>
      </w:r>
      <w:r w:rsidRPr="00AF4A67">
        <w:rPr>
          <w:rFonts w:ascii="Times New Roman" w:hAnsi="Times New Roman" w:cs="Times New Roman"/>
          <w:kern w:val="2"/>
          <w:sz w:val="21"/>
        </w:rPr>
        <w:t>~10</w:t>
      </w:r>
      <w:r w:rsidRPr="00AF4A67">
        <w:rPr>
          <w:rFonts w:ascii="Times New Roman" w:hAnsi="Times New Roman" w:cs="Times New Roman" w:hint="eastAsia"/>
          <w:kern w:val="2"/>
          <w:sz w:val="21"/>
        </w:rPr>
        <w:t>月</w:t>
      </w:r>
      <w:r w:rsidRPr="00AF4A67">
        <w:rPr>
          <w:rFonts w:ascii="Times New Roman" w:hAnsi="Times New Roman" w:cs="Times New Roman"/>
          <w:kern w:val="2"/>
          <w:sz w:val="21"/>
        </w:rPr>
        <w:t>31</w:t>
      </w:r>
      <w:r w:rsidRPr="00AF4A67">
        <w:rPr>
          <w:rFonts w:ascii="Times New Roman" w:hAnsi="Times New Roman" w:cs="Times New Roman" w:hint="eastAsia"/>
          <w:kern w:val="2"/>
          <w:sz w:val="21"/>
        </w:rPr>
        <w:t>日）</w:t>
      </w:r>
      <w:r w:rsidRPr="00AF4A67">
        <w:rPr>
          <w:rFonts w:ascii="Times New Roman" w:hAnsi="Times New Roman" w:cs="Times New Roman"/>
          <w:kern w:val="2"/>
          <w:sz w:val="21"/>
        </w:rPr>
        <w:t xml:space="preserve"> 06</w:t>
      </w:r>
      <w:r w:rsidRPr="00AF4A67">
        <w:rPr>
          <w:rFonts w:ascii="Times New Roman" w:hAnsi="Times New Roman" w:cs="Times New Roman" w:hint="eastAsia"/>
          <w:kern w:val="2"/>
          <w:sz w:val="21"/>
        </w:rPr>
        <w:t>：</w:t>
      </w:r>
      <w:r w:rsidRPr="00AF4A67">
        <w:rPr>
          <w:rFonts w:ascii="Times New Roman" w:hAnsi="Times New Roman" w:cs="Times New Roman"/>
          <w:kern w:val="2"/>
          <w:sz w:val="21"/>
        </w:rPr>
        <w:t>30~20</w:t>
      </w:r>
      <w:r w:rsidRPr="00AF4A67">
        <w:rPr>
          <w:rFonts w:ascii="Times New Roman" w:hAnsi="Times New Roman" w:cs="Times New Roman" w:hint="eastAsia"/>
          <w:kern w:val="2"/>
          <w:sz w:val="21"/>
        </w:rPr>
        <w:t>：</w:t>
      </w:r>
      <w:r w:rsidRPr="00AF4A67">
        <w:rPr>
          <w:rFonts w:ascii="Times New Roman" w:hAnsi="Times New Roman" w:cs="Times New Roman"/>
          <w:kern w:val="2"/>
          <w:sz w:val="21"/>
        </w:rPr>
        <w:t>00,</w:t>
      </w:r>
      <w:r w:rsidRPr="007669E6">
        <w:rPr>
          <w:rFonts w:ascii="Times New Roman" w:hAnsi="Times New Roman" w:cs="Times New Roman" w:hint="eastAsia"/>
          <w:kern w:val="2"/>
          <w:sz w:val="21"/>
        </w:rPr>
        <w:t>停止售票时间：</w:t>
      </w:r>
      <w:r w:rsidRPr="007669E6">
        <w:rPr>
          <w:rFonts w:ascii="Times New Roman" w:hAnsi="Times New Roman" w:cs="Times New Roman"/>
          <w:kern w:val="2"/>
          <w:sz w:val="21"/>
        </w:rPr>
        <w:t xml:space="preserve"> 18</w:t>
      </w:r>
      <w:r w:rsidRPr="007669E6">
        <w:rPr>
          <w:rFonts w:ascii="Times New Roman" w:hAnsi="Times New Roman" w:cs="Times New Roman" w:hint="eastAsia"/>
          <w:kern w:val="2"/>
          <w:sz w:val="21"/>
        </w:rPr>
        <w:t>：</w:t>
      </w:r>
      <w:r w:rsidRPr="007669E6">
        <w:rPr>
          <w:rFonts w:ascii="Times New Roman" w:hAnsi="Times New Roman" w:cs="Times New Roman"/>
          <w:kern w:val="2"/>
          <w:sz w:val="21"/>
        </w:rPr>
        <w:t>00</w:t>
      </w:r>
      <w:r w:rsidRPr="00AF4A67">
        <w:rPr>
          <w:rFonts w:ascii="Times New Roman" w:hAnsi="Times New Roman" w:cs="Times New Roman"/>
          <w:kern w:val="2"/>
          <w:sz w:val="21"/>
        </w:rPr>
        <w:t>","Price":"30</w:t>
      </w:r>
      <w:r w:rsidRPr="00AF4A67">
        <w:rPr>
          <w:rFonts w:ascii="Times New Roman" w:hAnsi="Times New Roman" w:cs="Times New Roman" w:hint="eastAsia"/>
          <w:kern w:val="2"/>
          <w:sz w:val="21"/>
        </w:rPr>
        <w:t>元</w:t>
      </w:r>
      <w:r w:rsidRPr="00AF4A67">
        <w:rPr>
          <w:rFonts w:ascii="Times New Roman" w:hAnsi="Times New Roman" w:cs="Times New Roman"/>
          <w:kern w:val="2"/>
          <w:sz w:val="21"/>
        </w:rPr>
        <w:t>","Introduce":"</w:t>
      </w:r>
      <w:r w:rsidRPr="00AF4A67">
        <w:rPr>
          <w:rFonts w:ascii="Times New Roman" w:hAnsi="Times New Roman" w:cs="Times New Roman" w:hint="eastAsia"/>
          <w:kern w:val="2"/>
          <w:sz w:val="21"/>
        </w:rPr>
        <w:t>景区介绍</w:t>
      </w:r>
      <w:r w:rsidRPr="00AF4A67">
        <w:rPr>
          <w:rFonts w:ascii="Times New Roman" w:hAnsi="Times New Roman" w:cs="Times New Roman"/>
          <w:kern w:val="2"/>
          <w:sz w:val="21"/>
        </w:rPr>
        <w:t>"</w:t>
      </w:r>
      <w:r>
        <w:rPr>
          <w:rFonts w:ascii="Times New Roman" w:hAnsi="Times New Roman" w:cs="Times New Roman"/>
          <w:kern w:val="2"/>
          <w:sz w:val="21"/>
        </w:rPr>
        <w:t>,</w:t>
      </w:r>
      <w:r w:rsidRPr="00AF4A67">
        <w:rPr>
          <w:rFonts w:ascii="Times New Roman" w:hAnsi="Times New Roman" w:cs="Times New Roman"/>
          <w:kern w:val="2"/>
          <w:sz w:val="21"/>
        </w:rPr>
        <w:t>"</w:t>
      </w:r>
      <w:r w:rsidRPr="00AE5606">
        <w:rPr>
          <w:rFonts w:ascii="Times New Roman" w:hAnsi="Times New Roman" w:cs="Times New Roman"/>
          <w:kern w:val="2"/>
          <w:sz w:val="21"/>
        </w:rPr>
        <w:t>Transportation</w:t>
      </w:r>
      <w:r w:rsidRPr="00AF4A67">
        <w:rPr>
          <w:rFonts w:ascii="Times New Roman" w:hAnsi="Times New Roman" w:cs="Times New Roman"/>
          <w:kern w:val="2"/>
          <w:sz w:val="21"/>
        </w:rPr>
        <w:t>":"</w:t>
      </w:r>
      <w:r>
        <w:rPr>
          <w:rFonts w:ascii="Times New Roman" w:hAnsi="Times New Roman" w:cs="Times New Roman" w:hint="eastAsia"/>
          <w:kern w:val="2"/>
          <w:sz w:val="21"/>
        </w:rPr>
        <w:t>乘车指南</w:t>
      </w:r>
      <w:r w:rsidRPr="00AF4A67">
        <w:rPr>
          <w:rFonts w:ascii="Times New Roman" w:hAnsi="Times New Roman" w:cs="Times New Roman"/>
          <w:kern w:val="2"/>
          <w:sz w:val="21"/>
        </w:rPr>
        <w:t>"}}</w:t>
      </w:r>
    </w:p>
    <w:p w:rsidR="007265E7" w:rsidRPr="00E015A5" w:rsidRDefault="007265E7" w:rsidP="008215DF"/>
    <w:p w:rsidR="007265E7" w:rsidRDefault="007265E7" w:rsidP="008215DF"/>
    <w:p w:rsidR="007265E7" w:rsidRDefault="007265E7" w:rsidP="008215DF"/>
    <w:p w:rsidR="007265E7" w:rsidRDefault="007265E7" w:rsidP="00185224">
      <w:r>
        <w:t xml:space="preserve">1.2 </w:t>
      </w:r>
      <w:r>
        <w:rPr>
          <w:rFonts w:hint="eastAsia"/>
        </w:rPr>
        <w:t>我的行程信息获取接口</w:t>
      </w:r>
    </w:p>
    <w:p w:rsidR="007265E7" w:rsidRDefault="007265E7" w:rsidP="00185224">
      <w:r>
        <w:rPr>
          <w:rFonts w:hint="eastAsia"/>
        </w:rPr>
        <w:t>接口功能说明：</w:t>
      </w:r>
    </w:p>
    <w:p w:rsidR="007265E7" w:rsidRDefault="007265E7" w:rsidP="00185224">
      <w:r>
        <w:rPr>
          <w:rFonts w:hint="eastAsia"/>
        </w:rPr>
        <w:t>获取景区详细信息。</w:t>
      </w:r>
    </w:p>
    <w:p w:rsidR="007265E7" w:rsidRDefault="007265E7" w:rsidP="00185224">
      <w:r>
        <w:rPr>
          <w:rFonts w:hint="eastAsia"/>
        </w:rPr>
        <w:t>接口访问：</w:t>
      </w:r>
      <w:r>
        <w:t>http://localhost:9090</w:t>
      </w:r>
      <w:r w:rsidRPr="003C63B9">
        <w:t>/</w:t>
      </w:r>
      <w:r>
        <w:t>my</w:t>
      </w:r>
      <w:r w:rsidRPr="003C63B9">
        <w:t>/</w:t>
      </w:r>
      <w:r>
        <w:t>getMyRouteInfo?</w:t>
      </w:r>
      <w:r w:rsidRPr="000853BE">
        <w:t xml:space="preserve"> </w:t>
      </w:r>
      <w:r>
        <w:t xml:space="preserve">username =111111 &amp;sign = 1111111 </w:t>
      </w:r>
    </w:p>
    <w:p w:rsidR="007265E7" w:rsidRDefault="007265E7" w:rsidP="00185224">
      <w:r>
        <w:rPr>
          <w:rFonts w:hint="eastAsia"/>
        </w:rPr>
        <w:t>请求参数说明：</w:t>
      </w:r>
    </w:p>
    <w:p w:rsidR="007265E7" w:rsidRDefault="007265E7" w:rsidP="00185224"/>
    <w:tbl>
      <w:tblPr>
        <w:tblW w:w="8755" w:type="dxa"/>
        <w:tblLook w:val="00A0"/>
      </w:tblPr>
      <w:tblGrid>
        <w:gridCol w:w="1668"/>
        <w:gridCol w:w="2409"/>
        <w:gridCol w:w="4678"/>
      </w:tblGrid>
      <w:tr w:rsidR="007265E7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rPr>
                <w:rFonts w:hint="eastAsia"/>
              </w:rPr>
              <w:t>参数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rPr>
                <w:rFonts w:hint="eastAsia"/>
              </w:rPr>
              <w:t>中文含义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rPr>
                <w:rFonts w:hint="eastAsia"/>
              </w:rPr>
              <w:t>说明</w:t>
            </w:r>
          </w:p>
        </w:tc>
      </w:tr>
      <w:tr w:rsidR="007265E7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t>username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rPr>
                <w:rFonts w:hint="eastAsia"/>
              </w:rPr>
              <w:t>用户名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rPr>
                <w:rFonts w:hint="eastAsia"/>
              </w:rPr>
              <w:t>必填</w:t>
            </w:r>
          </w:p>
        </w:tc>
      </w:tr>
      <w:tr w:rsidR="007265E7" w:rsidTr="002F0B4B">
        <w:tc>
          <w:tcPr>
            <w:tcW w:w="166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t>sign</w:t>
            </w:r>
          </w:p>
        </w:tc>
        <w:tc>
          <w:tcPr>
            <w:tcW w:w="2409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Default="007265E7" w:rsidP="002F0B4B">
            <w:r>
              <w:rPr>
                <w:rFonts w:hint="eastAsia"/>
              </w:rPr>
              <w:t>签名</w:t>
            </w:r>
          </w:p>
        </w:tc>
        <w:tc>
          <w:tcPr>
            <w:tcW w:w="46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</w:tcPr>
          <w:p w:rsidR="007265E7" w:rsidRPr="007D3117" w:rsidRDefault="007265E7" w:rsidP="002F0B4B">
            <w:pPr>
              <w:rPr>
                <w:szCs w:val="21"/>
              </w:rPr>
            </w:pPr>
            <w:r w:rsidRPr="007D3117">
              <w:rPr>
                <w:rFonts w:hint="eastAsia"/>
                <w:szCs w:val="21"/>
              </w:rPr>
              <w:t>必填，经</w:t>
            </w:r>
            <w:r w:rsidRPr="007D3117">
              <w:rPr>
                <w:szCs w:val="21"/>
              </w:rPr>
              <w:t>MD5</w:t>
            </w:r>
            <w:r w:rsidRPr="007D3117">
              <w:rPr>
                <w:rFonts w:hint="eastAsia"/>
                <w:szCs w:val="21"/>
              </w:rPr>
              <w:t>加密算法后得出的结果</w:t>
            </w:r>
          </w:p>
        </w:tc>
      </w:tr>
    </w:tbl>
    <w:p w:rsidR="007265E7" w:rsidRDefault="007265E7" w:rsidP="00185224"/>
    <w:p w:rsidR="007265E7" w:rsidRDefault="007265E7" w:rsidP="00185224">
      <w:r>
        <w:rPr>
          <w:rFonts w:hint="eastAsia"/>
        </w:rPr>
        <w:t>返回结果：查询结果以</w:t>
      </w:r>
      <w:r>
        <w:t>json</w:t>
      </w:r>
      <w:r>
        <w:rPr>
          <w:rFonts w:hint="eastAsia"/>
        </w:rPr>
        <w:t>结构返回。</w:t>
      </w:r>
    </w:p>
    <w:p w:rsidR="007265E7" w:rsidRPr="006235D0" w:rsidRDefault="007265E7" w:rsidP="008215DF"/>
    <w:p w:rsidR="007265E7" w:rsidRDefault="007265E7" w:rsidP="00D5139A">
      <w:pPr>
        <w:widowControl/>
        <w:spacing w:before="100" w:beforeAutospacing="1" w:after="100" w:afterAutospacing="1"/>
        <w:jc w:val="left"/>
      </w:pPr>
      <w:r>
        <w:t>{"message":"ok","code":200,"data":</w:t>
      </w:r>
      <w:r w:rsidRPr="004A5845">
        <w:t>[{"</w:t>
      </w:r>
      <w:r w:rsidRPr="0093779B">
        <w:t xml:space="preserve"> </w:t>
      </w:r>
      <w:r>
        <w:t>Traveltime</w:t>
      </w:r>
      <w:r w:rsidRPr="004A5845">
        <w:t xml:space="preserve"> "</w:t>
      </w:r>
      <w:r>
        <w:t>:"</w:t>
      </w:r>
      <w:r>
        <w:rPr>
          <w:rFonts w:ascii="应用字体" w:eastAsia="应用字体"/>
        </w:rPr>
        <w:t>2014.8.20-2014.8.23</w:t>
      </w:r>
      <w:r w:rsidRPr="004A5845">
        <w:t xml:space="preserve"> "</w:t>
      </w:r>
      <w:r>
        <w:t>,</w:t>
      </w:r>
      <w:r w:rsidRPr="004A5845">
        <w:t>"</w:t>
      </w:r>
      <w:r w:rsidRPr="0093779B">
        <w:t xml:space="preserve"> </w:t>
      </w:r>
      <w:r>
        <w:t>Travelname</w:t>
      </w:r>
      <w:r w:rsidRPr="004A5845">
        <w:t xml:space="preserve"> "</w:t>
      </w:r>
      <w:r>
        <w:t>:"</w:t>
      </w:r>
      <w:r>
        <w:rPr>
          <w:rFonts w:ascii="应用字体" w:eastAsia="应用字体" w:hint="eastAsia"/>
        </w:rPr>
        <w:t>行程名称</w:t>
      </w:r>
      <w:r w:rsidRPr="004A5845">
        <w:t>"</w:t>
      </w:r>
      <w:r>
        <w:t>,"Route</w:t>
      </w:r>
      <w:r w:rsidRPr="004A5845">
        <w:t>"</w:t>
      </w:r>
      <w:r>
        <w:t>:[{"Id</w:t>
      </w:r>
      <w:r w:rsidRPr="004A5845">
        <w:t>"</w:t>
      </w:r>
      <w:r>
        <w:t>:"11111</w:t>
      </w:r>
      <w:r w:rsidRPr="004A5845">
        <w:t>"</w:t>
      </w:r>
      <w:r>
        <w:t>,"Title</w:t>
      </w:r>
      <w:r w:rsidRPr="004A5845">
        <w:t>": "</w:t>
      </w:r>
      <w:r>
        <w:rPr>
          <w:rFonts w:hint="eastAsia"/>
        </w:rPr>
        <w:t>密云雾灵山</w:t>
      </w:r>
      <w:r>
        <w:t>2</w:t>
      </w:r>
      <w:r>
        <w:rPr>
          <w:rFonts w:hint="eastAsia"/>
        </w:rPr>
        <w:t>日游</w:t>
      </w:r>
      <w:r w:rsidRPr="004A5845">
        <w:t>", "</w:t>
      </w:r>
      <w:r>
        <w:t>Image</w:t>
      </w:r>
      <w:r w:rsidRPr="004A5845">
        <w:t>"</w:t>
      </w:r>
      <w:r>
        <w:t>:</w:t>
      </w:r>
      <w:r w:rsidRPr="004A5845">
        <w:t>""</w:t>
      </w:r>
      <w:r>
        <w:t>,</w:t>
      </w:r>
      <w:r w:rsidRPr="004A5845">
        <w:t>"</w:t>
      </w:r>
      <w:r>
        <w:t>days</w:t>
      </w:r>
      <w:r w:rsidRPr="004A5845">
        <w:t>": "</w:t>
      </w:r>
      <w:r>
        <w:t>6</w:t>
      </w:r>
      <w:r>
        <w:rPr>
          <w:rFonts w:hint="eastAsia"/>
        </w:rPr>
        <w:t>天</w:t>
      </w:r>
      <w:r>
        <w:t>",</w:t>
      </w:r>
      <w:r w:rsidRPr="004A5845">
        <w:t>"</w:t>
      </w:r>
      <w:r>
        <w:t>Details</w:t>
      </w:r>
      <w:r w:rsidRPr="004A5845">
        <w:t>"</w:t>
      </w:r>
      <w:r>
        <w:t>:[{</w:t>
      </w:r>
      <w:r w:rsidRPr="004A5845">
        <w:t>"</w:t>
      </w:r>
      <w:r>
        <w:t>Time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第一天</w:t>
      </w:r>
      <w:r w:rsidRPr="004A5845">
        <w:t>"</w:t>
      </w:r>
      <w:r>
        <w:t>,</w:t>
      </w:r>
      <w:r w:rsidRPr="00B525EE">
        <w:t xml:space="preserve"> </w:t>
      </w:r>
      <w:r w:rsidRPr="004A5845">
        <w:t>"</w:t>
      </w:r>
      <w:r>
        <w:t>destination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</w:t>
      </w:r>
      <w:r w:rsidRPr="004A5845">
        <w:t xml:space="preserve">" </w:t>
      </w:r>
      <w:r>
        <w:t>,</w:t>
      </w:r>
      <w:r w:rsidRPr="003464A2">
        <w:rPr>
          <w:rFonts w:ascii="Arial" w:hAnsi="Arial" w:cs="Arial"/>
          <w:color w:val="333333"/>
        </w:rPr>
        <w:t xml:space="preserve"> </w:t>
      </w:r>
      <w:r w:rsidRPr="004A5845">
        <w:t>"</w:t>
      </w:r>
      <w:r>
        <w:rPr>
          <w:rFonts w:ascii="Arial" w:hAnsi="Arial" w:cs="Arial"/>
          <w:color w:val="333333"/>
        </w:rPr>
        <w:t>line</w:t>
      </w:r>
      <w:r w:rsidRPr="004A5845">
        <w:t>"</w:t>
      </w:r>
      <w:r>
        <w:t>:</w:t>
      </w:r>
      <w:r w:rsidRPr="004A5845">
        <w:t>"</w:t>
      </w:r>
      <w:r>
        <w:rPr>
          <w:rFonts w:ascii="Arial" w:hAnsi="Arial" w:cs="Arial" w:hint="eastAsia"/>
          <w:color w:val="333333"/>
        </w:rPr>
        <w:t>颐和园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圆明园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清华大学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北京大学</w:t>
      </w:r>
      <w:r w:rsidRPr="004A5845">
        <w:t>"</w:t>
      </w:r>
      <w:r>
        <w:t>,</w:t>
      </w:r>
      <w:r w:rsidRPr="004A5845">
        <w:t>"</w:t>
      </w:r>
      <w:r>
        <w:t>reason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历史之行</w:t>
      </w:r>
      <w:r>
        <w:t>,</w:t>
      </w:r>
      <w:r>
        <w:rPr>
          <w:rFonts w:hint="eastAsia"/>
        </w:rPr>
        <w:t>人文之行</w:t>
      </w:r>
      <w:r w:rsidRPr="004A5845">
        <w:t>"</w:t>
      </w:r>
      <w:r>
        <w:t>,</w:t>
      </w:r>
      <w:r w:rsidRPr="004A5845">
        <w:t>"</w:t>
      </w:r>
      <w:r w:rsidRPr="002450E4">
        <w:t xml:space="preserve"> </w:t>
      </w:r>
      <w:r>
        <w:t>Scenicspots</w:t>
      </w:r>
      <w:r w:rsidRPr="004A5845">
        <w:t xml:space="preserve"> "</w:t>
      </w:r>
      <w:r>
        <w:t>:[{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颐和园</w:t>
      </w:r>
      <w:r w:rsidRPr="004A5845">
        <w:t>"</w:t>
      </w:r>
      <w:r>
        <w:t>,</w:t>
      </w:r>
      <w:r w:rsidRPr="004A5845">
        <w:t>"</w:t>
      </w:r>
      <w:r>
        <w:t>SImage</w:t>
      </w:r>
      <w:r w:rsidRPr="004A5845">
        <w:t>"</w:t>
      </w:r>
      <w:r>
        <w:t>:</w:t>
      </w:r>
      <w:r w:rsidRPr="004A5845">
        <w:t>""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3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宫殿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 w:rsidRPr="00C95EB9">
        <w:rPr>
          <w:rFonts w:ascii="宋体" w:hAnsi="宋体" w:cs="Arial" w:hint="eastAsia"/>
          <w:color w:val="333333"/>
          <w:szCs w:val="21"/>
        </w:rPr>
        <w:t>步行</w:t>
      </w:r>
      <w:r w:rsidRPr="00C95EB9">
        <w:rPr>
          <w:rFonts w:ascii="宋体" w:hAnsi="宋体" w:cs="Arial"/>
          <w:color w:val="333333"/>
          <w:szCs w:val="21"/>
        </w:rPr>
        <w:t>15</w:t>
      </w:r>
      <w:r w:rsidRPr="00C95EB9"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},{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圆明园</w:t>
      </w:r>
      <w:r w:rsidRPr="004A5845">
        <w:t>"</w:t>
      </w:r>
      <w:r>
        <w:t>,</w:t>
      </w:r>
      <w:r w:rsidRPr="004A5845">
        <w:t>"</w:t>
      </w:r>
      <w:r w:rsidRPr="002D773B">
        <w:t xml:space="preserve"> </w:t>
      </w:r>
      <w:r>
        <w:t>SImage</w:t>
      </w:r>
      <w:r w:rsidRPr="004A5845">
        <w:t xml:space="preserve"> "</w:t>
      </w:r>
      <w:r>
        <w:t>:</w:t>
      </w:r>
      <w:r w:rsidRPr="004A5845">
        <w:t>""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2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划船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>
        <w:rPr>
          <w:rFonts w:ascii="宋体" w:hAnsi="宋体" w:cs="Arial" w:hint="eastAsia"/>
          <w:color w:val="333333"/>
          <w:szCs w:val="21"/>
        </w:rPr>
        <w:t>步行</w:t>
      </w:r>
      <w:r>
        <w:rPr>
          <w:rFonts w:ascii="宋体" w:hAnsi="宋体" w:cs="Arial"/>
          <w:color w:val="333333"/>
          <w:szCs w:val="21"/>
        </w:rPr>
        <w:t>15</w:t>
      </w:r>
      <w:r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}]},{</w:t>
      </w:r>
      <w:r w:rsidRPr="004A5845">
        <w:t>"</w:t>
      </w:r>
      <w:r>
        <w:t>Time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第二天</w:t>
      </w:r>
      <w:r w:rsidRPr="004A5845">
        <w:t>"</w:t>
      </w:r>
      <w:r>
        <w:t>,</w:t>
      </w:r>
      <w:r w:rsidRPr="00B525EE">
        <w:t xml:space="preserve"> </w:t>
      </w:r>
      <w:r w:rsidRPr="004A5845">
        <w:t>"</w:t>
      </w:r>
      <w:r>
        <w:t>destination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天津</w:t>
      </w:r>
      <w:r w:rsidRPr="004A5845">
        <w:t xml:space="preserve">" </w:t>
      </w:r>
      <w:r>
        <w:t>,</w:t>
      </w:r>
      <w:r w:rsidRPr="003464A2">
        <w:rPr>
          <w:rFonts w:ascii="Arial" w:hAnsi="Arial" w:cs="Arial"/>
          <w:color w:val="333333"/>
        </w:rPr>
        <w:t xml:space="preserve"> </w:t>
      </w:r>
      <w:r w:rsidRPr="004A5845">
        <w:t>"</w:t>
      </w:r>
      <w:r>
        <w:rPr>
          <w:rFonts w:ascii="Arial" w:hAnsi="Arial" w:cs="Arial"/>
          <w:color w:val="333333"/>
        </w:rPr>
        <w:t>line</w:t>
      </w:r>
      <w:r w:rsidRPr="004A5845">
        <w:t>"</w:t>
      </w:r>
      <w:r>
        <w:t>:</w:t>
      </w:r>
      <w:r w:rsidRPr="004A5845">
        <w:t>"</w:t>
      </w:r>
      <w:r>
        <w:rPr>
          <w:rFonts w:ascii="Arial" w:hAnsi="Arial" w:cs="Arial" w:hint="eastAsia"/>
          <w:color w:val="333333"/>
        </w:rPr>
        <w:t>颐和园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圆明园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清华大学</w:t>
      </w:r>
      <w:r>
        <w:rPr>
          <w:rFonts w:ascii="Arial" w:hAnsi="Arial" w:cs="Arial"/>
          <w:color w:val="333333"/>
        </w:rPr>
        <w:t xml:space="preserve"> -&gt; </w:t>
      </w:r>
      <w:r>
        <w:rPr>
          <w:rFonts w:ascii="Arial" w:hAnsi="Arial" w:cs="Arial" w:hint="eastAsia"/>
          <w:color w:val="333333"/>
        </w:rPr>
        <w:t>北京大学</w:t>
      </w:r>
      <w:r w:rsidRPr="004A5845">
        <w:t>"</w:t>
      </w:r>
      <w:r>
        <w:t>,</w:t>
      </w:r>
      <w:r w:rsidRPr="004A5845">
        <w:t>"</w:t>
      </w:r>
      <w:r>
        <w:t>reason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历史之行</w:t>
      </w:r>
      <w:r>
        <w:t>,</w:t>
      </w:r>
      <w:r>
        <w:rPr>
          <w:rFonts w:hint="eastAsia"/>
        </w:rPr>
        <w:t>人文之行</w:t>
      </w:r>
      <w:r w:rsidRPr="004A5845">
        <w:t>"</w:t>
      </w:r>
      <w:r>
        <w:t>,</w:t>
      </w:r>
      <w:r w:rsidRPr="004A5845">
        <w:t>"</w:t>
      </w:r>
      <w:r w:rsidRPr="002450E4">
        <w:t xml:space="preserve"> </w:t>
      </w:r>
      <w:r>
        <w:t>Scenicspots</w:t>
      </w:r>
      <w:r w:rsidRPr="004A5845">
        <w:t xml:space="preserve"> "</w:t>
      </w:r>
      <w:r>
        <w:t>:[{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颐和园</w:t>
      </w:r>
      <w:r w:rsidRPr="004A5845">
        <w:t>"</w:t>
      </w:r>
      <w:r>
        <w:t>,</w:t>
      </w:r>
      <w:r w:rsidRPr="004A5845">
        <w:t>"</w:t>
      </w:r>
      <w:r>
        <w:t>SImage</w:t>
      </w:r>
      <w:r w:rsidRPr="004A5845">
        <w:t>"</w:t>
      </w:r>
      <w:r>
        <w:t>:</w:t>
      </w:r>
      <w:r w:rsidRPr="004A5845">
        <w:t>""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3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宫殿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 w:rsidRPr="00C95EB9">
        <w:rPr>
          <w:rFonts w:ascii="宋体" w:hAnsi="宋体" w:cs="Arial" w:hint="eastAsia"/>
          <w:color w:val="333333"/>
          <w:szCs w:val="21"/>
        </w:rPr>
        <w:t>步行</w:t>
      </w:r>
      <w:r w:rsidRPr="00C95EB9">
        <w:rPr>
          <w:rFonts w:ascii="宋体" w:hAnsi="宋体" w:cs="Arial"/>
          <w:color w:val="333333"/>
          <w:szCs w:val="21"/>
        </w:rPr>
        <w:t>15</w:t>
      </w:r>
      <w:r w:rsidRPr="00C95EB9"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},{</w:t>
      </w:r>
      <w:r w:rsidRPr="004A5845">
        <w:t>"</w:t>
      </w:r>
      <w:r>
        <w:t>name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圆明园</w:t>
      </w:r>
      <w:r w:rsidRPr="004A5845">
        <w:t>"</w:t>
      </w:r>
      <w:r>
        <w:t>,</w:t>
      </w:r>
      <w:r w:rsidRPr="004A5845">
        <w:t>"</w:t>
      </w:r>
      <w:r w:rsidRPr="002D773B">
        <w:t xml:space="preserve"> </w:t>
      </w:r>
      <w:r>
        <w:t>SImage</w:t>
      </w:r>
      <w:r w:rsidRPr="004A5845">
        <w:t xml:space="preserve"> "</w:t>
      </w:r>
      <w:r>
        <w:t>:</w:t>
      </w:r>
      <w:r w:rsidRPr="004A5845">
        <w:t>""</w:t>
      </w:r>
      <w:r>
        <w:t>,</w:t>
      </w:r>
      <w:r w:rsidRPr="004A5845">
        <w:t>"</w:t>
      </w:r>
      <w:r>
        <w:t>Addr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北京市东城区</w:t>
      </w:r>
      <w:r w:rsidRPr="004A5845">
        <w:t>"</w:t>
      </w:r>
      <w:r>
        <w:t>,</w:t>
      </w:r>
      <w:r w:rsidRPr="004A5845">
        <w:t>"</w:t>
      </w:r>
      <w:r>
        <w:t>Longtime</w:t>
      </w:r>
      <w:r w:rsidRPr="004A5845">
        <w:t>"</w:t>
      </w:r>
      <w:r>
        <w:t>:</w:t>
      </w:r>
      <w:r w:rsidRPr="004A5845">
        <w:t>"</w:t>
      </w:r>
      <w:r>
        <w:t>2</w:t>
      </w:r>
      <w:r>
        <w:rPr>
          <w:rFonts w:hint="eastAsia"/>
        </w:rPr>
        <w:t>小时</w:t>
      </w:r>
      <w:r w:rsidRPr="004A5845">
        <w:t>"</w:t>
      </w:r>
      <w:r>
        <w:t>,</w:t>
      </w:r>
      <w:r w:rsidRPr="004A5845">
        <w:t>"</w:t>
      </w:r>
      <w:r w:rsidRPr="00D452E8">
        <w:t xml:space="preserve"> </w:t>
      </w:r>
      <w:r>
        <w:t>Feature</w:t>
      </w:r>
      <w:r w:rsidRPr="004A5845">
        <w:t>"</w:t>
      </w:r>
      <w:r>
        <w:t>:</w:t>
      </w:r>
      <w:r w:rsidRPr="004A5845">
        <w:t>"</w:t>
      </w:r>
      <w:r>
        <w:rPr>
          <w:rFonts w:hint="eastAsia"/>
        </w:rPr>
        <w:t>划船</w:t>
      </w:r>
      <w:r w:rsidRPr="004A5845">
        <w:t>"</w:t>
      </w:r>
      <w:r>
        <w:t>,</w:t>
      </w:r>
      <w:r w:rsidRPr="004A5845">
        <w:t>"</w:t>
      </w:r>
      <w:r>
        <w:t>Traffic</w:t>
      </w:r>
      <w:r w:rsidRPr="004A5845">
        <w:t>"</w:t>
      </w:r>
      <w:r>
        <w:t>:</w:t>
      </w:r>
      <w:r w:rsidRPr="004A5845">
        <w:t>"</w:t>
      </w:r>
      <w:r>
        <w:rPr>
          <w:rFonts w:ascii="宋体" w:hAnsi="宋体" w:cs="Arial" w:hint="eastAsia"/>
          <w:color w:val="333333"/>
          <w:szCs w:val="21"/>
        </w:rPr>
        <w:t>步行</w:t>
      </w:r>
      <w:r>
        <w:rPr>
          <w:rFonts w:ascii="宋体" w:hAnsi="宋体" w:cs="Arial"/>
          <w:color w:val="333333"/>
          <w:szCs w:val="21"/>
        </w:rPr>
        <w:t>15</w:t>
      </w:r>
      <w:r>
        <w:rPr>
          <w:rFonts w:ascii="宋体" w:hAnsi="宋体" w:cs="Arial" w:hint="eastAsia"/>
          <w:color w:val="333333"/>
          <w:szCs w:val="21"/>
        </w:rPr>
        <w:t>分钟</w:t>
      </w:r>
      <w:r w:rsidRPr="004A5845">
        <w:t>"</w:t>
      </w:r>
      <w:r>
        <w:t>}]}]}]}]}</w:t>
      </w:r>
    </w:p>
    <w:p w:rsidR="007265E7" w:rsidRPr="00D5139A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Pr="00655FEA" w:rsidRDefault="007265E7" w:rsidP="00DA700E">
      <w:pPr>
        <w:pStyle w:val="Heading4"/>
        <w:keepLines w:val="0"/>
        <w:numPr>
          <w:ilvl w:val="3"/>
          <w:numId w:val="0"/>
        </w:numPr>
        <w:tabs>
          <w:tab w:val="num" w:pos="864"/>
        </w:tabs>
        <w:spacing w:before="0" w:after="0" w:line="240" w:lineRule="auto"/>
        <w:ind w:left="864" w:hanging="864"/>
        <w:jc w:val="left"/>
        <w:rPr>
          <w:b w:val="0"/>
          <w:i/>
          <w:color w:val="000000"/>
          <w:kern w:val="0"/>
          <w:sz w:val="24"/>
        </w:rPr>
      </w:pPr>
      <w:r w:rsidRPr="00655FEA">
        <w:rPr>
          <w:rFonts w:hint="eastAsia"/>
          <w:b w:val="0"/>
          <w:i/>
          <w:color w:val="000000"/>
          <w:kern w:val="0"/>
          <w:sz w:val="24"/>
        </w:rPr>
        <w:t>接口系统</w:t>
      </w:r>
      <w:r>
        <w:rPr>
          <w:rFonts w:hint="eastAsia"/>
          <w:b w:val="0"/>
          <w:i/>
          <w:color w:val="000000"/>
          <w:kern w:val="0"/>
          <w:sz w:val="24"/>
        </w:rPr>
        <w:t>设计</w:t>
      </w:r>
      <w:bookmarkStart w:id="0" w:name="_GoBack"/>
      <w:bookmarkEnd w:id="0"/>
      <w:r w:rsidRPr="00655FEA">
        <w:rPr>
          <w:b w:val="0"/>
          <w:i/>
          <w:color w:val="000000"/>
          <w:kern w:val="0"/>
          <w:sz w:val="24"/>
        </w:rPr>
        <w:t xml:space="preserve"> </w:t>
      </w:r>
      <w:r w:rsidRPr="00655FEA">
        <w:rPr>
          <w:rFonts w:hint="eastAsia"/>
          <w:b w:val="0"/>
          <w:sz w:val="24"/>
        </w:rPr>
        <w:t>（</w:t>
      </w:r>
      <w:r w:rsidRPr="00655FEA">
        <w:rPr>
          <w:b w:val="0"/>
          <w:sz w:val="24"/>
        </w:rPr>
        <w:t xml:space="preserve">Webpy  +  Gunicorn  +  Gevent  </w:t>
      </w:r>
      <w:r w:rsidRPr="00655FEA">
        <w:rPr>
          <w:rFonts w:ascii="Helvetica" w:hAnsi="Helvetica"/>
          <w:b w:val="0"/>
          <w:color w:val="000000"/>
          <w:sz w:val="24"/>
          <w:shd w:val="clear" w:color="auto" w:fill="FFFFFF"/>
        </w:rPr>
        <w:t xml:space="preserve">+  </w:t>
      </w:r>
      <w:r w:rsidRPr="00655FEA">
        <w:rPr>
          <w:rFonts w:ascii="Helvetica" w:hAnsi="Helvetica"/>
          <w:b w:val="0"/>
          <w:color w:val="333333"/>
          <w:sz w:val="24"/>
          <w:shd w:val="clear" w:color="auto" w:fill="FFFFFF"/>
        </w:rPr>
        <w:t>MySQL  +  DBUtils  +  Pycrypto  +  Supervisor</w:t>
      </w:r>
      <w:r w:rsidRPr="00655FEA">
        <w:rPr>
          <w:rFonts w:ascii="Helvetica" w:hAnsi="Helvetica" w:hint="eastAsia"/>
          <w:b w:val="0"/>
          <w:color w:val="333333"/>
          <w:sz w:val="24"/>
          <w:shd w:val="clear" w:color="auto" w:fill="FFFFFF"/>
        </w:rPr>
        <w:t>）</w:t>
      </w:r>
    </w:p>
    <w:p w:rsidR="007265E7" w:rsidRDefault="007265E7" w:rsidP="00DA700E"/>
    <w:p w:rsidR="007265E7" w:rsidRPr="00826B29" w:rsidRDefault="007265E7" w:rsidP="00DA700E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 w:rsidRPr="00826B29">
        <w:rPr>
          <w:rFonts w:ascii="宋体" w:hAnsi="宋体"/>
          <w:sz w:val="24"/>
        </w:rPr>
        <w:t>Web.py</w:t>
      </w:r>
      <w:r w:rsidRPr="00826B29">
        <w:rPr>
          <w:rFonts w:ascii="宋体" w:hAnsi="宋体" w:hint="eastAsia"/>
          <w:sz w:val="24"/>
        </w:rPr>
        <w:t>是一个轻量级的开源</w:t>
      </w:r>
      <w:r w:rsidRPr="00826B29">
        <w:rPr>
          <w:rFonts w:ascii="宋体" w:hAnsi="宋体"/>
          <w:sz w:val="24"/>
        </w:rPr>
        <w:t>Python Web</w:t>
      </w:r>
      <w:r w:rsidRPr="00826B29">
        <w:rPr>
          <w:rFonts w:ascii="宋体" w:hAnsi="宋体" w:hint="eastAsia"/>
          <w:sz w:val="24"/>
        </w:rPr>
        <w:t>框架，小巧灵活、简单并且非常强大，在使用时没有任何限制。目前</w:t>
      </w:r>
      <w:r w:rsidRPr="00826B29">
        <w:rPr>
          <w:rFonts w:ascii="宋体" w:hAnsi="宋体"/>
          <w:sz w:val="24"/>
        </w:rPr>
        <w:t>Web.py</w:t>
      </w:r>
      <w:r w:rsidRPr="00826B29">
        <w:rPr>
          <w:rFonts w:ascii="宋体" w:hAnsi="宋体" w:hint="eastAsia"/>
          <w:sz w:val="24"/>
        </w:rPr>
        <w:t>被广泛运用在许多大型网站，如淘宝流量经营系统、西班牙的社交网站</w:t>
      </w:r>
      <w:r w:rsidRPr="00826B29">
        <w:rPr>
          <w:rFonts w:ascii="宋体" w:hAnsi="宋体"/>
          <w:sz w:val="24"/>
        </w:rPr>
        <w:t>Frinki</w:t>
      </w:r>
      <w:r w:rsidRPr="00826B29">
        <w:rPr>
          <w:rFonts w:ascii="宋体" w:hAnsi="宋体" w:hint="eastAsia"/>
          <w:sz w:val="24"/>
        </w:rPr>
        <w:t>、主页日平均访问量达</w:t>
      </w:r>
      <w:r w:rsidRPr="00826B29">
        <w:rPr>
          <w:rFonts w:ascii="宋体" w:hAnsi="宋体"/>
          <w:sz w:val="24"/>
        </w:rPr>
        <w:t>7000</w:t>
      </w:r>
      <w:r w:rsidRPr="00826B29">
        <w:rPr>
          <w:rFonts w:ascii="宋体" w:hAnsi="宋体" w:hint="eastAsia"/>
          <w:sz w:val="24"/>
        </w:rPr>
        <w:t>万次、搜狐邮箱闪</w:t>
      </w:r>
      <w:r w:rsidRPr="00826B29">
        <w:rPr>
          <w:rFonts w:ascii="宋体" w:hAnsi="宋体"/>
          <w:sz w:val="24"/>
        </w:rPr>
        <w:t>U</w:t>
      </w:r>
      <w:r w:rsidRPr="00826B29">
        <w:rPr>
          <w:rFonts w:ascii="宋体" w:hAnsi="宋体" w:hint="eastAsia"/>
          <w:sz w:val="24"/>
        </w:rPr>
        <w:t>客户端实现网盘功能。相比较于其他较重的框架（</w:t>
      </w:r>
      <w:r w:rsidRPr="00826B29">
        <w:rPr>
          <w:rFonts w:ascii="宋体" w:hAnsi="宋体"/>
          <w:sz w:val="24"/>
        </w:rPr>
        <w:t>java</w:t>
      </w:r>
      <w:r w:rsidRPr="00826B29">
        <w:rPr>
          <w:rFonts w:ascii="宋体" w:hAnsi="宋体" w:hint="eastAsia"/>
          <w:sz w:val="24"/>
        </w:rPr>
        <w:t>系列、</w:t>
      </w:r>
      <w:r w:rsidRPr="00826B29">
        <w:rPr>
          <w:rFonts w:ascii="宋体" w:hAnsi="宋体"/>
          <w:sz w:val="24"/>
        </w:rPr>
        <w:t>C++</w:t>
      </w:r>
      <w:r w:rsidRPr="00826B29">
        <w:rPr>
          <w:rFonts w:ascii="宋体" w:hAnsi="宋体" w:hint="eastAsia"/>
          <w:sz w:val="24"/>
        </w:rPr>
        <w:t>系列），</w:t>
      </w:r>
      <w:r w:rsidRPr="00826B29">
        <w:rPr>
          <w:rFonts w:ascii="宋体" w:hAnsi="宋体"/>
          <w:sz w:val="24"/>
        </w:rPr>
        <w:t>Webpy</w:t>
      </w:r>
      <w:r w:rsidRPr="00826B29">
        <w:rPr>
          <w:rFonts w:ascii="宋体" w:hAnsi="宋体" w:hint="eastAsia"/>
          <w:sz w:val="24"/>
        </w:rPr>
        <w:t>更利于部署维护且移动简单。</w:t>
      </w:r>
    </w:p>
    <w:p w:rsidR="007265E7" w:rsidRPr="00826B29" w:rsidRDefault="007265E7" w:rsidP="00DA700E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 w:rsidRPr="00826B29">
        <w:rPr>
          <w:rFonts w:ascii="宋体" w:hAnsi="宋体"/>
          <w:sz w:val="24"/>
        </w:rPr>
        <w:t xml:space="preserve">Gunicorn </w:t>
      </w:r>
      <w:r w:rsidRPr="00826B29">
        <w:rPr>
          <w:rFonts w:ascii="宋体" w:hAnsi="宋体" w:hint="eastAsia"/>
          <w:sz w:val="24"/>
        </w:rPr>
        <w:t>是一个</w:t>
      </w:r>
      <w:r w:rsidRPr="00826B29">
        <w:rPr>
          <w:rFonts w:ascii="宋体" w:hAnsi="宋体"/>
          <w:sz w:val="24"/>
        </w:rPr>
        <w:t xml:space="preserve"> master </w:t>
      </w:r>
      <w:r w:rsidRPr="00826B29">
        <w:rPr>
          <w:rFonts w:ascii="宋体" w:hAnsi="宋体" w:hint="eastAsia"/>
          <w:sz w:val="24"/>
        </w:rPr>
        <w:t>进程，</w:t>
      </w:r>
      <w:r w:rsidRPr="00826B29">
        <w:rPr>
          <w:rFonts w:ascii="宋体" w:hAnsi="宋体"/>
          <w:sz w:val="24"/>
        </w:rPr>
        <w:t xml:space="preserve">spawn </w:t>
      </w:r>
      <w:r w:rsidRPr="00826B29">
        <w:rPr>
          <w:rFonts w:ascii="宋体" w:hAnsi="宋体" w:hint="eastAsia"/>
          <w:sz w:val="24"/>
        </w:rPr>
        <w:t>出数个工作进程的</w:t>
      </w:r>
      <w:r w:rsidRPr="00826B29">
        <w:rPr>
          <w:rFonts w:ascii="宋体" w:hAnsi="宋体"/>
          <w:sz w:val="24"/>
        </w:rPr>
        <w:t xml:space="preserve"> web </w:t>
      </w:r>
      <w:r w:rsidRPr="00826B29">
        <w:rPr>
          <w:rFonts w:ascii="宋体" w:hAnsi="宋体" w:hint="eastAsia"/>
          <w:sz w:val="24"/>
        </w:rPr>
        <w:t>服务器。</w:t>
      </w:r>
      <w:r w:rsidRPr="00826B29">
        <w:rPr>
          <w:rFonts w:ascii="宋体" w:hAnsi="宋体"/>
          <w:sz w:val="24"/>
        </w:rPr>
        <w:t xml:space="preserve">master </w:t>
      </w:r>
      <w:r w:rsidRPr="00826B29">
        <w:rPr>
          <w:rFonts w:ascii="宋体" w:hAnsi="宋体" w:hint="eastAsia"/>
          <w:sz w:val="24"/>
        </w:rPr>
        <w:t>进程控制工作进程的产生与消亡，工作进程只需要接受请求并且处理。这样分离的方式使得</w:t>
      </w:r>
      <w:r w:rsidRPr="00826B29">
        <w:rPr>
          <w:rFonts w:ascii="宋体" w:hAnsi="宋体"/>
          <w:sz w:val="24"/>
        </w:rPr>
        <w:t xml:space="preserve"> reload </w:t>
      </w:r>
      <w:r w:rsidRPr="00826B29">
        <w:rPr>
          <w:rFonts w:ascii="宋体" w:hAnsi="宋体" w:hint="eastAsia"/>
          <w:sz w:val="24"/>
        </w:rPr>
        <w:t>代码非常方便，也很容易增加或减少工作进程。</w:t>
      </w:r>
      <w:r w:rsidRPr="00826B29">
        <w:rPr>
          <w:rFonts w:ascii="宋体" w:hAnsi="宋体"/>
          <w:sz w:val="24"/>
        </w:rPr>
        <w:t xml:space="preserve"> </w:t>
      </w:r>
      <w:r w:rsidRPr="00826B29">
        <w:rPr>
          <w:rFonts w:ascii="宋体" w:hAnsi="宋体" w:hint="eastAsia"/>
          <w:sz w:val="24"/>
        </w:rPr>
        <w:t>工作进程这块作者给了很大的扩展余地，它可以支持不同的</w:t>
      </w:r>
      <w:r w:rsidRPr="00826B29">
        <w:rPr>
          <w:rFonts w:ascii="宋体" w:hAnsi="宋体"/>
          <w:sz w:val="24"/>
        </w:rPr>
        <w:t>IO</w:t>
      </w:r>
      <w:r w:rsidRPr="00826B29">
        <w:rPr>
          <w:rFonts w:ascii="宋体" w:hAnsi="宋体" w:hint="eastAsia"/>
          <w:sz w:val="24"/>
        </w:rPr>
        <w:t>方式，如</w:t>
      </w:r>
      <w:r w:rsidRPr="00826B29">
        <w:rPr>
          <w:rFonts w:ascii="宋体" w:hAnsi="宋体"/>
          <w:sz w:val="24"/>
        </w:rPr>
        <w:t xml:space="preserve"> Gevent,Sync </w:t>
      </w:r>
      <w:r w:rsidRPr="00826B29">
        <w:rPr>
          <w:rFonts w:ascii="宋体" w:hAnsi="宋体" w:hint="eastAsia"/>
          <w:sz w:val="24"/>
        </w:rPr>
        <w:t>同步进程，</w:t>
      </w:r>
      <w:r w:rsidRPr="00826B29">
        <w:rPr>
          <w:rFonts w:ascii="宋体" w:hAnsi="宋体"/>
          <w:sz w:val="24"/>
        </w:rPr>
        <w:t xml:space="preserve">Asyc </w:t>
      </w:r>
      <w:r w:rsidRPr="00826B29">
        <w:rPr>
          <w:rFonts w:ascii="宋体" w:hAnsi="宋体" w:hint="eastAsia"/>
          <w:sz w:val="24"/>
        </w:rPr>
        <w:t>异步进程，</w:t>
      </w:r>
      <w:r w:rsidRPr="00826B29">
        <w:rPr>
          <w:rFonts w:ascii="宋体" w:hAnsi="宋体"/>
          <w:sz w:val="24"/>
        </w:rPr>
        <w:t xml:space="preserve">Eventlet </w:t>
      </w:r>
      <w:r w:rsidRPr="00826B29">
        <w:rPr>
          <w:rFonts w:ascii="宋体" w:hAnsi="宋体" w:hint="eastAsia"/>
          <w:sz w:val="24"/>
        </w:rPr>
        <w:t>等等。</w:t>
      </w:r>
      <w:r w:rsidRPr="00826B29">
        <w:rPr>
          <w:rFonts w:ascii="宋体" w:hAnsi="宋体"/>
          <w:sz w:val="24"/>
        </w:rPr>
        <w:t xml:space="preserve">master </w:t>
      </w:r>
      <w:r w:rsidRPr="00826B29">
        <w:rPr>
          <w:rFonts w:ascii="宋体" w:hAnsi="宋体" w:hint="eastAsia"/>
          <w:sz w:val="24"/>
        </w:rPr>
        <w:t>跟</w:t>
      </w:r>
      <w:r w:rsidRPr="00826B29">
        <w:rPr>
          <w:rFonts w:ascii="宋体" w:hAnsi="宋体"/>
          <w:sz w:val="24"/>
        </w:rPr>
        <w:t xml:space="preserve"> worker </w:t>
      </w:r>
      <w:r w:rsidRPr="00826B29">
        <w:rPr>
          <w:rFonts w:ascii="宋体" w:hAnsi="宋体" w:hint="eastAsia"/>
          <w:sz w:val="24"/>
        </w:rPr>
        <w:t>进程完全分离，使得</w:t>
      </w:r>
      <w:r w:rsidRPr="00826B29">
        <w:rPr>
          <w:rFonts w:ascii="宋体" w:hAnsi="宋体"/>
          <w:sz w:val="24"/>
        </w:rPr>
        <w:t xml:space="preserve"> Gunicorn </w:t>
      </w:r>
      <w:r w:rsidRPr="00826B29">
        <w:rPr>
          <w:rFonts w:ascii="宋体" w:hAnsi="宋体" w:hint="eastAsia"/>
          <w:sz w:val="24"/>
        </w:rPr>
        <w:t>实质上就是一个控制进程的服务。</w:t>
      </w:r>
    </w:p>
    <w:p w:rsidR="007265E7" w:rsidRPr="00826B29" w:rsidRDefault="007265E7" w:rsidP="00DA700E">
      <w:pPr>
        <w:spacing w:line="360" w:lineRule="auto"/>
        <w:ind w:left="420"/>
        <w:rPr>
          <w:rFonts w:ascii="宋体"/>
          <w:sz w:val="24"/>
        </w:rPr>
      </w:pPr>
    </w:p>
    <w:p w:rsidR="007265E7" w:rsidRPr="00826B29" w:rsidRDefault="007265E7" w:rsidP="00DA700E">
      <w:pPr>
        <w:spacing w:line="360" w:lineRule="auto"/>
        <w:ind w:left="420"/>
        <w:rPr>
          <w:rFonts w:ascii="宋体"/>
          <w:sz w:val="24"/>
        </w:rPr>
      </w:pPr>
      <w:r w:rsidRPr="00D52A0F">
        <w:rPr>
          <w:rFonts w:ascii="宋体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chapter-2-1" style="width:427.5pt;height:274.5pt;visibility:visible">
            <v:imagedata r:id="rId8" o:title=""/>
          </v:shape>
        </w:pict>
      </w:r>
    </w:p>
    <w:p w:rsidR="007265E7" w:rsidRPr="00826B29" w:rsidRDefault="007265E7" w:rsidP="00DA700E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 w:rsidRPr="00826B29">
        <w:rPr>
          <w:rFonts w:ascii="宋体" w:hAnsi="宋体"/>
          <w:color w:val="000000"/>
          <w:sz w:val="24"/>
          <w:shd w:val="clear" w:color="auto" w:fill="FFFFFF"/>
        </w:rPr>
        <w:t>Gevent</w:t>
      </w:r>
      <w:r w:rsidRPr="00826B29">
        <w:rPr>
          <w:rFonts w:ascii="宋体" w:hAnsi="宋体" w:hint="eastAsia"/>
          <w:color w:val="000000"/>
          <w:sz w:val="24"/>
          <w:shd w:val="clear" w:color="auto" w:fill="FFFFFF"/>
        </w:rPr>
        <w:t>是一种基于协程的</w:t>
      </w:r>
      <w:r w:rsidRPr="00826B29">
        <w:rPr>
          <w:rFonts w:ascii="宋体" w:hAnsi="宋体"/>
          <w:color w:val="000000"/>
          <w:sz w:val="24"/>
          <w:shd w:val="clear" w:color="auto" w:fill="FFFFFF"/>
        </w:rPr>
        <w:t>Python</w:t>
      </w:r>
      <w:r w:rsidRPr="00826B29">
        <w:rPr>
          <w:rFonts w:ascii="宋体" w:hAnsi="宋体" w:hint="eastAsia"/>
          <w:color w:val="000000"/>
          <w:sz w:val="24"/>
          <w:shd w:val="clear" w:color="auto" w:fill="FFFFFF"/>
        </w:rPr>
        <w:t>网络库，它用到</w:t>
      </w:r>
      <w:r w:rsidRPr="00826B29">
        <w:rPr>
          <w:rFonts w:ascii="宋体" w:hAnsi="宋体"/>
          <w:color w:val="000000"/>
          <w:sz w:val="24"/>
          <w:shd w:val="clear" w:color="auto" w:fill="FFFFFF"/>
        </w:rPr>
        <w:t>Greenlet</w:t>
      </w:r>
      <w:r w:rsidRPr="00826B29">
        <w:rPr>
          <w:rFonts w:ascii="宋体" w:hAnsi="宋体" w:hint="eastAsia"/>
          <w:color w:val="000000"/>
          <w:sz w:val="24"/>
          <w:shd w:val="clear" w:color="auto" w:fill="FFFFFF"/>
        </w:rPr>
        <w:t>提供的，封装了</w:t>
      </w:r>
      <w:r w:rsidRPr="00826B29">
        <w:rPr>
          <w:rFonts w:ascii="宋体" w:hAnsi="宋体"/>
          <w:color w:val="000000"/>
          <w:sz w:val="24"/>
          <w:shd w:val="clear" w:color="auto" w:fill="FFFFFF"/>
        </w:rPr>
        <w:t>libevent</w:t>
      </w:r>
      <w:r w:rsidRPr="00826B29">
        <w:rPr>
          <w:rFonts w:ascii="宋体" w:hAnsi="宋体" w:hint="eastAsia"/>
          <w:color w:val="000000"/>
          <w:sz w:val="24"/>
          <w:shd w:val="clear" w:color="auto" w:fill="FFFFFF"/>
        </w:rPr>
        <w:t>事件循环的高层同步</w:t>
      </w:r>
      <w:r w:rsidRPr="00826B29">
        <w:rPr>
          <w:rFonts w:ascii="宋体" w:hAnsi="宋体"/>
          <w:color w:val="000000"/>
          <w:sz w:val="24"/>
          <w:shd w:val="clear" w:color="auto" w:fill="FFFFFF"/>
        </w:rPr>
        <w:t>API</w:t>
      </w:r>
      <w:r w:rsidRPr="00826B29">
        <w:rPr>
          <w:rFonts w:ascii="宋体" w:hAnsi="宋体" w:hint="eastAsia"/>
          <w:color w:val="000000"/>
          <w:sz w:val="24"/>
          <w:shd w:val="clear" w:color="auto" w:fill="FFFFFF"/>
        </w:rPr>
        <w:t>。</w:t>
      </w:r>
      <w:r w:rsidRPr="00826B29">
        <w:rPr>
          <w:rFonts w:ascii="宋体" w:hAnsi="宋体"/>
          <w:color w:val="000000"/>
          <w:sz w:val="24"/>
          <w:shd w:val="clear" w:color="auto" w:fill="FFFFFF"/>
        </w:rPr>
        <w:t>Gevent</w:t>
      </w:r>
      <w:r w:rsidRPr="00826B29">
        <w:rPr>
          <w:rFonts w:ascii="宋体" w:hAnsi="宋体" w:hint="eastAsia"/>
          <w:color w:val="000000"/>
          <w:sz w:val="24"/>
          <w:shd w:val="clear" w:color="auto" w:fill="FFFFFF"/>
        </w:rPr>
        <w:t>最明显的特征就是它惊人的性能，尤其是当与传统线程解决方案对比的时候。当负载超过一定程度的时候，异步</w:t>
      </w:r>
      <w:r w:rsidRPr="00826B29">
        <w:rPr>
          <w:rFonts w:ascii="宋体" w:hAnsi="宋体"/>
          <w:color w:val="000000"/>
          <w:sz w:val="24"/>
          <w:shd w:val="clear" w:color="auto" w:fill="FFFFFF"/>
        </w:rPr>
        <w:t>I/O</w:t>
      </w:r>
      <w:r w:rsidRPr="00826B29">
        <w:rPr>
          <w:rFonts w:ascii="宋体" w:hAnsi="宋体" w:hint="eastAsia"/>
          <w:color w:val="000000"/>
          <w:sz w:val="24"/>
          <w:shd w:val="clear" w:color="auto" w:fill="FFFFFF"/>
        </w:rPr>
        <w:t>的性能会大大的优于基于独立线程的同步</w:t>
      </w:r>
      <w:r w:rsidRPr="00826B29">
        <w:rPr>
          <w:rFonts w:ascii="宋体" w:hAnsi="宋体"/>
          <w:color w:val="000000"/>
          <w:sz w:val="24"/>
          <w:shd w:val="clear" w:color="auto" w:fill="FFFFFF"/>
        </w:rPr>
        <w:t>I/O</w:t>
      </w:r>
      <w:r w:rsidRPr="00826B29">
        <w:rPr>
          <w:rFonts w:ascii="宋体" w:hAnsi="宋体" w:hint="eastAsia"/>
          <w:color w:val="000000"/>
          <w:sz w:val="24"/>
          <w:shd w:val="clear" w:color="auto" w:fill="FFFFFF"/>
        </w:rPr>
        <w:t>这几乎是常识了。同时</w:t>
      </w:r>
      <w:r w:rsidRPr="00826B29">
        <w:rPr>
          <w:rFonts w:ascii="宋体" w:hAnsi="宋体"/>
          <w:color w:val="000000"/>
          <w:sz w:val="24"/>
          <w:shd w:val="clear" w:color="auto" w:fill="FFFFFF"/>
        </w:rPr>
        <w:t>Gevent</w:t>
      </w:r>
      <w:r w:rsidRPr="00826B29">
        <w:rPr>
          <w:rFonts w:ascii="宋体" w:hAnsi="宋体" w:hint="eastAsia"/>
          <w:color w:val="000000"/>
          <w:sz w:val="24"/>
          <w:shd w:val="clear" w:color="auto" w:fill="FFFFFF"/>
        </w:rPr>
        <w:t>提供了看上去非常像传统的基于线程模型编程的接口，但是在隐藏在下面做的是异步</w:t>
      </w:r>
      <w:r w:rsidRPr="00826B29">
        <w:rPr>
          <w:rFonts w:ascii="宋体" w:hAnsi="宋体"/>
          <w:color w:val="000000"/>
          <w:sz w:val="24"/>
          <w:shd w:val="clear" w:color="auto" w:fill="FFFFFF"/>
        </w:rPr>
        <w:t>I/O</w:t>
      </w:r>
      <w:r w:rsidRPr="00826B29">
        <w:rPr>
          <w:rFonts w:ascii="宋体" w:hAnsi="宋体" w:hint="eastAsia"/>
          <w:color w:val="000000"/>
          <w:sz w:val="24"/>
          <w:shd w:val="clear" w:color="auto" w:fill="FFFFFF"/>
        </w:rPr>
        <w:t>。</w:t>
      </w:r>
    </w:p>
    <w:p w:rsidR="007265E7" w:rsidRPr="00826B29" w:rsidRDefault="007265E7" w:rsidP="00DA700E">
      <w:pPr>
        <w:spacing w:line="360" w:lineRule="auto"/>
        <w:ind w:left="420"/>
        <w:rPr>
          <w:rFonts w:ascii="宋体"/>
          <w:sz w:val="24"/>
        </w:rPr>
      </w:pPr>
      <w:r w:rsidRPr="006454A7">
        <w:rPr>
          <w:rFonts w:ascii="宋体"/>
          <w:sz w:val="24"/>
        </w:rPr>
        <w:pict>
          <v:shape id="_x0000_i1026" type="#_x0000_t75" style="width:398.25pt;height:271.5pt">
            <v:imagedata r:id="rId9" r:href="rId10"/>
          </v:shape>
        </w:pict>
      </w:r>
    </w:p>
    <w:p w:rsidR="007265E7" w:rsidRPr="00826B29" w:rsidRDefault="007265E7" w:rsidP="00DA700E">
      <w:pPr>
        <w:pStyle w:val="NormalWeb"/>
        <w:shd w:val="clear" w:color="auto" w:fill="FFFFFF"/>
        <w:spacing w:before="240" w:beforeAutospacing="0" w:after="240" w:afterAutospacing="0" w:line="360" w:lineRule="auto"/>
        <w:rPr>
          <w:color w:val="000000"/>
        </w:rPr>
      </w:pPr>
      <w:r w:rsidRPr="00826B29">
        <w:rPr>
          <w:rFonts w:hint="eastAsia"/>
          <w:color w:val="000000"/>
          <w:shd w:val="clear" w:color="auto" w:fill="FFFFFF"/>
        </w:rPr>
        <w:t>从上图可以看出，忽略其他因素，</w:t>
      </w:r>
      <w:r w:rsidRPr="00826B29">
        <w:rPr>
          <w:color w:val="000000"/>
          <w:shd w:val="clear" w:color="auto" w:fill="FFFFFF"/>
        </w:rPr>
        <w:t>Gevent</w:t>
      </w:r>
      <w:r w:rsidRPr="00826B29">
        <w:rPr>
          <w:rFonts w:hint="eastAsia"/>
          <w:color w:val="000000"/>
          <w:shd w:val="clear" w:color="auto" w:fill="FFFFFF"/>
        </w:rPr>
        <w:t>性能是线程方案的</w:t>
      </w:r>
      <w:r w:rsidRPr="00826B29">
        <w:rPr>
          <w:color w:val="000000"/>
          <w:shd w:val="clear" w:color="auto" w:fill="FFFFFF"/>
        </w:rPr>
        <w:t>4</w:t>
      </w:r>
      <w:r w:rsidRPr="00826B29">
        <w:rPr>
          <w:rFonts w:hint="eastAsia"/>
          <w:color w:val="000000"/>
          <w:shd w:val="clear" w:color="auto" w:fill="FFFFFF"/>
        </w:rPr>
        <w:t>倍左右（在这个测试中对比的是</w:t>
      </w:r>
      <w:r w:rsidRPr="00826B29">
        <w:rPr>
          <w:color w:val="000000"/>
          <w:shd w:val="clear" w:color="auto" w:fill="FFFFFF"/>
        </w:rPr>
        <w:t>Paste</w:t>
      </w:r>
      <w:r w:rsidRPr="00826B29">
        <w:rPr>
          <w:rFonts w:hint="eastAsia"/>
          <w:color w:val="000000"/>
          <w:shd w:val="clear" w:color="auto" w:fill="FFFFFF"/>
        </w:rPr>
        <w:t>一个基于线程的网络库）。</w:t>
      </w:r>
      <w:r w:rsidRPr="00826B29">
        <w:rPr>
          <w:rFonts w:hint="eastAsia"/>
          <w:color w:val="000000"/>
        </w:rPr>
        <w:t>在线程方案中，错误数随着并发连接数的增长线性上升；</w:t>
      </w:r>
      <w:r w:rsidRPr="00826B29">
        <w:rPr>
          <w:color w:val="000000"/>
        </w:rPr>
        <w:t>Gevent</w:t>
      </w:r>
      <w:r w:rsidRPr="00826B29">
        <w:rPr>
          <w:rFonts w:hint="eastAsia"/>
          <w:color w:val="000000"/>
        </w:rPr>
        <w:t>则是直到</w:t>
      </w:r>
      <w:r w:rsidRPr="00826B29">
        <w:rPr>
          <w:color w:val="000000"/>
        </w:rPr>
        <w:t>10,000</w:t>
      </w:r>
      <w:r w:rsidRPr="00826B29">
        <w:rPr>
          <w:rFonts w:hint="eastAsia"/>
          <w:color w:val="000000"/>
        </w:rPr>
        <w:t>个并发连接的时候都没有任何错误，或者说能处理至少</w:t>
      </w:r>
      <w:r w:rsidRPr="00826B29">
        <w:rPr>
          <w:color w:val="000000"/>
        </w:rPr>
        <w:t>5,000</w:t>
      </w:r>
      <w:r w:rsidRPr="00826B29">
        <w:rPr>
          <w:rFonts w:hint="eastAsia"/>
          <w:color w:val="000000"/>
        </w:rPr>
        <w:t>并发连接，每秒实际完成的请求数都非常的稳定，至少直到</w:t>
      </w:r>
      <w:r w:rsidRPr="00826B29">
        <w:rPr>
          <w:color w:val="000000"/>
        </w:rPr>
        <w:t>Gevent</w:t>
      </w:r>
      <w:r w:rsidRPr="00826B29">
        <w:rPr>
          <w:rFonts w:hint="eastAsia"/>
          <w:color w:val="000000"/>
        </w:rPr>
        <w:t>在</w:t>
      </w:r>
      <w:r w:rsidRPr="00826B29">
        <w:rPr>
          <w:color w:val="000000"/>
        </w:rPr>
        <w:t>10,000</w:t>
      </w:r>
      <w:r w:rsidRPr="00826B29">
        <w:rPr>
          <w:rFonts w:hint="eastAsia"/>
          <w:color w:val="000000"/>
        </w:rPr>
        <w:t>个并发连接测试崩溃之前是如此。这一点让我感到非常的惊讶。我原本猜想的是</w:t>
      </w:r>
      <w:r w:rsidRPr="00826B29">
        <w:rPr>
          <w:color w:val="000000"/>
        </w:rPr>
        <w:t>RPS</w:t>
      </w:r>
      <w:r w:rsidRPr="00826B29">
        <w:rPr>
          <w:rFonts w:hint="eastAsia"/>
          <w:color w:val="000000"/>
        </w:rPr>
        <w:t>（每秒完成请求数）会随着并发的增多而下降。</w:t>
      </w:r>
    </w:p>
    <w:p w:rsidR="007265E7" w:rsidRPr="00826B29" w:rsidRDefault="007265E7" w:rsidP="00DA700E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 w:line="360" w:lineRule="auto"/>
        <w:rPr>
          <w:color w:val="000000"/>
        </w:rPr>
      </w:pPr>
      <w:r w:rsidRPr="00826B29">
        <w:rPr>
          <w:color w:val="000000"/>
          <w:shd w:val="clear" w:color="auto" w:fill="FFFFFF"/>
        </w:rPr>
        <w:t>Mysql</w:t>
      </w:r>
      <w:r w:rsidRPr="00826B29">
        <w:rPr>
          <w:rFonts w:hint="eastAsia"/>
          <w:color w:val="000000"/>
          <w:shd w:val="clear" w:color="auto" w:fill="FFFFFF"/>
        </w:rPr>
        <w:t>，</w:t>
      </w:r>
      <w:r w:rsidRPr="00826B29">
        <w:rPr>
          <w:rFonts w:cs="Arial" w:hint="eastAsia"/>
          <w:color w:val="333333"/>
          <w:shd w:val="clear" w:color="auto" w:fill="FFFFFF"/>
        </w:rPr>
        <w:t>是一个关系型数据库管理系统。</w:t>
      </w:r>
      <w:r w:rsidRPr="00826B29">
        <w:rPr>
          <w:rFonts w:cs="Arial"/>
          <w:color w:val="333333"/>
          <w:shd w:val="clear" w:color="auto" w:fill="FFFFFF"/>
        </w:rPr>
        <w:t xml:space="preserve"> </w:t>
      </w:r>
      <w:r w:rsidRPr="00826B29">
        <w:rPr>
          <w:rFonts w:cs="Arial" w:hint="eastAsia"/>
          <w:color w:val="333333"/>
          <w:shd w:val="clear" w:color="auto" w:fill="FFFFFF"/>
        </w:rPr>
        <w:t>广泛应用于</w:t>
      </w:r>
      <w:r w:rsidRPr="00826B29">
        <w:rPr>
          <w:rFonts w:cs="Arial"/>
          <w:color w:val="333333"/>
          <w:shd w:val="clear" w:color="auto" w:fill="FFFFFF"/>
        </w:rPr>
        <w:t>IT</w:t>
      </w:r>
      <w:r w:rsidRPr="00826B29">
        <w:rPr>
          <w:rFonts w:cs="Arial" w:hint="eastAsia"/>
          <w:color w:val="333333"/>
          <w:shd w:val="clear" w:color="auto" w:fill="FFFFFF"/>
        </w:rPr>
        <w:t>行业，这里不做过多介绍。</w:t>
      </w:r>
    </w:p>
    <w:p w:rsidR="007265E7" w:rsidRPr="00826B29" w:rsidRDefault="007265E7" w:rsidP="00DA700E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 w:line="360" w:lineRule="auto"/>
        <w:rPr>
          <w:color w:val="000000"/>
        </w:rPr>
      </w:pPr>
      <w:r w:rsidRPr="00826B29">
        <w:rPr>
          <w:color w:val="333333"/>
          <w:shd w:val="clear" w:color="auto" w:fill="FFFFFF"/>
        </w:rPr>
        <w:t>DBUtils,</w:t>
      </w:r>
      <w:r w:rsidRPr="00826B29">
        <w:rPr>
          <w:rFonts w:cs="Arial"/>
          <w:color w:val="333333"/>
          <w:shd w:val="clear" w:color="auto" w:fill="FFFFFF"/>
        </w:rPr>
        <w:t xml:space="preserve"> </w:t>
      </w:r>
      <w:r w:rsidRPr="00826B29">
        <w:rPr>
          <w:rFonts w:cs="Arial" w:hint="eastAsia"/>
          <w:color w:val="333333"/>
          <w:shd w:val="clear" w:color="auto" w:fill="FFFFFF"/>
        </w:rPr>
        <w:t>提供的一个对</w:t>
      </w:r>
      <w:r w:rsidRPr="00826B29">
        <w:rPr>
          <w:rFonts w:cs="Arial"/>
          <w:shd w:val="clear" w:color="auto" w:fill="FFFFFF"/>
        </w:rPr>
        <w:t>JDBC</w:t>
      </w:r>
      <w:r w:rsidRPr="00826B29">
        <w:rPr>
          <w:rFonts w:cs="Arial" w:hint="eastAsia"/>
          <w:color w:val="333333"/>
          <w:shd w:val="clear" w:color="auto" w:fill="FFFFFF"/>
        </w:rPr>
        <w:t>进行封装的开源工具类库，数据库连接池。使用它能够简化</w:t>
      </w:r>
      <w:r w:rsidRPr="00826B29">
        <w:rPr>
          <w:rFonts w:cs="Arial"/>
          <w:color w:val="333333"/>
          <w:shd w:val="clear" w:color="auto" w:fill="FFFFFF"/>
        </w:rPr>
        <w:t>JDBC</w:t>
      </w:r>
      <w:r w:rsidRPr="00826B29">
        <w:rPr>
          <w:rFonts w:cs="Arial" w:hint="eastAsia"/>
          <w:color w:val="333333"/>
          <w:shd w:val="clear" w:color="auto" w:fill="FFFFFF"/>
        </w:rPr>
        <w:t>应用程序的开发，性能可高。</w:t>
      </w:r>
    </w:p>
    <w:p w:rsidR="007265E7" w:rsidRPr="00826B29" w:rsidRDefault="007265E7" w:rsidP="00DA700E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 w:line="360" w:lineRule="auto"/>
      </w:pPr>
      <w:r w:rsidRPr="00826B29">
        <w:rPr>
          <w:color w:val="333333"/>
          <w:shd w:val="clear" w:color="auto" w:fill="FFFFFF"/>
        </w:rPr>
        <w:t>Pycrypto</w:t>
      </w:r>
      <w:r w:rsidRPr="00826B29">
        <w:rPr>
          <w:rFonts w:hint="eastAsia"/>
          <w:color w:val="333333"/>
          <w:shd w:val="clear" w:color="auto" w:fill="FFFFFF"/>
        </w:rPr>
        <w:t>，</w:t>
      </w:r>
      <w:r w:rsidRPr="00826B29">
        <w:t>PyCrypto</w:t>
      </w:r>
      <w:r w:rsidRPr="00826B29">
        <w:rPr>
          <w:rFonts w:hint="eastAsia"/>
        </w:rPr>
        <w:t>是一个免费的加密算法库，支持常见的</w:t>
      </w:r>
      <w:r w:rsidRPr="00826B29">
        <w:t>DES</w:t>
      </w:r>
      <w:r w:rsidRPr="00826B29">
        <w:rPr>
          <w:rFonts w:hint="eastAsia"/>
        </w:rPr>
        <w:t>、</w:t>
      </w:r>
      <w:r w:rsidRPr="00826B29">
        <w:t>AES</w:t>
      </w:r>
      <w:r w:rsidRPr="00826B29">
        <w:rPr>
          <w:rFonts w:hint="eastAsia"/>
        </w:rPr>
        <w:t>加密以及</w:t>
      </w:r>
      <w:r w:rsidRPr="00826B29">
        <w:t>MD5</w:t>
      </w:r>
      <w:r w:rsidRPr="00826B29">
        <w:rPr>
          <w:rFonts w:hint="eastAsia"/>
        </w:rPr>
        <w:t>、</w:t>
      </w:r>
      <w:r w:rsidRPr="00826B29">
        <w:t>SHA</w:t>
      </w:r>
      <w:r w:rsidRPr="00826B29">
        <w:rPr>
          <w:rFonts w:hint="eastAsia"/>
        </w:rPr>
        <w:t>各种</w:t>
      </w:r>
      <w:r w:rsidRPr="00826B29">
        <w:t>HASH</w:t>
      </w:r>
      <w:r w:rsidRPr="00826B29">
        <w:rPr>
          <w:rFonts w:hint="eastAsia"/>
        </w:rPr>
        <w:t>运算。</w:t>
      </w:r>
    </w:p>
    <w:p w:rsidR="007265E7" w:rsidRPr="00826B29" w:rsidRDefault="007265E7" w:rsidP="00DA700E">
      <w:pPr>
        <w:numPr>
          <w:ilvl w:val="0"/>
          <w:numId w:val="5"/>
        </w:numPr>
        <w:rPr>
          <w:rFonts w:ascii="宋体"/>
          <w:sz w:val="24"/>
        </w:rPr>
      </w:pPr>
      <w:r w:rsidRPr="00826B29">
        <w:rPr>
          <w:rFonts w:ascii="宋体" w:hAnsi="宋体"/>
          <w:sz w:val="24"/>
        </w:rPr>
        <w:t>Supervisor</w:t>
      </w:r>
      <w:r w:rsidRPr="00826B29">
        <w:rPr>
          <w:rFonts w:ascii="宋体" w:hAnsi="宋体" w:hint="eastAsia"/>
          <w:sz w:val="24"/>
        </w:rPr>
        <w:t>，</w:t>
      </w:r>
      <w:r w:rsidRPr="00826B29">
        <w:rPr>
          <w:rFonts w:ascii="宋体" w:hAnsi="宋体"/>
          <w:sz w:val="24"/>
        </w:rPr>
        <w:t>supervisor</w:t>
      </w:r>
      <w:r w:rsidRPr="00826B29">
        <w:rPr>
          <w:rFonts w:ascii="宋体" w:hAnsi="宋体" w:hint="eastAsia"/>
          <w:sz w:val="24"/>
        </w:rPr>
        <w:t>是用</w:t>
      </w:r>
      <w:r w:rsidRPr="00826B29">
        <w:rPr>
          <w:rFonts w:ascii="宋体" w:hAnsi="宋体"/>
          <w:sz w:val="24"/>
        </w:rPr>
        <w:t xml:space="preserve"> python</w:t>
      </w:r>
      <w:r w:rsidRPr="00826B29">
        <w:rPr>
          <w:rFonts w:ascii="宋体" w:hAnsi="宋体" w:hint="eastAsia"/>
          <w:sz w:val="24"/>
        </w:rPr>
        <w:t>写的一个工具，是比较好的服务管理工具，一个很重要的功能就是监控服务器主要服务，并且在出现问题时进行重启。</w:t>
      </w:r>
    </w:p>
    <w:p w:rsidR="007265E7" w:rsidRPr="00826B29" w:rsidRDefault="007265E7" w:rsidP="00DA700E">
      <w:pPr>
        <w:rPr>
          <w:rFonts w:ascii="宋体"/>
          <w:sz w:val="24"/>
        </w:rPr>
      </w:pPr>
    </w:p>
    <w:p w:rsidR="007265E7" w:rsidRPr="00826B29" w:rsidRDefault="007265E7" w:rsidP="00DA700E">
      <w:pPr>
        <w:rPr>
          <w:rFonts w:ascii="宋体"/>
          <w:sz w:val="24"/>
        </w:rPr>
      </w:pPr>
      <w:r w:rsidRPr="00826B29">
        <w:rPr>
          <w:rFonts w:ascii="宋体" w:hAnsi="宋体" w:hint="eastAsia"/>
          <w:sz w:val="24"/>
        </w:rPr>
        <w:t>相关组件的工作原理图：</w:t>
      </w:r>
    </w:p>
    <w:p w:rsidR="007265E7" w:rsidRPr="00826B29" w:rsidRDefault="007265E7" w:rsidP="00DA700E">
      <w:pPr>
        <w:rPr>
          <w:rFonts w:ascii="宋体"/>
          <w:sz w:val="24"/>
        </w:rPr>
      </w:pPr>
    </w:p>
    <w:p w:rsidR="007265E7" w:rsidRPr="00826B29" w:rsidRDefault="007265E7" w:rsidP="00DA700E">
      <w:pPr>
        <w:rPr>
          <w:rFonts w:ascii="宋体"/>
          <w:sz w:val="24"/>
        </w:rPr>
      </w:pPr>
    </w:p>
    <w:p w:rsidR="007265E7" w:rsidRPr="00826B29" w:rsidRDefault="007265E7" w:rsidP="00DA700E">
      <w:pPr>
        <w:jc w:val="center"/>
        <w:rPr>
          <w:rFonts w:ascii="宋体"/>
          <w:sz w:val="24"/>
        </w:rPr>
      </w:pPr>
      <w:r w:rsidRPr="00D52A0F">
        <w:rPr>
          <w:rFonts w:ascii="宋体"/>
          <w:noProof/>
          <w:sz w:val="24"/>
        </w:rPr>
        <w:pict>
          <v:shape id="图片 1" o:spid="_x0000_i1027" type="#_x0000_t75" alt="002728214" style="width:435.75pt;height:366pt;visibility:visible">
            <v:imagedata r:id="rId11" o:title=""/>
          </v:shape>
        </w:pict>
      </w:r>
    </w:p>
    <w:p w:rsidR="007265E7" w:rsidRPr="00826B29" w:rsidRDefault="007265E7" w:rsidP="00DA700E">
      <w:pPr>
        <w:rPr>
          <w:rFonts w:ascii="宋体"/>
          <w:sz w:val="24"/>
        </w:rPr>
      </w:pPr>
    </w:p>
    <w:p w:rsidR="007265E7" w:rsidRPr="00826B29" w:rsidRDefault="007265E7" w:rsidP="00DA700E">
      <w:pPr>
        <w:rPr>
          <w:rFonts w:ascii="宋体"/>
          <w:sz w:val="24"/>
        </w:rPr>
      </w:pPr>
    </w:p>
    <w:p w:rsidR="007265E7" w:rsidRPr="00826B29" w:rsidRDefault="007265E7" w:rsidP="00DA700E">
      <w:pPr>
        <w:rPr>
          <w:rFonts w:ascii="宋体"/>
          <w:sz w:val="24"/>
        </w:rPr>
      </w:pPr>
    </w:p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Default="007265E7" w:rsidP="0060149D"/>
    <w:p w:rsidR="007265E7" w:rsidRPr="00DA700E" w:rsidRDefault="007265E7" w:rsidP="0060149D"/>
    <w:sectPr w:rsidR="007265E7" w:rsidRPr="00DA700E" w:rsidSect="006234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5E7" w:rsidRDefault="007265E7" w:rsidP="00C83EC4">
      <w:r>
        <w:separator/>
      </w:r>
    </w:p>
  </w:endnote>
  <w:endnote w:type="continuationSeparator" w:id="0">
    <w:p w:rsidR="007265E7" w:rsidRDefault="007265E7" w:rsidP="00C83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应用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5E7" w:rsidRDefault="007265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5E7" w:rsidRDefault="007265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5E7" w:rsidRDefault="007265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5E7" w:rsidRDefault="007265E7" w:rsidP="00C83EC4">
      <w:r>
        <w:separator/>
      </w:r>
    </w:p>
  </w:footnote>
  <w:footnote w:type="continuationSeparator" w:id="0">
    <w:p w:rsidR="007265E7" w:rsidRDefault="007265E7" w:rsidP="00C83E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5E7" w:rsidRDefault="007265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5E7" w:rsidRDefault="007265E7" w:rsidP="003D65CE">
    <w:pPr>
      <w:pStyle w:val="Header"/>
      <w:jc w:val="both"/>
    </w:pPr>
    <w:r>
      <w:rPr>
        <w:rFonts w:hint="eastAsia"/>
      </w:rPr>
      <w:t>北京智趣畅游网络科技有限公司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5E7" w:rsidRDefault="007265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2C3F1E7F"/>
    <w:multiLevelType w:val="hybridMultilevel"/>
    <w:tmpl w:val="AE88303A"/>
    <w:lvl w:ilvl="0" w:tplc="6FB28FC2">
      <w:start w:val="1"/>
      <w:numFmt w:val="decimal"/>
      <w:lvlText w:val="%1．"/>
      <w:lvlJc w:val="left"/>
      <w:pPr>
        <w:ind w:left="495" w:hanging="4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5B1403F"/>
    <w:multiLevelType w:val="hybridMultilevel"/>
    <w:tmpl w:val="4F087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B025C7"/>
    <w:multiLevelType w:val="hybridMultilevel"/>
    <w:tmpl w:val="263C5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D446913"/>
    <w:multiLevelType w:val="hybridMultilevel"/>
    <w:tmpl w:val="1D6AAAD2"/>
    <w:lvl w:ilvl="0" w:tplc="843C8A54">
      <w:start w:val="1"/>
      <w:numFmt w:val="japaneseCounting"/>
      <w:lvlText w:val="%1、"/>
      <w:lvlJc w:val="left"/>
      <w:pPr>
        <w:ind w:left="660" w:hanging="6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416E"/>
    <w:rsid w:val="000022C4"/>
    <w:rsid w:val="000026DA"/>
    <w:rsid w:val="00003925"/>
    <w:rsid w:val="00004EFD"/>
    <w:rsid w:val="00006789"/>
    <w:rsid w:val="0001038E"/>
    <w:rsid w:val="00010C9C"/>
    <w:rsid w:val="00011DEF"/>
    <w:rsid w:val="00013F9E"/>
    <w:rsid w:val="000149C6"/>
    <w:rsid w:val="000159B7"/>
    <w:rsid w:val="000160EF"/>
    <w:rsid w:val="000160F9"/>
    <w:rsid w:val="000173C7"/>
    <w:rsid w:val="000174FC"/>
    <w:rsid w:val="00020BE8"/>
    <w:rsid w:val="00021190"/>
    <w:rsid w:val="0002143C"/>
    <w:rsid w:val="000236E3"/>
    <w:rsid w:val="00024567"/>
    <w:rsid w:val="00024937"/>
    <w:rsid w:val="00024F8C"/>
    <w:rsid w:val="000257B0"/>
    <w:rsid w:val="000265AD"/>
    <w:rsid w:val="00026C41"/>
    <w:rsid w:val="00027769"/>
    <w:rsid w:val="00027EE0"/>
    <w:rsid w:val="000306E9"/>
    <w:rsid w:val="000308C7"/>
    <w:rsid w:val="00031596"/>
    <w:rsid w:val="0003169B"/>
    <w:rsid w:val="0003258E"/>
    <w:rsid w:val="00033205"/>
    <w:rsid w:val="00033390"/>
    <w:rsid w:val="000341DD"/>
    <w:rsid w:val="000348F4"/>
    <w:rsid w:val="00035365"/>
    <w:rsid w:val="00036235"/>
    <w:rsid w:val="00036249"/>
    <w:rsid w:val="0003736F"/>
    <w:rsid w:val="000401D7"/>
    <w:rsid w:val="00040F9E"/>
    <w:rsid w:val="0004379B"/>
    <w:rsid w:val="00044FC9"/>
    <w:rsid w:val="00045616"/>
    <w:rsid w:val="000457A6"/>
    <w:rsid w:val="000457DF"/>
    <w:rsid w:val="00046D56"/>
    <w:rsid w:val="00047684"/>
    <w:rsid w:val="000477A0"/>
    <w:rsid w:val="00050281"/>
    <w:rsid w:val="00050820"/>
    <w:rsid w:val="00050D2C"/>
    <w:rsid w:val="000512A5"/>
    <w:rsid w:val="000516FE"/>
    <w:rsid w:val="00052449"/>
    <w:rsid w:val="000526EE"/>
    <w:rsid w:val="00052B72"/>
    <w:rsid w:val="00053378"/>
    <w:rsid w:val="000537EC"/>
    <w:rsid w:val="000538FF"/>
    <w:rsid w:val="00054D43"/>
    <w:rsid w:val="00056D78"/>
    <w:rsid w:val="0005714A"/>
    <w:rsid w:val="00057C64"/>
    <w:rsid w:val="00061146"/>
    <w:rsid w:val="00061E76"/>
    <w:rsid w:val="000635C6"/>
    <w:rsid w:val="00063943"/>
    <w:rsid w:val="00063D76"/>
    <w:rsid w:val="00064B5A"/>
    <w:rsid w:val="000654CC"/>
    <w:rsid w:val="00065CEE"/>
    <w:rsid w:val="00067776"/>
    <w:rsid w:val="00070B85"/>
    <w:rsid w:val="00071EE4"/>
    <w:rsid w:val="00074612"/>
    <w:rsid w:val="000749A4"/>
    <w:rsid w:val="00075531"/>
    <w:rsid w:val="000761DB"/>
    <w:rsid w:val="000773A4"/>
    <w:rsid w:val="00080144"/>
    <w:rsid w:val="00080CA0"/>
    <w:rsid w:val="0008104C"/>
    <w:rsid w:val="0008180F"/>
    <w:rsid w:val="00081D40"/>
    <w:rsid w:val="00081E53"/>
    <w:rsid w:val="000831CE"/>
    <w:rsid w:val="0008320C"/>
    <w:rsid w:val="000834C5"/>
    <w:rsid w:val="00083E9F"/>
    <w:rsid w:val="000853BE"/>
    <w:rsid w:val="00085408"/>
    <w:rsid w:val="000906CA"/>
    <w:rsid w:val="00090703"/>
    <w:rsid w:val="00092A22"/>
    <w:rsid w:val="0009410E"/>
    <w:rsid w:val="00094EE0"/>
    <w:rsid w:val="00095280"/>
    <w:rsid w:val="00095391"/>
    <w:rsid w:val="00095F6B"/>
    <w:rsid w:val="00097027"/>
    <w:rsid w:val="000978FA"/>
    <w:rsid w:val="00097C16"/>
    <w:rsid w:val="000A0AA6"/>
    <w:rsid w:val="000A0D40"/>
    <w:rsid w:val="000A0D61"/>
    <w:rsid w:val="000A13DA"/>
    <w:rsid w:val="000A3110"/>
    <w:rsid w:val="000A3CA6"/>
    <w:rsid w:val="000A3D84"/>
    <w:rsid w:val="000A48D4"/>
    <w:rsid w:val="000A4B31"/>
    <w:rsid w:val="000A515A"/>
    <w:rsid w:val="000A5362"/>
    <w:rsid w:val="000A5495"/>
    <w:rsid w:val="000A55C3"/>
    <w:rsid w:val="000A5BF0"/>
    <w:rsid w:val="000A6FD0"/>
    <w:rsid w:val="000B0E60"/>
    <w:rsid w:val="000B28BE"/>
    <w:rsid w:val="000B2BE4"/>
    <w:rsid w:val="000B3B15"/>
    <w:rsid w:val="000B4431"/>
    <w:rsid w:val="000B44FC"/>
    <w:rsid w:val="000B4AAF"/>
    <w:rsid w:val="000B76E9"/>
    <w:rsid w:val="000C0E0C"/>
    <w:rsid w:val="000C1E2A"/>
    <w:rsid w:val="000C2027"/>
    <w:rsid w:val="000C2671"/>
    <w:rsid w:val="000C33DF"/>
    <w:rsid w:val="000C367B"/>
    <w:rsid w:val="000C4D73"/>
    <w:rsid w:val="000C5272"/>
    <w:rsid w:val="000C554A"/>
    <w:rsid w:val="000C5CA2"/>
    <w:rsid w:val="000C64A2"/>
    <w:rsid w:val="000C6AB7"/>
    <w:rsid w:val="000C70CC"/>
    <w:rsid w:val="000C7CD4"/>
    <w:rsid w:val="000C7E9B"/>
    <w:rsid w:val="000D1FF4"/>
    <w:rsid w:val="000D26B9"/>
    <w:rsid w:val="000D691E"/>
    <w:rsid w:val="000D6A92"/>
    <w:rsid w:val="000D72E4"/>
    <w:rsid w:val="000D75A9"/>
    <w:rsid w:val="000D7EC0"/>
    <w:rsid w:val="000E01E4"/>
    <w:rsid w:val="000E0AB8"/>
    <w:rsid w:val="000E1D69"/>
    <w:rsid w:val="000E1D7F"/>
    <w:rsid w:val="000E277B"/>
    <w:rsid w:val="000E328B"/>
    <w:rsid w:val="000E3C56"/>
    <w:rsid w:val="000E4D9E"/>
    <w:rsid w:val="000E547D"/>
    <w:rsid w:val="000E7407"/>
    <w:rsid w:val="000E789A"/>
    <w:rsid w:val="000E7CF6"/>
    <w:rsid w:val="000F00B2"/>
    <w:rsid w:val="000F2C46"/>
    <w:rsid w:val="000F3AA3"/>
    <w:rsid w:val="000F42F9"/>
    <w:rsid w:val="000F487B"/>
    <w:rsid w:val="000F4BB6"/>
    <w:rsid w:val="000F4CEF"/>
    <w:rsid w:val="000F5CCF"/>
    <w:rsid w:val="000F7516"/>
    <w:rsid w:val="000F7EBF"/>
    <w:rsid w:val="00102C8A"/>
    <w:rsid w:val="00103B00"/>
    <w:rsid w:val="001050D5"/>
    <w:rsid w:val="00105D0B"/>
    <w:rsid w:val="00106403"/>
    <w:rsid w:val="00107320"/>
    <w:rsid w:val="001076EF"/>
    <w:rsid w:val="001106ED"/>
    <w:rsid w:val="00111B97"/>
    <w:rsid w:val="00112044"/>
    <w:rsid w:val="001124F5"/>
    <w:rsid w:val="00115016"/>
    <w:rsid w:val="0011636E"/>
    <w:rsid w:val="00117BFC"/>
    <w:rsid w:val="00117EBE"/>
    <w:rsid w:val="00117F9C"/>
    <w:rsid w:val="00120076"/>
    <w:rsid w:val="00120C61"/>
    <w:rsid w:val="001211DD"/>
    <w:rsid w:val="001223F6"/>
    <w:rsid w:val="00123B6C"/>
    <w:rsid w:val="00123CCD"/>
    <w:rsid w:val="001240AA"/>
    <w:rsid w:val="001243CC"/>
    <w:rsid w:val="00124CDA"/>
    <w:rsid w:val="0012565E"/>
    <w:rsid w:val="001259B7"/>
    <w:rsid w:val="001301A3"/>
    <w:rsid w:val="001302E9"/>
    <w:rsid w:val="001312A7"/>
    <w:rsid w:val="00131409"/>
    <w:rsid w:val="0013193F"/>
    <w:rsid w:val="00132730"/>
    <w:rsid w:val="001328D8"/>
    <w:rsid w:val="00133B77"/>
    <w:rsid w:val="00134C68"/>
    <w:rsid w:val="001356B8"/>
    <w:rsid w:val="00135D57"/>
    <w:rsid w:val="00136DCB"/>
    <w:rsid w:val="001400E5"/>
    <w:rsid w:val="0014042D"/>
    <w:rsid w:val="001411F6"/>
    <w:rsid w:val="00141EE5"/>
    <w:rsid w:val="001422C3"/>
    <w:rsid w:val="001428A9"/>
    <w:rsid w:val="00142DAD"/>
    <w:rsid w:val="00143605"/>
    <w:rsid w:val="001438E5"/>
    <w:rsid w:val="00143E5B"/>
    <w:rsid w:val="00145762"/>
    <w:rsid w:val="00146F78"/>
    <w:rsid w:val="00147555"/>
    <w:rsid w:val="00147CFC"/>
    <w:rsid w:val="001513E1"/>
    <w:rsid w:val="00152097"/>
    <w:rsid w:val="0015225C"/>
    <w:rsid w:val="0015267B"/>
    <w:rsid w:val="0015271C"/>
    <w:rsid w:val="001528A2"/>
    <w:rsid w:val="00152CEF"/>
    <w:rsid w:val="00156261"/>
    <w:rsid w:val="00161013"/>
    <w:rsid w:val="00162DD2"/>
    <w:rsid w:val="00167BDA"/>
    <w:rsid w:val="00170539"/>
    <w:rsid w:val="00170D8F"/>
    <w:rsid w:val="00171277"/>
    <w:rsid w:val="00171DB6"/>
    <w:rsid w:val="00171EE1"/>
    <w:rsid w:val="001722B9"/>
    <w:rsid w:val="00172E3E"/>
    <w:rsid w:val="00174283"/>
    <w:rsid w:val="001742BE"/>
    <w:rsid w:val="00174B64"/>
    <w:rsid w:val="00174E09"/>
    <w:rsid w:val="001751AF"/>
    <w:rsid w:val="00176486"/>
    <w:rsid w:val="001777F9"/>
    <w:rsid w:val="00177C47"/>
    <w:rsid w:val="00177D1B"/>
    <w:rsid w:val="00177DC5"/>
    <w:rsid w:val="00180647"/>
    <w:rsid w:val="0018107F"/>
    <w:rsid w:val="00181F2A"/>
    <w:rsid w:val="0018239C"/>
    <w:rsid w:val="001834FF"/>
    <w:rsid w:val="0018380F"/>
    <w:rsid w:val="00184427"/>
    <w:rsid w:val="00185179"/>
    <w:rsid w:val="00185224"/>
    <w:rsid w:val="00185999"/>
    <w:rsid w:val="00185D23"/>
    <w:rsid w:val="0018657F"/>
    <w:rsid w:val="00186BF8"/>
    <w:rsid w:val="0018778B"/>
    <w:rsid w:val="001904BB"/>
    <w:rsid w:val="001906AE"/>
    <w:rsid w:val="00190726"/>
    <w:rsid w:val="001913AD"/>
    <w:rsid w:val="00192D48"/>
    <w:rsid w:val="001942F6"/>
    <w:rsid w:val="0019431B"/>
    <w:rsid w:val="001945B1"/>
    <w:rsid w:val="0019539A"/>
    <w:rsid w:val="00195585"/>
    <w:rsid w:val="00196590"/>
    <w:rsid w:val="001966B7"/>
    <w:rsid w:val="001967CC"/>
    <w:rsid w:val="00197B16"/>
    <w:rsid w:val="00197F52"/>
    <w:rsid w:val="001A0424"/>
    <w:rsid w:val="001A05C7"/>
    <w:rsid w:val="001A1252"/>
    <w:rsid w:val="001A1507"/>
    <w:rsid w:val="001A2C69"/>
    <w:rsid w:val="001A3E03"/>
    <w:rsid w:val="001A482B"/>
    <w:rsid w:val="001A5BBD"/>
    <w:rsid w:val="001A61F6"/>
    <w:rsid w:val="001B14B6"/>
    <w:rsid w:val="001B1E27"/>
    <w:rsid w:val="001B1E8E"/>
    <w:rsid w:val="001B24F4"/>
    <w:rsid w:val="001B4302"/>
    <w:rsid w:val="001B4459"/>
    <w:rsid w:val="001B5579"/>
    <w:rsid w:val="001B562F"/>
    <w:rsid w:val="001B563D"/>
    <w:rsid w:val="001B5792"/>
    <w:rsid w:val="001B64C3"/>
    <w:rsid w:val="001B6A3E"/>
    <w:rsid w:val="001C097F"/>
    <w:rsid w:val="001C2A4C"/>
    <w:rsid w:val="001C37D2"/>
    <w:rsid w:val="001C37EA"/>
    <w:rsid w:val="001C5394"/>
    <w:rsid w:val="001C53BD"/>
    <w:rsid w:val="001C5736"/>
    <w:rsid w:val="001C5AC9"/>
    <w:rsid w:val="001C6C40"/>
    <w:rsid w:val="001C7B8A"/>
    <w:rsid w:val="001C7C82"/>
    <w:rsid w:val="001D1D7A"/>
    <w:rsid w:val="001D2330"/>
    <w:rsid w:val="001D3B42"/>
    <w:rsid w:val="001D4364"/>
    <w:rsid w:val="001D4684"/>
    <w:rsid w:val="001D482B"/>
    <w:rsid w:val="001D5CA0"/>
    <w:rsid w:val="001D6C5F"/>
    <w:rsid w:val="001E02B3"/>
    <w:rsid w:val="001E1336"/>
    <w:rsid w:val="001E16B8"/>
    <w:rsid w:val="001E1734"/>
    <w:rsid w:val="001E1E42"/>
    <w:rsid w:val="001E1E52"/>
    <w:rsid w:val="001E3076"/>
    <w:rsid w:val="001E42DD"/>
    <w:rsid w:val="001E4813"/>
    <w:rsid w:val="001E5E64"/>
    <w:rsid w:val="001E7AAD"/>
    <w:rsid w:val="001F1009"/>
    <w:rsid w:val="001F1754"/>
    <w:rsid w:val="001F1856"/>
    <w:rsid w:val="001F2093"/>
    <w:rsid w:val="001F21AB"/>
    <w:rsid w:val="001F23B6"/>
    <w:rsid w:val="001F27F9"/>
    <w:rsid w:val="001F2D78"/>
    <w:rsid w:val="001F2DB0"/>
    <w:rsid w:val="001F3C13"/>
    <w:rsid w:val="001F3E8A"/>
    <w:rsid w:val="001F48EA"/>
    <w:rsid w:val="001F4BE7"/>
    <w:rsid w:val="001F74A2"/>
    <w:rsid w:val="001F77D2"/>
    <w:rsid w:val="001F7B28"/>
    <w:rsid w:val="00200C92"/>
    <w:rsid w:val="00203079"/>
    <w:rsid w:val="00203323"/>
    <w:rsid w:val="00203C7F"/>
    <w:rsid w:val="0020428C"/>
    <w:rsid w:val="00204407"/>
    <w:rsid w:val="00206207"/>
    <w:rsid w:val="00206901"/>
    <w:rsid w:val="00206D29"/>
    <w:rsid w:val="00206DD4"/>
    <w:rsid w:val="00206E13"/>
    <w:rsid w:val="00210305"/>
    <w:rsid w:val="00210B13"/>
    <w:rsid w:val="002110D6"/>
    <w:rsid w:val="00211259"/>
    <w:rsid w:val="002114A0"/>
    <w:rsid w:val="00211CB0"/>
    <w:rsid w:val="00211D87"/>
    <w:rsid w:val="00214FEC"/>
    <w:rsid w:val="0021560E"/>
    <w:rsid w:val="00216368"/>
    <w:rsid w:val="00220272"/>
    <w:rsid w:val="002209DE"/>
    <w:rsid w:val="00223170"/>
    <w:rsid w:val="00223BA1"/>
    <w:rsid w:val="00223F27"/>
    <w:rsid w:val="00224150"/>
    <w:rsid w:val="002254AB"/>
    <w:rsid w:val="00230711"/>
    <w:rsid w:val="00230EBD"/>
    <w:rsid w:val="00230FD1"/>
    <w:rsid w:val="00231816"/>
    <w:rsid w:val="0023264A"/>
    <w:rsid w:val="00232D56"/>
    <w:rsid w:val="00233D6A"/>
    <w:rsid w:val="002348F8"/>
    <w:rsid w:val="0023525D"/>
    <w:rsid w:val="00235452"/>
    <w:rsid w:val="00235874"/>
    <w:rsid w:val="00235AD3"/>
    <w:rsid w:val="00236B4E"/>
    <w:rsid w:val="00236EB4"/>
    <w:rsid w:val="002450E4"/>
    <w:rsid w:val="00246413"/>
    <w:rsid w:val="00246456"/>
    <w:rsid w:val="00246F92"/>
    <w:rsid w:val="00247023"/>
    <w:rsid w:val="00250B66"/>
    <w:rsid w:val="0025146D"/>
    <w:rsid w:val="0025168D"/>
    <w:rsid w:val="00251975"/>
    <w:rsid w:val="00251DB9"/>
    <w:rsid w:val="00254F1E"/>
    <w:rsid w:val="00255C73"/>
    <w:rsid w:val="0026072A"/>
    <w:rsid w:val="00260E2A"/>
    <w:rsid w:val="00260EEE"/>
    <w:rsid w:val="0026123A"/>
    <w:rsid w:val="00261C99"/>
    <w:rsid w:val="00261DCC"/>
    <w:rsid w:val="0026242C"/>
    <w:rsid w:val="00262C79"/>
    <w:rsid w:val="00263100"/>
    <w:rsid w:val="0026321D"/>
    <w:rsid w:val="002650F6"/>
    <w:rsid w:val="00266F1C"/>
    <w:rsid w:val="002678BF"/>
    <w:rsid w:val="00270FAC"/>
    <w:rsid w:val="00271715"/>
    <w:rsid w:val="00271C10"/>
    <w:rsid w:val="00271D77"/>
    <w:rsid w:val="0027305E"/>
    <w:rsid w:val="00273590"/>
    <w:rsid w:val="00273748"/>
    <w:rsid w:val="00274004"/>
    <w:rsid w:val="002741CB"/>
    <w:rsid w:val="00275515"/>
    <w:rsid w:val="0027574F"/>
    <w:rsid w:val="00276945"/>
    <w:rsid w:val="00276C30"/>
    <w:rsid w:val="002801E3"/>
    <w:rsid w:val="00282812"/>
    <w:rsid w:val="00282F22"/>
    <w:rsid w:val="00283739"/>
    <w:rsid w:val="002837E0"/>
    <w:rsid w:val="00284643"/>
    <w:rsid w:val="00284ACA"/>
    <w:rsid w:val="00285818"/>
    <w:rsid w:val="00285C26"/>
    <w:rsid w:val="00285C46"/>
    <w:rsid w:val="00286104"/>
    <w:rsid w:val="00290ECF"/>
    <w:rsid w:val="00293F15"/>
    <w:rsid w:val="00295B70"/>
    <w:rsid w:val="0029600D"/>
    <w:rsid w:val="00296A3E"/>
    <w:rsid w:val="00297DEA"/>
    <w:rsid w:val="002A0796"/>
    <w:rsid w:val="002A1612"/>
    <w:rsid w:val="002A216A"/>
    <w:rsid w:val="002A295D"/>
    <w:rsid w:val="002A3BF8"/>
    <w:rsid w:val="002A4A12"/>
    <w:rsid w:val="002A5398"/>
    <w:rsid w:val="002A675F"/>
    <w:rsid w:val="002A6EAB"/>
    <w:rsid w:val="002A6F5F"/>
    <w:rsid w:val="002A7326"/>
    <w:rsid w:val="002B1E4F"/>
    <w:rsid w:val="002B222E"/>
    <w:rsid w:val="002B3218"/>
    <w:rsid w:val="002B427A"/>
    <w:rsid w:val="002B6499"/>
    <w:rsid w:val="002B64CE"/>
    <w:rsid w:val="002B68E5"/>
    <w:rsid w:val="002B6DFD"/>
    <w:rsid w:val="002C2696"/>
    <w:rsid w:val="002C4205"/>
    <w:rsid w:val="002C4DC8"/>
    <w:rsid w:val="002C524A"/>
    <w:rsid w:val="002C70AB"/>
    <w:rsid w:val="002C7717"/>
    <w:rsid w:val="002C7873"/>
    <w:rsid w:val="002C7AB4"/>
    <w:rsid w:val="002D20C0"/>
    <w:rsid w:val="002D24E5"/>
    <w:rsid w:val="002D2C12"/>
    <w:rsid w:val="002D49D0"/>
    <w:rsid w:val="002D55E2"/>
    <w:rsid w:val="002D766F"/>
    <w:rsid w:val="002D773B"/>
    <w:rsid w:val="002E0098"/>
    <w:rsid w:val="002E03A9"/>
    <w:rsid w:val="002E0C95"/>
    <w:rsid w:val="002E12FB"/>
    <w:rsid w:val="002E13A8"/>
    <w:rsid w:val="002E4470"/>
    <w:rsid w:val="002E4741"/>
    <w:rsid w:val="002E5D58"/>
    <w:rsid w:val="002E6BF3"/>
    <w:rsid w:val="002F08B5"/>
    <w:rsid w:val="002F09AC"/>
    <w:rsid w:val="002F0B4B"/>
    <w:rsid w:val="002F13F3"/>
    <w:rsid w:val="002F1C6F"/>
    <w:rsid w:val="002F1DB4"/>
    <w:rsid w:val="002F1EEC"/>
    <w:rsid w:val="002F2102"/>
    <w:rsid w:val="002F218A"/>
    <w:rsid w:val="002F37C6"/>
    <w:rsid w:val="002F43B8"/>
    <w:rsid w:val="002F58EC"/>
    <w:rsid w:val="002F61EA"/>
    <w:rsid w:val="002F72B8"/>
    <w:rsid w:val="002F7758"/>
    <w:rsid w:val="00300223"/>
    <w:rsid w:val="00300D3F"/>
    <w:rsid w:val="00301208"/>
    <w:rsid w:val="003027AF"/>
    <w:rsid w:val="0030564A"/>
    <w:rsid w:val="00306EBF"/>
    <w:rsid w:val="00307407"/>
    <w:rsid w:val="0030774E"/>
    <w:rsid w:val="00311443"/>
    <w:rsid w:val="00311890"/>
    <w:rsid w:val="00311E38"/>
    <w:rsid w:val="00312B5C"/>
    <w:rsid w:val="00313749"/>
    <w:rsid w:val="00313F46"/>
    <w:rsid w:val="00314A3B"/>
    <w:rsid w:val="00314E86"/>
    <w:rsid w:val="003154E8"/>
    <w:rsid w:val="0031784C"/>
    <w:rsid w:val="00322197"/>
    <w:rsid w:val="0032252F"/>
    <w:rsid w:val="00323812"/>
    <w:rsid w:val="00323CA1"/>
    <w:rsid w:val="00323FE4"/>
    <w:rsid w:val="003243AA"/>
    <w:rsid w:val="00324B0B"/>
    <w:rsid w:val="00326284"/>
    <w:rsid w:val="00327A91"/>
    <w:rsid w:val="00327E99"/>
    <w:rsid w:val="00330419"/>
    <w:rsid w:val="00330C0C"/>
    <w:rsid w:val="0033147F"/>
    <w:rsid w:val="0033193C"/>
    <w:rsid w:val="00332EDA"/>
    <w:rsid w:val="00334110"/>
    <w:rsid w:val="00334A4F"/>
    <w:rsid w:val="00335AC3"/>
    <w:rsid w:val="00335E2A"/>
    <w:rsid w:val="003362D1"/>
    <w:rsid w:val="00336455"/>
    <w:rsid w:val="00336D8A"/>
    <w:rsid w:val="003377C8"/>
    <w:rsid w:val="00337E61"/>
    <w:rsid w:val="00341532"/>
    <w:rsid w:val="0034162C"/>
    <w:rsid w:val="00342065"/>
    <w:rsid w:val="00342BCB"/>
    <w:rsid w:val="00343408"/>
    <w:rsid w:val="003441C9"/>
    <w:rsid w:val="00344281"/>
    <w:rsid w:val="003458AC"/>
    <w:rsid w:val="00345B03"/>
    <w:rsid w:val="003462AE"/>
    <w:rsid w:val="003464A2"/>
    <w:rsid w:val="00346AE8"/>
    <w:rsid w:val="00346C14"/>
    <w:rsid w:val="00347D1B"/>
    <w:rsid w:val="00350902"/>
    <w:rsid w:val="003518D6"/>
    <w:rsid w:val="00351D36"/>
    <w:rsid w:val="00354BF7"/>
    <w:rsid w:val="00354DCF"/>
    <w:rsid w:val="0035566C"/>
    <w:rsid w:val="00355BE9"/>
    <w:rsid w:val="00356503"/>
    <w:rsid w:val="00356BF9"/>
    <w:rsid w:val="00356E64"/>
    <w:rsid w:val="00356FFB"/>
    <w:rsid w:val="003571F5"/>
    <w:rsid w:val="00357222"/>
    <w:rsid w:val="003576C1"/>
    <w:rsid w:val="003600C2"/>
    <w:rsid w:val="003602DD"/>
    <w:rsid w:val="00360AF7"/>
    <w:rsid w:val="00361785"/>
    <w:rsid w:val="00362378"/>
    <w:rsid w:val="003625A4"/>
    <w:rsid w:val="00363D4F"/>
    <w:rsid w:val="00363F55"/>
    <w:rsid w:val="00364FA0"/>
    <w:rsid w:val="003664AC"/>
    <w:rsid w:val="00366903"/>
    <w:rsid w:val="00366FD8"/>
    <w:rsid w:val="00370BCF"/>
    <w:rsid w:val="003711CA"/>
    <w:rsid w:val="003713C7"/>
    <w:rsid w:val="00371487"/>
    <w:rsid w:val="003721B9"/>
    <w:rsid w:val="003729CC"/>
    <w:rsid w:val="00373377"/>
    <w:rsid w:val="00373A0D"/>
    <w:rsid w:val="00375186"/>
    <w:rsid w:val="003753CB"/>
    <w:rsid w:val="00375BF5"/>
    <w:rsid w:val="00376AD4"/>
    <w:rsid w:val="00376B8F"/>
    <w:rsid w:val="00377C4B"/>
    <w:rsid w:val="00377C81"/>
    <w:rsid w:val="0038027B"/>
    <w:rsid w:val="003804E4"/>
    <w:rsid w:val="00380C25"/>
    <w:rsid w:val="00381717"/>
    <w:rsid w:val="00381826"/>
    <w:rsid w:val="00382DC2"/>
    <w:rsid w:val="00383842"/>
    <w:rsid w:val="00383FD4"/>
    <w:rsid w:val="003863DC"/>
    <w:rsid w:val="00387C96"/>
    <w:rsid w:val="00387F43"/>
    <w:rsid w:val="00390B0F"/>
    <w:rsid w:val="0039156A"/>
    <w:rsid w:val="00391848"/>
    <w:rsid w:val="00392323"/>
    <w:rsid w:val="00393A01"/>
    <w:rsid w:val="00395406"/>
    <w:rsid w:val="00396A93"/>
    <w:rsid w:val="003970A2"/>
    <w:rsid w:val="003A17ED"/>
    <w:rsid w:val="003A2FCD"/>
    <w:rsid w:val="003A3010"/>
    <w:rsid w:val="003A39F2"/>
    <w:rsid w:val="003A40F5"/>
    <w:rsid w:val="003A440F"/>
    <w:rsid w:val="003A4CD4"/>
    <w:rsid w:val="003A4D1A"/>
    <w:rsid w:val="003A4E53"/>
    <w:rsid w:val="003A7465"/>
    <w:rsid w:val="003A74A4"/>
    <w:rsid w:val="003A7CCE"/>
    <w:rsid w:val="003B020A"/>
    <w:rsid w:val="003B12CE"/>
    <w:rsid w:val="003B2265"/>
    <w:rsid w:val="003B3467"/>
    <w:rsid w:val="003B5259"/>
    <w:rsid w:val="003B6E7A"/>
    <w:rsid w:val="003B73A8"/>
    <w:rsid w:val="003B77E8"/>
    <w:rsid w:val="003C15B7"/>
    <w:rsid w:val="003C1ACF"/>
    <w:rsid w:val="003C3363"/>
    <w:rsid w:val="003C3807"/>
    <w:rsid w:val="003C3A41"/>
    <w:rsid w:val="003C3A52"/>
    <w:rsid w:val="003C595A"/>
    <w:rsid w:val="003C63B9"/>
    <w:rsid w:val="003C6875"/>
    <w:rsid w:val="003C7E4F"/>
    <w:rsid w:val="003D1AFF"/>
    <w:rsid w:val="003D2920"/>
    <w:rsid w:val="003D305B"/>
    <w:rsid w:val="003D3CE9"/>
    <w:rsid w:val="003D4FA7"/>
    <w:rsid w:val="003D502C"/>
    <w:rsid w:val="003D63D5"/>
    <w:rsid w:val="003D65CE"/>
    <w:rsid w:val="003D778A"/>
    <w:rsid w:val="003D7ED5"/>
    <w:rsid w:val="003E00AC"/>
    <w:rsid w:val="003E0368"/>
    <w:rsid w:val="003E0A6C"/>
    <w:rsid w:val="003E1170"/>
    <w:rsid w:val="003E11A1"/>
    <w:rsid w:val="003E1485"/>
    <w:rsid w:val="003E43AB"/>
    <w:rsid w:val="003E46B4"/>
    <w:rsid w:val="003E691E"/>
    <w:rsid w:val="003E6A63"/>
    <w:rsid w:val="003E7209"/>
    <w:rsid w:val="003F0141"/>
    <w:rsid w:val="003F0D32"/>
    <w:rsid w:val="003F1CD3"/>
    <w:rsid w:val="003F3417"/>
    <w:rsid w:val="003F4895"/>
    <w:rsid w:val="003F4C15"/>
    <w:rsid w:val="003F4CC7"/>
    <w:rsid w:val="003F545E"/>
    <w:rsid w:val="003F661C"/>
    <w:rsid w:val="00401156"/>
    <w:rsid w:val="004026D7"/>
    <w:rsid w:val="00402E9D"/>
    <w:rsid w:val="00403754"/>
    <w:rsid w:val="00403EE5"/>
    <w:rsid w:val="00404776"/>
    <w:rsid w:val="00405E82"/>
    <w:rsid w:val="00405E8A"/>
    <w:rsid w:val="00406AB9"/>
    <w:rsid w:val="004120E8"/>
    <w:rsid w:val="0041235A"/>
    <w:rsid w:val="00412BBF"/>
    <w:rsid w:val="00412CEB"/>
    <w:rsid w:val="004138D3"/>
    <w:rsid w:val="004139A0"/>
    <w:rsid w:val="004145E6"/>
    <w:rsid w:val="00414643"/>
    <w:rsid w:val="00415D51"/>
    <w:rsid w:val="00417F19"/>
    <w:rsid w:val="00421250"/>
    <w:rsid w:val="00421520"/>
    <w:rsid w:val="00421AD7"/>
    <w:rsid w:val="004225E2"/>
    <w:rsid w:val="00424E5F"/>
    <w:rsid w:val="00424F7F"/>
    <w:rsid w:val="00426CBE"/>
    <w:rsid w:val="004270A1"/>
    <w:rsid w:val="004270D4"/>
    <w:rsid w:val="00427375"/>
    <w:rsid w:val="00427C4A"/>
    <w:rsid w:val="00430153"/>
    <w:rsid w:val="00430641"/>
    <w:rsid w:val="00431B23"/>
    <w:rsid w:val="00433889"/>
    <w:rsid w:val="0043407D"/>
    <w:rsid w:val="00434190"/>
    <w:rsid w:val="004342A4"/>
    <w:rsid w:val="00435D93"/>
    <w:rsid w:val="004360AA"/>
    <w:rsid w:val="00436438"/>
    <w:rsid w:val="004379E6"/>
    <w:rsid w:val="00437DC0"/>
    <w:rsid w:val="00440772"/>
    <w:rsid w:val="00440DEF"/>
    <w:rsid w:val="00441CF6"/>
    <w:rsid w:val="0044209F"/>
    <w:rsid w:val="00442704"/>
    <w:rsid w:val="00442E76"/>
    <w:rsid w:val="00443F98"/>
    <w:rsid w:val="00446168"/>
    <w:rsid w:val="00447059"/>
    <w:rsid w:val="00447D46"/>
    <w:rsid w:val="00450715"/>
    <w:rsid w:val="0045101C"/>
    <w:rsid w:val="0045269B"/>
    <w:rsid w:val="00452CA1"/>
    <w:rsid w:val="00454D82"/>
    <w:rsid w:val="00455BAF"/>
    <w:rsid w:val="00456823"/>
    <w:rsid w:val="004574B4"/>
    <w:rsid w:val="004601D5"/>
    <w:rsid w:val="00460406"/>
    <w:rsid w:val="0046095D"/>
    <w:rsid w:val="00460F37"/>
    <w:rsid w:val="004614D0"/>
    <w:rsid w:val="0046202B"/>
    <w:rsid w:val="004621DA"/>
    <w:rsid w:val="00462BD5"/>
    <w:rsid w:val="00463F91"/>
    <w:rsid w:val="004647E3"/>
    <w:rsid w:val="00465033"/>
    <w:rsid w:val="00467955"/>
    <w:rsid w:val="00470C6D"/>
    <w:rsid w:val="0047198C"/>
    <w:rsid w:val="00471A45"/>
    <w:rsid w:val="0047292A"/>
    <w:rsid w:val="00472F22"/>
    <w:rsid w:val="00473B04"/>
    <w:rsid w:val="00474EFD"/>
    <w:rsid w:val="0047547F"/>
    <w:rsid w:val="00475CFB"/>
    <w:rsid w:val="0047771B"/>
    <w:rsid w:val="0048074C"/>
    <w:rsid w:val="0048107F"/>
    <w:rsid w:val="004814F7"/>
    <w:rsid w:val="0048419F"/>
    <w:rsid w:val="004858E2"/>
    <w:rsid w:val="004863E2"/>
    <w:rsid w:val="00486549"/>
    <w:rsid w:val="00486B15"/>
    <w:rsid w:val="00490859"/>
    <w:rsid w:val="00490D3C"/>
    <w:rsid w:val="0049188B"/>
    <w:rsid w:val="00491A75"/>
    <w:rsid w:val="00491FDA"/>
    <w:rsid w:val="00492387"/>
    <w:rsid w:val="00492800"/>
    <w:rsid w:val="0049305B"/>
    <w:rsid w:val="004936FF"/>
    <w:rsid w:val="00494B9A"/>
    <w:rsid w:val="00495134"/>
    <w:rsid w:val="00495521"/>
    <w:rsid w:val="00495A50"/>
    <w:rsid w:val="004968AA"/>
    <w:rsid w:val="004969AF"/>
    <w:rsid w:val="00497415"/>
    <w:rsid w:val="00497968"/>
    <w:rsid w:val="00497E2B"/>
    <w:rsid w:val="00497E70"/>
    <w:rsid w:val="004A01E4"/>
    <w:rsid w:val="004A28F6"/>
    <w:rsid w:val="004A4C11"/>
    <w:rsid w:val="004A55DD"/>
    <w:rsid w:val="004A5845"/>
    <w:rsid w:val="004A5AF6"/>
    <w:rsid w:val="004A6072"/>
    <w:rsid w:val="004A6B60"/>
    <w:rsid w:val="004A6C4C"/>
    <w:rsid w:val="004A6E8E"/>
    <w:rsid w:val="004B01A2"/>
    <w:rsid w:val="004B0C2F"/>
    <w:rsid w:val="004B0DD7"/>
    <w:rsid w:val="004B0F00"/>
    <w:rsid w:val="004B514C"/>
    <w:rsid w:val="004B564E"/>
    <w:rsid w:val="004B59DF"/>
    <w:rsid w:val="004B7CF3"/>
    <w:rsid w:val="004C084C"/>
    <w:rsid w:val="004C0AC1"/>
    <w:rsid w:val="004C2085"/>
    <w:rsid w:val="004C30FB"/>
    <w:rsid w:val="004C39DD"/>
    <w:rsid w:val="004C3AC8"/>
    <w:rsid w:val="004C4084"/>
    <w:rsid w:val="004C454A"/>
    <w:rsid w:val="004C53BD"/>
    <w:rsid w:val="004C586E"/>
    <w:rsid w:val="004C5EF4"/>
    <w:rsid w:val="004C6255"/>
    <w:rsid w:val="004C75DD"/>
    <w:rsid w:val="004C774A"/>
    <w:rsid w:val="004D048B"/>
    <w:rsid w:val="004D2703"/>
    <w:rsid w:val="004D305A"/>
    <w:rsid w:val="004D3892"/>
    <w:rsid w:val="004D4EA5"/>
    <w:rsid w:val="004D6613"/>
    <w:rsid w:val="004D6D14"/>
    <w:rsid w:val="004E00B9"/>
    <w:rsid w:val="004E05C8"/>
    <w:rsid w:val="004E08A0"/>
    <w:rsid w:val="004E205C"/>
    <w:rsid w:val="004E248E"/>
    <w:rsid w:val="004E33A7"/>
    <w:rsid w:val="004E358E"/>
    <w:rsid w:val="004E3DDC"/>
    <w:rsid w:val="004E5579"/>
    <w:rsid w:val="004E581C"/>
    <w:rsid w:val="004E5B81"/>
    <w:rsid w:val="004E6087"/>
    <w:rsid w:val="004E6A54"/>
    <w:rsid w:val="004E7BC4"/>
    <w:rsid w:val="004F0912"/>
    <w:rsid w:val="004F3628"/>
    <w:rsid w:val="004F49D2"/>
    <w:rsid w:val="004F5AEF"/>
    <w:rsid w:val="004F761E"/>
    <w:rsid w:val="005002E9"/>
    <w:rsid w:val="00502876"/>
    <w:rsid w:val="00503DAE"/>
    <w:rsid w:val="00503DB4"/>
    <w:rsid w:val="00504BD8"/>
    <w:rsid w:val="0050654F"/>
    <w:rsid w:val="00506B72"/>
    <w:rsid w:val="00506BEB"/>
    <w:rsid w:val="00514CCF"/>
    <w:rsid w:val="005151D7"/>
    <w:rsid w:val="0051550C"/>
    <w:rsid w:val="00516E33"/>
    <w:rsid w:val="00516E40"/>
    <w:rsid w:val="005174AC"/>
    <w:rsid w:val="005206E0"/>
    <w:rsid w:val="0052123C"/>
    <w:rsid w:val="00521DA5"/>
    <w:rsid w:val="0052298A"/>
    <w:rsid w:val="00523DDF"/>
    <w:rsid w:val="005250D9"/>
    <w:rsid w:val="005254CC"/>
    <w:rsid w:val="00525E51"/>
    <w:rsid w:val="00526681"/>
    <w:rsid w:val="00530C0D"/>
    <w:rsid w:val="00531C12"/>
    <w:rsid w:val="00531D10"/>
    <w:rsid w:val="00531F35"/>
    <w:rsid w:val="0053376D"/>
    <w:rsid w:val="00533A6A"/>
    <w:rsid w:val="00533E1C"/>
    <w:rsid w:val="005355E1"/>
    <w:rsid w:val="0053596C"/>
    <w:rsid w:val="00535CC4"/>
    <w:rsid w:val="0053774E"/>
    <w:rsid w:val="005402FD"/>
    <w:rsid w:val="00542657"/>
    <w:rsid w:val="0054343D"/>
    <w:rsid w:val="005442FA"/>
    <w:rsid w:val="00545367"/>
    <w:rsid w:val="00545943"/>
    <w:rsid w:val="005531E8"/>
    <w:rsid w:val="00556E2D"/>
    <w:rsid w:val="0055783E"/>
    <w:rsid w:val="00557998"/>
    <w:rsid w:val="00560659"/>
    <w:rsid w:val="0056196D"/>
    <w:rsid w:val="00563E1F"/>
    <w:rsid w:val="00564989"/>
    <w:rsid w:val="00566825"/>
    <w:rsid w:val="00567986"/>
    <w:rsid w:val="00570014"/>
    <w:rsid w:val="005716F1"/>
    <w:rsid w:val="005766A0"/>
    <w:rsid w:val="005768F1"/>
    <w:rsid w:val="00576B3C"/>
    <w:rsid w:val="00576F17"/>
    <w:rsid w:val="00577B03"/>
    <w:rsid w:val="005800D8"/>
    <w:rsid w:val="00580D19"/>
    <w:rsid w:val="00582540"/>
    <w:rsid w:val="00582E4E"/>
    <w:rsid w:val="005834A9"/>
    <w:rsid w:val="00583D68"/>
    <w:rsid w:val="005843CA"/>
    <w:rsid w:val="00585646"/>
    <w:rsid w:val="005859EA"/>
    <w:rsid w:val="00586834"/>
    <w:rsid w:val="0059051B"/>
    <w:rsid w:val="00590C01"/>
    <w:rsid w:val="00592237"/>
    <w:rsid w:val="005929B8"/>
    <w:rsid w:val="00592CAA"/>
    <w:rsid w:val="0059348B"/>
    <w:rsid w:val="00594003"/>
    <w:rsid w:val="005943EF"/>
    <w:rsid w:val="0059489C"/>
    <w:rsid w:val="00594C60"/>
    <w:rsid w:val="00594EDA"/>
    <w:rsid w:val="0059555C"/>
    <w:rsid w:val="00596201"/>
    <w:rsid w:val="005963B2"/>
    <w:rsid w:val="00596F3D"/>
    <w:rsid w:val="005A0153"/>
    <w:rsid w:val="005A15E3"/>
    <w:rsid w:val="005A26D7"/>
    <w:rsid w:val="005A4068"/>
    <w:rsid w:val="005A56DE"/>
    <w:rsid w:val="005A5A6B"/>
    <w:rsid w:val="005A6312"/>
    <w:rsid w:val="005A67DE"/>
    <w:rsid w:val="005A7931"/>
    <w:rsid w:val="005A797E"/>
    <w:rsid w:val="005B1EE3"/>
    <w:rsid w:val="005B28A4"/>
    <w:rsid w:val="005B2F51"/>
    <w:rsid w:val="005B3BDD"/>
    <w:rsid w:val="005B3C2E"/>
    <w:rsid w:val="005B4E22"/>
    <w:rsid w:val="005B4ED7"/>
    <w:rsid w:val="005B4FB9"/>
    <w:rsid w:val="005B5FAF"/>
    <w:rsid w:val="005B60B2"/>
    <w:rsid w:val="005B61BF"/>
    <w:rsid w:val="005B6693"/>
    <w:rsid w:val="005B67B3"/>
    <w:rsid w:val="005B7412"/>
    <w:rsid w:val="005B7E14"/>
    <w:rsid w:val="005C16D4"/>
    <w:rsid w:val="005C27FF"/>
    <w:rsid w:val="005C31D6"/>
    <w:rsid w:val="005C5381"/>
    <w:rsid w:val="005C629E"/>
    <w:rsid w:val="005C64BF"/>
    <w:rsid w:val="005C788E"/>
    <w:rsid w:val="005D209D"/>
    <w:rsid w:val="005D2B72"/>
    <w:rsid w:val="005D352B"/>
    <w:rsid w:val="005D37BD"/>
    <w:rsid w:val="005D392E"/>
    <w:rsid w:val="005D451A"/>
    <w:rsid w:val="005D53B2"/>
    <w:rsid w:val="005D65C3"/>
    <w:rsid w:val="005D6C21"/>
    <w:rsid w:val="005D6E0B"/>
    <w:rsid w:val="005D706D"/>
    <w:rsid w:val="005D76E2"/>
    <w:rsid w:val="005E0364"/>
    <w:rsid w:val="005E16DB"/>
    <w:rsid w:val="005E23C4"/>
    <w:rsid w:val="005E334D"/>
    <w:rsid w:val="005E34CE"/>
    <w:rsid w:val="005E4843"/>
    <w:rsid w:val="005E4F9B"/>
    <w:rsid w:val="005E6A7D"/>
    <w:rsid w:val="005E7064"/>
    <w:rsid w:val="005E740D"/>
    <w:rsid w:val="005F0EB7"/>
    <w:rsid w:val="005F1680"/>
    <w:rsid w:val="005F233D"/>
    <w:rsid w:val="005F2E99"/>
    <w:rsid w:val="005F403C"/>
    <w:rsid w:val="005F5367"/>
    <w:rsid w:val="005F57C8"/>
    <w:rsid w:val="005F61AE"/>
    <w:rsid w:val="005F634A"/>
    <w:rsid w:val="005F7485"/>
    <w:rsid w:val="005F773F"/>
    <w:rsid w:val="005F7A94"/>
    <w:rsid w:val="00600CF0"/>
    <w:rsid w:val="006011D5"/>
    <w:rsid w:val="0060149D"/>
    <w:rsid w:val="0060177E"/>
    <w:rsid w:val="006019B5"/>
    <w:rsid w:val="006020FD"/>
    <w:rsid w:val="00605EF5"/>
    <w:rsid w:val="0060668B"/>
    <w:rsid w:val="00607A85"/>
    <w:rsid w:val="0061119A"/>
    <w:rsid w:val="0061170E"/>
    <w:rsid w:val="00613533"/>
    <w:rsid w:val="00613A29"/>
    <w:rsid w:val="0061449C"/>
    <w:rsid w:val="006148E8"/>
    <w:rsid w:val="00614DE2"/>
    <w:rsid w:val="0061522F"/>
    <w:rsid w:val="00615240"/>
    <w:rsid w:val="00615292"/>
    <w:rsid w:val="0061582A"/>
    <w:rsid w:val="00615B72"/>
    <w:rsid w:val="00616695"/>
    <w:rsid w:val="006168F6"/>
    <w:rsid w:val="00616AA1"/>
    <w:rsid w:val="006178FB"/>
    <w:rsid w:val="00621B8B"/>
    <w:rsid w:val="00622197"/>
    <w:rsid w:val="00622264"/>
    <w:rsid w:val="0062268B"/>
    <w:rsid w:val="00622951"/>
    <w:rsid w:val="00622F48"/>
    <w:rsid w:val="00623058"/>
    <w:rsid w:val="006231EA"/>
    <w:rsid w:val="00623442"/>
    <w:rsid w:val="006235D0"/>
    <w:rsid w:val="00624627"/>
    <w:rsid w:val="006263DA"/>
    <w:rsid w:val="00626933"/>
    <w:rsid w:val="00627A6F"/>
    <w:rsid w:val="00630098"/>
    <w:rsid w:val="006309F7"/>
    <w:rsid w:val="006314B3"/>
    <w:rsid w:val="00631DA8"/>
    <w:rsid w:val="006324D0"/>
    <w:rsid w:val="0063272E"/>
    <w:rsid w:val="0063314B"/>
    <w:rsid w:val="00634A15"/>
    <w:rsid w:val="006362A9"/>
    <w:rsid w:val="006375FA"/>
    <w:rsid w:val="00640EB3"/>
    <w:rsid w:val="00640F22"/>
    <w:rsid w:val="00641606"/>
    <w:rsid w:val="0064195E"/>
    <w:rsid w:val="00642273"/>
    <w:rsid w:val="006424A2"/>
    <w:rsid w:val="006450BE"/>
    <w:rsid w:val="006454A7"/>
    <w:rsid w:val="0064614F"/>
    <w:rsid w:val="00647004"/>
    <w:rsid w:val="00647D49"/>
    <w:rsid w:val="00650095"/>
    <w:rsid w:val="006508AA"/>
    <w:rsid w:val="00650A1A"/>
    <w:rsid w:val="006523AC"/>
    <w:rsid w:val="00652D22"/>
    <w:rsid w:val="00653166"/>
    <w:rsid w:val="006531EA"/>
    <w:rsid w:val="00653777"/>
    <w:rsid w:val="00653781"/>
    <w:rsid w:val="00654768"/>
    <w:rsid w:val="00655E7C"/>
    <w:rsid w:val="00655FEA"/>
    <w:rsid w:val="006569D8"/>
    <w:rsid w:val="006569F0"/>
    <w:rsid w:val="00656B3E"/>
    <w:rsid w:val="006578D2"/>
    <w:rsid w:val="00657C49"/>
    <w:rsid w:val="00657E27"/>
    <w:rsid w:val="00660A66"/>
    <w:rsid w:val="00660B1E"/>
    <w:rsid w:val="00660DDD"/>
    <w:rsid w:val="00661950"/>
    <w:rsid w:val="006619F4"/>
    <w:rsid w:val="00663099"/>
    <w:rsid w:val="0066312B"/>
    <w:rsid w:val="006638EE"/>
    <w:rsid w:val="00663A3F"/>
    <w:rsid w:val="00664382"/>
    <w:rsid w:val="00664512"/>
    <w:rsid w:val="00664AB0"/>
    <w:rsid w:val="00664B3C"/>
    <w:rsid w:val="00665520"/>
    <w:rsid w:val="0066633A"/>
    <w:rsid w:val="00666B07"/>
    <w:rsid w:val="00666F1B"/>
    <w:rsid w:val="0066702F"/>
    <w:rsid w:val="0067102C"/>
    <w:rsid w:val="00673875"/>
    <w:rsid w:val="006748A7"/>
    <w:rsid w:val="00675368"/>
    <w:rsid w:val="006753F1"/>
    <w:rsid w:val="006773D9"/>
    <w:rsid w:val="00680E60"/>
    <w:rsid w:val="00680EE5"/>
    <w:rsid w:val="00681858"/>
    <w:rsid w:val="006839FB"/>
    <w:rsid w:val="00685277"/>
    <w:rsid w:val="006862D3"/>
    <w:rsid w:val="006901AE"/>
    <w:rsid w:val="00690ABD"/>
    <w:rsid w:val="00692A89"/>
    <w:rsid w:val="00692C2F"/>
    <w:rsid w:val="00693142"/>
    <w:rsid w:val="00694257"/>
    <w:rsid w:val="00694E7E"/>
    <w:rsid w:val="00694EAD"/>
    <w:rsid w:val="00696599"/>
    <w:rsid w:val="006965E4"/>
    <w:rsid w:val="00696BFD"/>
    <w:rsid w:val="006A030C"/>
    <w:rsid w:val="006A04FE"/>
    <w:rsid w:val="006A07C0"/>
    <w:rsid w:val="006A19FB"/>
    <w:rsid w:val="006A1F57"/>
    <w:rsid w:val="006A31A9"/>
    <w:rsid w:val="006A42D9"/>
    <w:rsid w:val="006A4712"/>
    <w:rsid w:val="006A4831"/>
    <w:rsid w:val="006A55BD"/>
    <w:rsid w:val="006A6E70"/>
    <w:rsid w:val="006A7020"/>
    <w:rsid w:val="006A78F1"/>
    <w:rsid w:val="006A7C4B"/>
    <w:rsid w:val="006B125C"/>
    <w:rsid w:val="006B12BB"/>
    <w:rsid w:val="006B1817"/>
    <w:rsid w:val="006B18CD"/>
    <w:rsid w:val="006B2ACB"/>
    <w:rsid w:val="006B37B5"/>
    <w:rsid w:val="006B7CBF"/>
    <w:rsid w:val="006C019D"/>
    <w:rsid w:val="006C052F"/>
    <w:rsid w:val="006C0F88"/>
    <w:rsid w:val="006C11D7"/>
    <w:rsid w:val="006C12AE"/>
    <w:rsid w:val="006C1EA7"/>
    <w:rsid w:val="006C39FE"/>
    <w:rsid w:val="006C45C5"/>
    <w:rsid w:val="006C61C6"/>
    <w:rsid w:val="006C6640"/>
    <w:rsid w:val="006C6C33"/>
    <w:rsid w:val="006C6D15"/>
    <w:rsid w:val="006C7BC7"/>
    <w:rsid w:val="006D0B41"/>
    <w:rsid w:val="006D0F81"/>
    <w:rsid w:val="006D2D0B"/>
    <w:rsid w:val="006D2E1D"/>
    <w:rsid w:val="006D3517"/>
    <w:rsid w:val="006D37A0"/>
    <w:rsid w:val="006D4B77"/>
    <w:rsid w:val="006D4E24"/>
    <w:rsid w:val="006D5BA8"/>
    <w:rsid w:val="006D5E6A"/>
    <w:rsid w:val="006D65CA"/>
    <w:rsid w:val="006D6694"/>
    <w:rsid w:val="006D7272"/>
    <w:rsid w:val="006D7954"/>
    <w:rsid w:val="006D7993"/>
    <w:rsid w:val="006E266C"/>
    <w:rsid w:val="006E2CB5"/>
    <w:rsid w:val="006E3E7D"/>
    <w:rsid w:val="006E4074"/>
    <w:rsid w:val="006E42ED"/>
    <w:rsid w:val="006E51F0"/>
    <w:rsid w:val="006E54B2"/>
    <w:rsid w:val="006E574A"/>
    <w:rsid w:val="006E57AA"/>
    <w:rsid w:val="006E72BC"/>
    <w:rsid w:val="006F0537"/>
    <w:rsid w:val="006F08E5"/>
    <w:rsid w:val="006F10B8"/>
    <w:rsid w:val="006F1411"/>
    <w:rsid w:val="006F2C70"/>
    <w:rsid w:val="006F31DE"/>
    <w:rsid w:val="006F3524"/>
    <w:rsid w:val="006F5B31"/>
    <w:rsid w:val="006F617D"/>
    <w:rsid w:val="006F7E11"/>
    <w:rsid w:val="00700424"/>
    <w:rsid w:val="007015CD"/>
    <w:rsid w:val="007028C4"/>
    <w:rsid w:val="00702A59"/>
    <w:rsid w:val="0070336E"/>
    <w:rsid w:val="00703DEA"/>
    <w:rsid w:val="00704830"/>
    <w:rsid w:val="00704989"/>
    <w:rsid w:val="00705046"/>
    <w:rsid w:val="0070516C"/>
    <w:rsid w:val="00705A56"/>
    <w:rsid w:val="00711280"/>
    <w:rsid w:val="007124D7"/>
    <w:rsid w:val="007135DB"/>
    <w:rsid w:val="00714E42"/>
    <w:rsid w:val="00717F64"/>
    <w:rsid w:val="0072068C"/>
    <w:rsid w:val="00720B32"/>
    <w:rsid w:val="00721571"/>
    <w:rsid w:val="00723690"/>
    <w:rsid w:val="007236A3"/>
    <w:rsid w:val="00723F94"/>
    <w:rsid w:val="00724D93"/>
    <w:rsid w:val="00725165"/>
    <w:rsid w:val="00725673"/>
    <w:rsid w:val="00725EB5"/>
    <w:rsid w:val="007265E7"/>
    <w:rsid w:val="00726FA1"/>
    <w:rsid w:val="007276A1"/>
    <w:rsid w:val="0072781D"/>
    <w:rsid w:val="00731000"/>
    <w:rsid w:val="007315D6"/>
    <w:rsid w:val="00733E52"/>
    <w:rsid w:val="00734875"/>
    <w:rsid w:val="00734AE5"/>
    <w:rsid w:val="00735125"/>
    <w:rsid w:val="00736140"/>
    <w:rsid w:val="0073779F"/>
    <w:rsid w:val="00737A35"/>
    <w:rsid w:val="00737F0D"/>
    <w:rsid w:val="007409B8"/>
    <w:rsid w:val="0074252D"/>
    <w:rsid w:val="00743729"/>
    <w:rsid w:val="00743A14"/>
    <w:rsid w:val="007456B2"/>
    <w:rsid w:val="00746233"/>
    <w:rsid w:val="00747E1D"/>
    <w:rsid w:val="00750756"/>
    <w:rsid w:val="00750838"/>
    <w:rsid w:val="00750A63"/>
    <w:rsid w:val="007517D7"/>
    <w:rsid w:val="00753150"/>
    <w:rsid w:val="0075366A"/>
    <w:rsid w:val="007537EB"/>
    <w:rsid w:val="007547F4"/>
    <w:rsid w:val="00754B73"/>
    <w:rsid w:val="00754E99"/>
    <w:rsid w:val="007560CB"/>
    <w:rsid w:val="00756467"/>
    <w:rsid w:val="00757B81"/>
    <w:rsid w:val="00761B3B"/>
    <w:rsid w:val="00761F4C"/>
    <w:rsid w:val="00762D88"/>
    <w:rsid w:val="007634C4"/>
    <w:rsid w:val="007642FC"/>
    <w:rsid w:val="00764349"/>
    <w:rsid w:val="0076539C"/>
    <w:rsid w:val="007669E6"/>
    <w:rsid w:val="00767235"/>
    <w:rsid w:val="00770FA0"/>
    <w:rsid w:val="00772AA3"/>
    <w:rsid w:val="00772D14"/>
    <w:rsid w:val="00772F09"/>
    <w:rsid w:val="00773A26"/>
    <w:rsid w:val="0077517E"/>
    <w:rsid w:val="007762E7"/>
    <w:rsid w:val="00776EFF"/>
    <w:rsid w:val="00777311"/>
    <w:rsid w:val="00777CD9"/>
    <w:rsid w:val="0078204A"/>
    <w:rsid w:val="0078316E"/>
    <w:rsid w:val="00783926"/>
    <w:rsid w:val="00784AC3"/>
    <w:rsid w:val="00784B7C"/>
    <w:rsid w:val="00784D58"/>
    <w:rsid w:val="00786803"/>
    <w:rsid w:val="00791686"/>
    <w:rsid w:val="007962B7"/>
    <w:rsid w:val="00796642"/>
    <w:rsid w:val="00796829"/>
    <w:rsid w:val="007969A4"/>
    <w:rsid w:val="00796A07"/>
    <w:rsid w:val="007A0637"/>
    <w:rsid w:val="007A2BCE"/>
    <w:rsid w:val="007A5577"/>
    <w:rsid w:val="007A629B"/>
    <w:rsid w:val="007A76D9"/>
    <w:rsid w:val="007B136B"/>
    <w:rsid w:val="007B2A6D"/>
    <w:rsid w:val="007B30F3"/>
    <w:rsid w:val="007B3635"/>
    <w:rsid w:val="007B4B35"/>
    <w:rsid w:val="007B4B59"/>
    <w:rsid w:val="007B5C48"/>
    <w:rsid w:val="007B6394"/>
    <w:rsid w:val="007B6D3D"/>
    <w:rsid w:val="007B7AA7"/>
    <w:rsid w:val="007B7BEA"/>
    <w:rsid w:val="007C0071"/>
    <w:rsid w:val="007C0EB3"/>
    <w:rsid w:val="007C1416"/>
    <w:rsid w:val="007C4C3F"/>
    <w:rsid w:val="007C4CAF"/>
    <w:rsid w:val="007C51A7"/>
    <w:rsid w:val="007C5933"/>
    <w:rsid w:val="007C630A"/>
    <w:rsid w:val="007D0EFF"/>
    <w:rsid w:val="007D1A95"/>
    <w:rsid w:val="007D2174"/>
    <w:rsid w:val="007D2F34"/>
    <w:rsid w:val="007D3117"/>
    <w:rsid w:val="007D3D54"/>
    <w:rsid w:val="007D52CC"/>
    <w:rsid w:val="007E0055"/>
    <w:rsid w:val="007E0E68"/>
    <w:rsid w:val="007E13AB"/>
    <w:rsid w:val="007E2166"/>
    <w:rsid w:val="007E3BD2"/>
    <w:rsid w:val="007E4CBD"/>
    <w:rsid w:val="007E50A6"/>
    <w:rsid w:val="007E600B"/>
    <w:rsid w:val="007E6198"/>
    <w:rsid w:val="007E6933"/>
    <w:rsid w:val="007E6F22"/>
    <w:rsid w:val="007E700E"/>
    <w:rsid w:val="007E7024"/>
    <w:rsid w:val="007E7357"/>
    <w:rsid w:val="007E77BF"/>
    <w:rsid w:val="007E7DE3"/>
    <w:rsid w:val="007F01B5"/>
    <w:rsid w:val="007F0E9A"/>
    <w:rsid w:val="007F1804"/>
    <w:rsid w:val="007F1F5B"/>
    <w:rsid w:val="007F2265"/>
    <w:rsid w:val="007F2BF8"/>
    <w:rsid w:val="007F2CD2"/>
    <w:rsid w:val="007F302C"/>
    <w:rsid w:val="007F4922"/>
    <w:rsid w:val="007F4A10"/>
    <w:rsid w:val="007F4E77"/>
    <w:rsid w:val="00801658"/>
    <w:rsid w:val="00801DB4"/>
    <w:rsid w:val="008039C3"/>
    <w:rsid w:val="008039E6"/>
    <w:rsid w:val="00804608"/>
    <w:rsid w:val="008104C3"/>
    <w:rsid w:val="00810569"/>
    <w:rsid w:val="00810798"/>
    <w:rsid w:val="00810BA4"/>
    <w:rsid w:val="00810D75"/>
    <w:rsid w:val="00812360"/>
    <w:rsid w:val="00812C44"/>
    <w:rsid w:val="00813AB5"/>
    <w:rsid w:val="008151E1"/>
    <w:rsid w:val="0081571D"/>
    <w:rsid w:val="00816F0A"/>
    <w:rsid w:val="00820661"/>
    <w:rsid w:val="008215DF"/>
    <w:rsid w:val="00821AF9"/>
    <w:rsid w:val="008227F0"/>
    <w:rsid w:val="00822C73"/>
    <w:rsid w:val="0082362C"/>
    <w:rsid w:val="00823696"/>
    <w:rsid w:val="00823C70"/>
    <w:rsid w:val="00824B1A"/>
    <w:rsid w:val="00825C1B"/>
    <w:rsid w:val="00826725"/>
    <w:rsid w:val="00826B29"/>
    <w:rsid w:val="008271EF"/>
    <w:rsid w:val="00827F00"/>
    <w:rsid w:val="00830562"/>
    <w:rsid w:val="00830E7C"/>
    <w:rsid w:val="00830FC1"/>
    <w:rsid w:val="00831B21"/>
    <w:rsid w:val="0083262A"/>
    <w:rsid w:val="00832771"/>
    <w:rsid w:val="008331DD"/>
    <w:rsid w:val="008339FA"/>
    <w:rsid w:val="00836CBF"/>
    <w:rsid w:val="008379E6"/>
    <w:rsid w:val="0084191B"/>
    <w:rsid w:val="008424DF"/>
    <w:rsid w:val="00842717"/>
    <w:rsid w:val="0084337E"/>
    <w:rsid w:val="0084477C"/>
    <w:rsid w:val="00844809"/>
    <w:rsid w:val="00844C96"/>
    <w:rsid w:val="00844CC4"/>
    <w:rsid w:val="00844DD7"/>
    <w:rsid w:val="008463C2"/>
    <w:rsid w:val="00846550"/>
    <w:rsid w:val="00846577"/>
    <w:rsid w:val="00850C20"/>
    <w:rsid w:val="00850CF6"/>
    <w:rsid w:val="008520B6"/>
    <w:rsid w:val="00853BD4"/>
    <w:rsid w:val="008546F3"/>
    <w:rsid w:val="0085543E"/>
    <w:rsid w:val="008554CD"/>
    <w:rsid w:val="008564AA"/>
    <w:rsid w:val="008579F8"/>
    <w:rsid w:val="00860013"/>
    <w:rsid w:val="008611DA"/>
    <w:rsid w:val="00862174"/>
    <w:rsid w:val="008621E7"/>
    <w:rsid w:val="0086267E"/>
    <w:rsid w:val="00862889"/>
    <w:rsid w:val="00866AEF"/>
    <w:rsid w:val="00866CDC"/>
    <w:rsid w:val="008675E5"/>
    <w:rsid w:val="0087086A"/>
    <w:rsid w:val="00871AD3"/>
    <w:rsid w:val="008724B3"/>
    <w:rsid w:val="00873EB4"/>
    <w:rsid w:val="00874DC8"/>
    <w:rsid w:val="008754FF"/>
    <w:rsid w:val="00875566"/>
    <w:rsid w:val="00877933"/>
    <w:rsid w:val="00880A97"/>
    <w:rsid w:val="00881D0B"/>
    <w:rsid w:val="008826CF"/>
    <w:rsid w:val="008828FB"/>
    <w:rsid w:val="00882EA1"/>
    <w:rsid w:val="008831C9"/>
    <w:rsid w:val="0088426A"/>
    <w:rsid w:val="00884625"/>
    <w:rsid w:val="00884DF6"/>
    <w:rsid w:val="00885207"/>
    <w:rsid w:val="00885EFA"/>
    <w:rsid w:val="00892951"/>
    <w:rsid w:val="00893A88"/>
    <w:rsid w:val="00894634"/>
    <w:rsid w:val="00895FA1"/>
    <w:rsid w:val="00895FD6"/>
    <w:rsid w:val="00896211"/>
    <w:rsid w:val="008969B0"/>
    <w:rsid w:val="00897A07"/>
    <w:rsid w:val="008A08FF"/>
    <w:rsid w:val="008A1C83"/>
    <w:rsid w:val="008A5EF9"/>
    <w:rsid w:val="008A65CB"/>
    <w:rsid w:val="008A67BE"/>
    <w:rsid w:val="008A6C3B"/>
    <w:rsid w:val="008A7FE1"/>
    <w:rsid w:val="008B18B3"/>
    <w:rsid w:val="008B1B17"/>
    <w:rsid w:val="008B1D6D"/>
    <w:rsid w:val="008B207A"/>
    <w:rsid w:val="008B2535"/>
    <w:rsid w:val="008B2F4D"/>
    <w:rsid w:val="008B4063"/>
    <w:rsid w:val="008B6FDF"/>
    <w:rsid w:val="008B78B6"/>
    <w:rsid w:val="008C0956"/>
    <w:rsid w:val="008C1D98"/>
    <w:rsid w:val="008C24DA"/>
    <w:rsid w:val="008C345F"/>
    <w:rsid w:val="008C3FBC"/>
    <w:rsid w:val="008C442B"/>
    <w:rsid w:val="008C49ED"/>
    <w:rsid w:val="008C5CE4"/>
    <w:rsid w:val="008C614C"/>
    <w:rsid w:val="008C6274"/>
    <w:rsid w:val="008C63E9"/>
    <w:rsid w:val="008C646E"/>
    <w:rsid w:val="008C6CC2"/>
    <w:rsid w:val="008C7466"/>
    <w:rsid w:val="008C7693"/>
    <w:rsid w:val="008D030F"/>
    <w:rsid w:val="008D03E7"/>
    <w:rsid w:val="008D101B"/>
    <w:rsid w:val="008D1B7B"/>
    <w:rsid w:val="008D2171"/>
    <w:rsid w:val="008D302D"/>
    <w:rsid w:val="008D3B5D"/>
    <w:rsid w:val="008D527E"/>
    <w:rsid w:val="008D55D3"/>
    <w:rsid w:val="008D58B1"/>
    <w:rsid w:val="008D737A"/>
    <w:rsid w:val="008E08C7"/>
    <w:rsid w:val="008E28F2"/>
    <w:rsid w:val="008E3E6A"/>
    <w:rsid w:val="008E4551"/>
    <w:rsid w:val="008E4B7D"/>
    <w:rsid w:val="008E4E53"/>
    <w:rsid w:val="008E4EBD"/>
    <w:rsid w:val="008E4F37"/>
    <w:rsid w:val="008E55AE"/>
    <w:rsid w:val="008E5EF3"/>
    <w:rsid w:val="008E7258"/>
    <w:rsid w:val="008F0602"/>
    <w:rsid w:val="008F1183"/>
    <w:rsid w:val="008F1FDA"/>
    <w:rsid w:val="008F37F3"/>
    <w:rsid w:val="008F4019"/>
    <w:rsid w:val="008F4839"/>
    <w:rsid w:val="008F4AFC"/>
    <w:rsid w:val="008F57C1"/>
    <w:rsid w:val="008F7C20"/>
    <w:rsid w:val="0090091C"/>
    <w:rsid w:val="00901003"/>
    <w:rsid w:val="00901C7D"/>
    <w:rsid w:val="00901EE1"/>
    <w:rsid w:val="009021DC"/>
    <w:rsid w:val="00902492"/>
    <w:rsid w:val="00903397"/>
    <w:rsid w:val="0090466D"/>
    <w:rsid w:val="009057E8"/>
    <w:rsid w:val="00905D0A"/>
    <w:rsid w:val="00905F25"/>
    <w:rsid w:val="009110CA"/>
    <w:rsid w:val="0091199F"/>
    <w:rsid w:val="00911DE9"/>
    <w:rsid w:val="0091230C"/>
    <w:rsid w:val="009133B4"/>
    <w:rsid w:val="0091388C"/>
    <w:rsid w:val="0091416E"/>
    <w:rsid w:val="009158EB"/>
    <w:rsid w:val="009175B6"/>
    <w:rsid w:val="009208BB"/>
    <w:rsid w:val="009213F2"/>
    <w:rsid w:val="00926FDC"/>
    <w:rsid w:val="00933798"/>
    <w:rsid w:val="00933D9D"/>
    <w:rsid w:val="0093427C"/>
    <w:rsid w:val="009345EF"/>
    <w:rsid w:val="00934CC4"/>
    <w:rsid w:val="00934D9E"/>
    <w:rsid w:val="00935B65"/>
    <w:rsid w:val="0093619F"/>
    <w:rsid w:val="009361E1"/>
    <w:rsid w:val="009375A9"/>
    <w:rsid w:val="0093779B"/>
    <w:rsid w:val="00940170"/>
    <w:rsid w:val="00940E80"/>
    <w:rsid w:val="009434C4"/>
    <w:rsid w:val="0094454B"/>
    <w:rsid w:val="00944F14"/>
    <w:rsid w:val="00945447"/>
    <w:rsid w:val="00946304"/>
    <w:rsid w:val="00946DBA"/>
    <w:rsid w:val="009473C8"/>
    <w:rsid w:val="0094746B"/>
    <w:rsid w:val="00947CF5"/>
    <w:rsid w:val="00950CAB"/>
    <w:rsid w:val="00950E39"/>
    <w:rsid w:val="00950E5D"/>
    <w:rsid w:val="00951C3A"/>
    <w:rsid w:val="00952AC7"/>
    <w:rsid w:val="00954AD6"/>
    <w:rsid w:val="0095522E"/>
    <w:rsid w:val="0095790C"/>
    <w:rsid w:val="00957A97"/>
    <w:rsid w:val="00961008"/>
    <w:rsid w:val="009616D3"/>
    <w:rsid w:val="0096189B"/>
    <w:rsid w:val="00963D27"/>
    <w:rsid w:val="00964334"/>
    <w:rsid w:val="0096434C"/>
    <w:rsid w:val="00966AB6"/>
    <w:rsid w:val="00966F17"/>
    <w:rsid w:val="0096714C"/>
    <w:rsid w:val="00967CD4"/>
    <w:rsid w:val="00970864"/>
    <w:rsid w:val="009709D6"/>
    <w:rsid w:val="00971599"/>
    <w:rsid w:val="0097218D"/>
    <w:rsid w:val="00972195"/>
    <w:rsid w:val="00972566"/>
    <w:rsid w:val="0097578D"/>
    <w:rsid w:val="009805BB"/>
    <w:rsid w:val="00982A37"/>
    <w:rsid w:val="0098341A"/>
    <w:rsid w:val="00983967"/>
    <w:rsid w:val="009843A6"/>
    <w:rsid w:val="009850E7"/>
    <w:rsid w:val="00985678"/>
    <w:rsid w:val="00991AD0"/>
    <w:rsid w:val="0099262D"/>
    <w:rsid w:val="00992C31"/>
    <w:rsid w:val="00993822"/>
    <w:rsid w:val="00993B3D"/>
    <w:rsid w:val="00994105"/>
    <w:rsid w:val="00994AF9"/>
    <w:rsid w:val="00995493"/>
    <w:rsid w:val="009967DE"/>
    <w:rsid w:val="00997555"/>
    <w:rsid w:val="00997CFB"/>
    <w:rsid w:val="009A11EC"/>
    <w:rsid w:val="009A25BD"/>
    <w:rsid w:val="009A362B"/>
    <w:rsid w:val="009A379C"/>
    <w:rsid w:val="009A4EA2"/>
    <w:rsid w:val="009A5472"/>
    <w:rsid w:val="009A7050"/>
    <w:rsid w:val="009A7338"/>
    <w:rsid w:val="009A769A"/>
    <w:rsid w:val="009A7C7C"/>
    <w:rsid w:val="009B2232"/>
    <w:rsid w:val="009B2695"/>
    <w:rsid w:val="009B3BCE"/>
    <w:rsid w:val="009B61FE"/>
    <w:rsid w:val="009B645E"/>
    <w:rsid w:val="009B6A92"/>
    <w:rsid w:val="009C0427"/>
    <w:rsid w:val="009C0632"/>
    <w:rsid w:val="009C0E74"/>
    <w:rsid w:val="009C14DC"/>
    <w:rsid w:val="009C1B89"/>
    <w:rsid w:val="009C24A1"/>
    <w:rsid w:val="009C39F3"/>
    <w:rsid w:val="009C597B"/>
    <w:rsid w:val="009C5A72"/>
    <w:rsid w:val="009C7004"/>
    <w:rsid w:val="009C7F08"/>
    <w:rsid w:val="009D0DA6"/>
    <w:rsid w:val="009D0EE7"/>
    <w:rsid w:val="009D134F"/>
    <w:rsid w:val="009D2DD4"/>
    <w:rsid w:val="009D326F"/>
    <w:rsid w:val="009D32A9"/>
    <w:rsid w:val="009D4CC9"/>
    <w:rsid w:val="009D4D92"/>
    <w:rsid w:val="009D507D"/>
    <w:rsid w:val="009D50E0"/>
    <w:rsid w:val="009D69B5"/>
    <w:rsid w:val="009D70C9"/>
    <w:rsid w:val="009D791A"/>
    <w:rsid w:val="009D7FC3"/>
    <w:rsid w:val="009E027A"/>
    <w:rsid w:val="009E19E6"/>
    <w:rsid w:val="009E30DA"/>
    <w:rsid w:val="009E4174"/>
    <w:rsid w:val="009E53F5"/>
    <w:rsid w:val="009E6120"/>
    <w:rsid w:val="009E64B0"/>
    <w:rsid w:val="009E68DB"/>
    <w:rsid w:val="009E6971"/>
    <w:rsid w:val="009F1F01"/>
    <w:rsid w:val="009F2570"/>
    <w:rsid w:val="009F2715"/>
    <w:rsid w:val="009F3148"/>
    <w:rsid w:val="009F4043"/>
    <w:rsid w:val="009F4248"/>
    <w:rsid w:val="009F5A8A"/>
    <w:rsid w:val="009F73C5"/>
    <w:rsid w:val="00A002BC"/>
    <w:rsid w:val="00A01E4B"/>
    <w:rsid w:val="00A02E63"/>
    <w:rsid w:val="00A050C4"/>
    <w:rsid w:val="00A0573A"/>
    <w:rsid w:val="00A065E3"/>
    <w:rsid w:val="00A06821"/>
    <w:rsid w:val="00A06E70"/>
    <w:rsid w:val="00A07D99"/>
    <w:rsid w:val="00A10247"/>
    <w:rsid w:val="00A1291B"/>
    <w:rsid w:val="00A12C8D"/>
    <w:rsid w:val="00A12EA3"/>
    <w:rsid w:val="00A13196"/>
    <w:rsid w:val="00A13888"/>
    <w:rsid w:val="00A13B43"/>
    <w:rsid w:val="00A1448C"/>
    <w:rsid w:val="00A15AD9"/>
    <w:rsid w:val="00A16110"/>
    <w:rsid w:val="00A16E53"/>
    <w:rsid w:val="00A1755F"/>
    <w:rsid w:val="00A201EA"/>
    <w:rsid w:val="00A2028C"/>
    <w:rsid w:val="00A23D8A"/>
    <w:rsid w:val="00A2400F"/>
    <w:rsid w:val="00A2600F"/>
    <w:rsid w:val="00A277B7"/>
    <w:rsid w:val="00A30E4F"/>
    <w:rsid w:val="00A31090"/>
    <w:rsid w:val="00A31DED"/>
    <w:rsid w:val="00A322ED"/>
    <w:rsid w:val="00A32416"/>
    <w:rsid w:val="00A325FE"/>
    <w:rsid w:val="00A32BFB"/>
    <w:rsid w:val="00A337C4"/>
    <w:rsid w:val="00A3475C"/>
    <w:rsid w:val="00A34EF8"/>
    <w:rsid w:val="00A350B7"/>
    <w:rsid w:val="00A35205"/>
    <w:rsid w:val="00A362BB"/>
    <w:rsid w:val="00A363B9"/>
    <w:rsid w:val="00A36453"/>
    <w:rsid w:val="00A374CB"/>
    <w:rsid w:val="00A37DAB"/>
    <w:rsid w:val="00A41ED0"/>
    <w:rsid w:val="00A436EE"/>
    <w:rsid w:val="00A46741"/>
    <w:rsid w:val="00A46C87"/>
    <w:rsid w:val="00A46E9D"/>
    <w:rsid w:val="00A47A2C"/>
    <w:rsid w:val="00A51975"/>
    <w:rsid w:val="00A5220B"/>
    <w:rsid w:val="00A52F79"/>
    <w:rsid w:val="00A53286"/>
    <w:rsid w:val="00A53338"/>
    <w:rsid w:val="00A5561F"/>
    <w:rsid w:val="00A558E5"/>
    <w:rsid w:val="00A636CF"/>
    <w:rsid w:val="00A652CA"/>
    <w:rsid w:val="00A65382"/>
    <w:rsid w:val="00A66EC9"/>
    <w:rsid w:val="00A671A8"/>
    <w:rsid w:val="00A6756D"/>
    <w:rsid w:val="00A67BD7"/>
    <w:rsid w:val="00A67D55"/>
    <w:rsid w:val="00A67D75"/>
    <w:rsid w:val="00A71B37"/>
    <w:rsid w:val="00A72632"/>
    <w:rsid w:val="00A73154"/>
    <w:rsid w:val="00A73662"/>
    <w:rsid w:val="00A7395E"/>
    <w:rsid w:val="00A73C60"/>
    <w:rsid w:val="00A73E8A"/>
    <w:rsid w:val="00A743AA"/>
    <w:rsid w:val="00A751E2"/>
    <w:rsid w:val="00A7545D"/>
    <w:rsid w:val="00A7585D"/>
    <w:rsid w:val="00A75F6C"/>
    <w:rsid w:val="00A77257"/>
    <w:rsid w:val="00A77621"/>
    <w:rsid w:val="00A801C8"/>
    <w:rsid w:val="00A81C0C"/>
    <w:rsid w:val="00A81C37"/>
    <w:rsid w:val="00A82E1F"/>
    <w:rsid w:val="00A83315"/>
    <w:rsid w:val="00A83B66"/>
    <w:rsid w:val="00A83BB0"/>
    <w:rsid w:val="00A83F49"/>
    <w:rsid w:val="00A840FF"/>
    <w:rsid w:val="00A84D82"/>
    <w:rsid w:val="00A90B23"/>
    <w:rsid w:val="00A910B1"/>
    <w:rsid w:val="00A9289A"/>
    <w:rsid w:val="00A92AC3"/>
    <w:rsid w:val="00A92BD3"/>
    <w:rsid w:val="00A94031"/>
    <w:rsid w:val="00A95D4B"/>
    <w:rsid w:val="00A96272"/>
    <w:rsid w:val="00A967E4"/>
    <w:rsid w:val="00A976F9"/>
    <w:rsid w:val="00A97F99"/>
    <w:rsid w:val="00AA0BA3"/>
    <w:rsid w:val="00AA0F1C"/>
    <w:rsid w:val="00AA0FC9"/>
    <w:rsid w:val="00AA307C"/>
    <w:rsid w:val="00AA4414"/>
    <w:rsid w:val="00AA5679"/>
    <w:rsid w:val="00AA5A11"/>
    <w:rsid w:val="00AA6E1A"/>
    <w:rsid w:val="00AA7068"/>
    <w:rsid w:val="00AA75DD"/>
    <w:rsid w:val="00AB056D"/>
    <w:rsid w:val="00AB0F27"/>
    <w:rsid w:val="00AB2120"/>
    <w:rsid w:val="00AB2235"/>
    <w:rsid w:val="00AB2AC9"/>
    <w:rsid w:val="00AB2F8A"/>
    <w:rsid w:val="00AB31B1"/>
    <w:rsid w:val="00AB4537"/>
    <w:rsid w:val="00AB46B1"/>
    <w:rsid w:val="00AB62D4"/>
    <w:rsid w:val="00AB62E9"/>
    <w:rsid w:val="00AB69F8"/>
    <w:rsid w:val="00AB70A1"/>
    <w:rsid w:val="00AB720F"/>
    <w:rsid w:val="00AC05F9"/>
    <w:rsid w:val="00AC0708"/>
    <w:rsid w:val="00AC0B43"/>
    <w:rsid w:val="00AC25F4"/>
    <w:rsid w:val="00AC3318"/>
    <w:rsid w:val="00AC39AD"/>
    <w:rsid w:val="00AC3AA7"/>
    <w:rsid w:val="00AC3AD5"/>
    <w:rsid w:val="00AD1B79"/>
    <w:rsid w:val="00AD2354"/>
    <w:rsid w:val="00AD4D46"/>
    <w:rsid w:val="00AD701A"/>
    <w:rsid w:val="00AD7149"/>
    <w:rsid w:val="00AE0693"/>
    <w:rsid w:val="00AE2F74"/>
    <w:rsid w:val="00AE367A"/>
    <w:rsid w:val="00AE3958"/>
    <w:rsid w:val="00AE3BF1"/>
    <w:rsid w:val="00AE4C3D"/>
    <w:rsid w:val="00AE5606"/>
    <w:rsid w:val="00AE6693"/>
    <w:rsid w:val="00AE68F5"/>
    <w:rsid w:val="00AE7137"/>
    <w:rsid w:val="00AE7E90"/>
    <w:rsid w:val="00AF0493"/>
    <w:rsid w:val="00AF08FB"/>
    <w:rsid w:val="00AF4A63"/>
    <w:rsid w:val="00AF4A67"/>
    <w:rsid w:val="00AF65A9"/>
    <w:rsid w:val="00AF65BB"/>
    <w:rsid w:val="00AF6A0C"/>
    <w:rsid w:val="00AF76D4"/>
    <w:rsid w:val="00AF7F74"/>
    <w:rsid w:val="00B001DE"/>
    <w:rsid w:val="00B00462"/>
    <w:rsid w:val="00B047F5"/>
    <w:rsid w:val="00B04EBF"/>
    <w:rsid w:val="00B05C88"/>
    <w:rsid w:val="00B10E4C"/>
    <w:rsid w:val="00B11D16"/>
    <w:rsid w:val="00B12574"/>
    <w:rsid w:val="00B12748"/>
    <w:rsid w:val="00B130B7"/>
    <w:rsid w:val="00B1413B"/>
    <w:rsid w:val="00B15680"/>
    <w:rsid w:val="00B1578E"/>
    <w:rsid w:val="00B15E0A"/>
    <w:rsid w:val="00B16527"/>
    <w:rsid w:val="00B165EF"/>
    <w:rsid w:val="00B17BEA"/>
    <w:rsid w:val="00B20841"/>
    <w:rsid w:val="00B20BEB"/>
    <w:rsid w:val="00B2480D"/>
    <w:rsid w:val="00B24DEA"/>
    <w:rsid w:val="00B255D9"/>
    <w:rsid w:val="00B26677"/>
    <w:rsid w:val="00B2690A"/>
    <w:rsid w:val="00B27305"/>
    <w:rsid w:val="00B2748D"/>
    <w:rsid w:val="00B27687"/>
    <w:rsid w:val="00B30228"/>
    <w:rsid w:val="00B331B5"/>
    <w:rsid w:val="00B33FC5"/>
    <w:rsid w:val="00B34B94"/>
    <w:rsid w:val="00B3596A"/>
    <w:rsid w:val="00B35A66"/>
    <w:rsid w:val="00B3678B"/>
    <w:rsid w:val="00B36D35"/>
    <w:rsid w:val="00B375AF"/>
    <w:rsid w:val="00B400A7"/>
    <w:rsid w:val="00B406FA"/>
    <w:rsid w:val="00B40828"/>
    <w:rsid w:val="00B40B4D"/>
    <w:rsid w:val="00B420D5"/>
    <w:rsid w:val="00B42378"/>
    <w:rsid w:val="00B4291D"/>
    <w:rsid w:val="00B440B1"/>
    <w:rsid w:val="00B44F45"/>
    <w:rsid w:val="00B4563C"/>
    <w:rsid w:val="00B456FA"/>
    <w:rsid w:val="00B4663E"/>
    <w:rsid w:val="00B46A50"/>
    <w:rsid w:val="00B46C6C"/>
    <w:rsid w:val="00B47259"/>
    <w:rsid w:val="00B476D6"/>
    <w:rsid w:val="00B47DBE"/>
    <w:rsid w:val="00B50AB9"/>
    <w:rsid w:val="00B51996"/>
    <w:rsid w:val="00B525EE"/>
    <w:rsid w:val="00B5311A"/>
    <w:rsid w:val="00B53874"/>
    <w:rsid w:val="00B5389C"/>
    <w:rsid w:val="00B542B9"/>
    <w:rsid w:val="00B54D48"/>
    <w:rsid w:val="00B55297"/>
    <w:rsid w:val="00B57259"/>
    <w:rsid w:val="00B613F0"/>
    <w:rsid w:val="00B61B09"/>
    <w:rsid w:val="00B61B6B"/>
    <w:rsid w:val="00B63737"/>
    <w:rsid w:val="00B637DC"/>
    <w:rsid w:val="00B6436A"/>
    <w:rsid w:val="00B65332"/>
    <w:rsid w:val="00B66C6A"/>
    <w:rsid w:val="00B66DC6"/>
    <w:rsid w:val="00B70B22"/>
    <w:rsid w:val="00B71ACA"/>
    <w:rsid w:val="00B71B9E"/>
    <w:rsid w:val="00B72A19"/>
    <w:rsid w:val="00B75A3D"/>
    <w:rsid w:val="00B75C02"/>
    <w:rsid w:val="00B76467"/>
    <w:rsid w:val="00B77112"/>
    <w:rsid w:val="00B772CA"/>
    <w:rsid w:val="00B77813"/>
    <w:rsid w:val="00B77F90"/>
    <w:rsid w:val="00B80DCB"/>
    <w:rsid w:val="00B8168B"/>
    <w:rsid w:val="00B826F6"/>
    <w:rsid w:val="00B8297B"/>
    <w:rsid w:val="00B82AB8"/>
    <w:rsid w:val="00B82EDC"/>
    <w:rsid w:val="00B849B5"/>
    <w:rsid w:val="00B85C65"/>
    <w:rsid w:val="00B908A3"/>
    <w:rsid w:val="00B90EAC"/>
    <w:rsid w:val="00B918DD"/>
    <w:rsid w:val="00B926BE"/>
    <w:rsid w:val="00B93355"/>
    <w:rsid w:val="00B9398D"/>
    <w:rsid w:val="00B956EC"/>
    <w:rsid w:val="00B960CB"/>
    <w:rsid w:val="00B962DA"/>
    <w:rsid w:val="00B96721"/>
    <w:rsid w:val="00B9778A"/>
    <w:rsid w:val="00B97979"/>
    <w:rsid w:val="00BA06D2"/>
    <w:rsid w:val="00BA0AFA"/>
    <w:rsid w:val="00BA0EF2"/>
    <w:rsid w:val="00BA1BEC"/>
    <w:rsid w:val="00BA2E81"/>
    <w:rsid w:val="00BA479D"/>
    <w:rsid w:val="00BA4F15"/>
    <w:rsid w:val="00BA56AA"/>
    <w:rsid w:val="00BA5913"/>
    <w:rsid w:val="00BA5C43"/>
    <w:rsid w:val="00BA5D4F"/>
    <w:rsid w:val="00BA65DA"/>
    <w:rsid w:val="00BB0912"/>
    <w:rsid w:val="00BB0AEF"/>
    <w:rsid w:val="00BB189A"/>
    <w:rsid w:val="00BB2A5D"/>
    <w:rsid w:val="00BB2B5E"/>
    <w:rsid w:val="00BB4033"/>
    <w:rsid w:val="00BB450B"/>
    <w:rsid w:val="00BB46BF"/>
    <w:rsid w:val="00BB4D4B"/>
    <w:rsid w:val="00BB5B2B"/>
    <w:rsid w:val="00BB62EF"/>
    <w:rsid w:val="00BB6992"/>
    <w:rsid w:val="00BB7B33"/>
    <w:rsid w:val="00BB7D7C"/>
    <w:rsid w:val="00BC0074"/>
    <w:rsid w:val="00BC010D"/>
    <w:rsid w:val="00BC21FE"/>
    <w:rsid w:val="00BC37E1"/>
    <w:rsid w:val="00BC394D"/>
    <w:rsid w:val="00BC3A41"/>
    <w:rsid w:val="00BC3D4D"/>
    <w:rsid w:val="00BC416C"/>
    <w:rsid w:val="00BC4CF6"/>
    <w:rsid w:val="00BC572B"/>
    <w:rsid w:val="00BC5765"/>
    <w:rsid w:val="00BC5AEC"/>
    <w:rsid w:val="00BC61EC"/>
    <w:rsid w:val="00BC62E6"/>
    <w:rsid w:val="00BC7F8D"/>
    <w:rsid w:val="00BD0965"/>
    <w:rsid w:val="00BD319D"/>
    <w:rsid w:val="00BD63A8"/>
    <w:rsid w:val="00BD7B64"/>
    <w:rsid w:val="00BE0C30"/>
    <w:rsid w:val="00BE0DD1"/>
    <w:rsid w:val="00BE3FBE"/>
    <w:rsid w:val="00BE61C6"/>
    <w:rsid w:val="00BE794C"/>
    <w:rsid w:val="00BF0F0D"/>
    <w:rsid w:val="00BF0FD5"/>
    <w:rsid w:val="00BF142A"/>
    <w:rsid w:val="00BF1657"/>
    <w:rsid w:val="00BF2F53"/>
    <w:rsid w:val="00BF3018"/>
    <w:rsid w:val="00BF323B"/>
    <w:rsid w:val="00BF6FE3"/>
    <w:rsid w:val="00BF7FA2"/>
    <w:rsid w:val="00C00314"/>
    <w:rsid w:val="00C01B6D"/>
    <w:rsid w:val="00C02757"/>
    <w:rsid w:val="00C02994"/>
    <w:rsid w:val="00C031A3"/>
    <w:rsid w:val="00C04C8B"/>
    <w:rsid w:val="00C059D8"/>
    <w:rsid w:val="00C07FC8"/>
    <w:rsid w:val="00C10231"/>
    <w:rsid w:val="00C105BA"/>
    <w:rsid w:val="00C10D1F"/>
    <w:rsid w:val="00C12064"/>
    <w:rsid w:val="00C128A7"/>
    <w:rsid w:val="00C12EC2"/>
    <w:rsid w:val="00C13658"/>
    <w:rsid w:val="00C13691"/>
    <w:rsid w:val="00C13D38"/>
    <w:rsid w:val="00C13E02"/>
    <w:rsid w:val="00C141E5"/>
    <w:rsid w:val="00C14504"/>
    <w:rsid w:val="00C14FB1"/>
    <w:rsid w:val="00C1590E"/>
    <w:rsid w:val="00C15E94"/>
    <w:rsid w:val="00C165DE"/>
    <w:rsid w:val="00C1781A"/>
    <w:rsid w:val="00C17FB5"/>
    <w:rsid w:val="00C20C3F"/>
    <w:rsid w:val="00C20EBA"/>
    <w:rsid w:val="00C20F65"/>
    <w:rsid w:val="00C211A1"/>
    <w:rsid w:val="00C21B39"/>
    <w:rsid w:val="00C221FD"/>
    <w:rsid w:val="00C2427D"/>
    <w:rsid w:val="00C246A6"/>
    <w:rsid w:val="00C248C5"/>
    <w:rsid w:val="00C25E69"/>
    <w:rsid w:val="00C26276"/>
    <w:rsid w:val="00C26DE1"/>
    <w:rsid w:val="00C31091"/>
    <w:rsid w:val="00C31BC8"/>
    <w:rsid w:val="00C31C38"/>
    <w:rsid w:val="00C32462"/>
    <w:rsid w:val="00C33257"/>
    <w:rsid w:val="00C33384"/>
    <w:rsid w:val="00C33493"/>
    <w:rsid w:val="00C33C48"/>
    <w:rsid w:val="00C34801"/>
    <w:rsid w:val="00C34B89"/>
    <w:rsid w:val="00C35472"/>
    <w:rsid w:val="00C357C6"/>
    <w:rsid w:val="00C36662"/>
    <w:rsid w:val="00C378CC"/>
    <w:rsid w:val="00C45B90"/>
    <w:rsid w:val="00C45D15"/>
    <w:rsid w:val="00C503C2"/>
    <w:rsid w:val="00C51318"/>
    <w:rsid w:val="00C52249"/>
    <w:rsid w:val="00C52A30"/>
    <w:rsid w:val="00C52E59"/>
    <w:rsid w:val="00C554E2"/>
    <w:rsid w:val="00C6012E"/>
    <w:rsid w:val="00C60BE4"/>
    <w:rsid w:val="00C614D6"/>
    <w:rsid w:val="00C6178E"/>
    <w:rsid w:val="00C61DC7"/>
    <w:rsid w:val="00C62D7A"/>
    <w:rsid w:val="00C62DA6"/>
    <w:rsid w:val="00C656C6"/>
    <w:rsid w:val="00C6758F"/>
    <w:rsid w:val="00C67BD7"/>
    <w:rsid w:val="00C70902"/>
    <w:rsid w:val="00C71A78"/>
    <w:rsid w:val="00C7213B"/>
    <w:rsid w:val="00C7217B"/>
    <w:rsid w:val="00C7236E"/>
    <w:rsid w:val="00C7327B"/>
    <w:rsid w:val="00C74A22"/>
    <w:rsid w:val="00C75CA1"/>
    <w:rsid w:val="00C767FA"/>
    <w:rsid w:val="00C76838"/>
    <w:rsid w:val="00C77A14"/>
    <w:rsid w:val="00C82938"/>
    <w:rsid w:val="00C837A2"/>
    <w:rsid w:val="00C839B5"/>
    <w:rsid w:val="00C83EC4"/>
    <w:rsid w:val="00C843B4"/>
    <w:rsid w:val="00C84770"/>
    <w:rsid w:val="00C875C2"/>
    <w:rsid w:val="00C87B81"/>
    <w:rsid w:val="00C87CEA"/>
    <w:rsid w:val="00C9037A"/>
    <w:rsid w:val="00C90B38"/>
    <w:rsid w:val="00C90C3D"/>
    <w:rsid w:val="00C9260E"/>
    <w:rsid w:val="00C93AA3"/>
    <w:rsid w:val="00C943C5"/>
    <w:rsid w:val="00C95EB9"/>
    <w:rsid w:val="00C978CE"/>
    <w:rsid w:val="00CA02F4"/>
    <w:rsid w:val="00CA04E2"/>
    <w:rsid w:val="00CA248F"/>
    <w:rsid w:val="00CA2EC8"/>
    <w:rsid w:val="00CA3596"/>
    <w:rsid w:val="00CA39A9"/>
    <w:rsid w:val="00CA4CE1"/>
    <w:rsid w:val="00CA56E7"/>
    <w:rsid w:val="00CA5D9D"/>
    <w:rsid w:val="00CA610D"/>
    <w:rsid w:val="00CA653E"/>
    <w:rsid w:val="00CA704F"/>
    <w:rsid w:val="00CA7D6D"/>
    <w:rsid w:val="00CB0A7B"/>
    <w:rsid w:val="00CB0D36"/>
    <w:rsid w:val="00CB2D51"/>
    <w:rsid w:val="00CB2E52"/>
    <w:rsid w:val="00CB30F5"/>
    <w:rsid w:val="00CB4A8F"/>
    <w:rsid w:val="00CB65E1"/>
    <w:rsid w:val="00CB77A9"/>
    <w:rsid w:val="00CC179D"/>
    <w:rsid w:val="00CC36D6"/>
    <w:rsid w:val="00CC423B"/>
    <w:rsid w:val="00CC4F42"/>
    <w:rsid w:val="00CC5237"/>
    <w:rsid w:val="00CC7440"/>
    <w:rsid w:val="00CC79C9"/>
    <w:rsid w:val="00CD06E9"/>
    <w:rsid w:val="00CD1672"/>
    <w:rsid w:val="00CD18A2"/>
    <w:rsid w:val="00CD1A82"/>
    <w:rsid w:val="00CD236D"/>
    <w:rsid w:val="00CD3C14"/>
    <w:rsid w:val="00CD4351"/>
    <w:rsid w:val="00CD4EA7"/>
    <w:rsid w:val="00CD5524"/>
    <w:rsid w:val="00CD674C"/>
    <w:rsid w:val="00CD6DA8"/>
    <w:rsid w:val="00CD75CD"/>
    <w:rsid w:val="00CE0DB8"/>
    <w:rsid w:val="00CE0F30"/>
    <w:rsid w:val="00CE193F"/>
    <w:rsid w:val="00CE195C"/>
    <w:rsid w:val="00CE3A63"/>
    <w:rsid w:val="00CE43B1"/>
    <w:rsid w:val="00CE5545"/>
    <w:rsid w:val="00CE583E"/>
    <w:rsid w:val="00CE63A1"/>
    <w:rsid w:val="00CE64C7"/>
    <w:rsid w:val="00CF00F9"/>
    <w:rsid w:val="00CF02B6"/>
    <w:rsid w:val="00CF1D75"/>
    <w:rsid w:val="00CF1DDE"/>
    <w:rsid w:val="00CF2EEC"/>
    <w:rsid w:val="00CF2F3F"/>
    <w:rsid w:val="00CF3449"/>
    <w:rsid w:val="00CF3604"/>
    <w:rsid w:val="00CF3B62"/>
    <w:rsid w:val="00CF40E4"/>
    <w:rsid w:val="00CF448B"/>
    <w:rsid w:val="00CF5487"/>
    <w:rsid w:val="00CF5E28"/>
    <w:rsid w:val="00CF61A3"/>
    <w:rsid w:val="00CF6491"/>
    <w:rsid w:val="00CF7EBD"/>
    <w:rsid w:val="00D00226"/>
    <w:rsid w:val="00D00827"/>
    <w:rsid w:val="00D018BB"/>
    <w:rsid w:val="00D020CD"/>
    <w:rsid w:val="00D02820"/>
    <w:rsid w:val="00D02C64"/>
    <w:rsid w:val="00D03171"/>
    <w:rsid w:val="00D042A3"/>
    <w:rsid w:val="00D066A5"/>
    <w:rsid w:val="00D06D6D"/>
    <w:rsid w:val="00D1148E"/>
    <w:rsid w:val="00D11FF7"/>
    <w:rsid w:val="00D12799"/>
    <w:rsid w:val="00D139F6"/>
    <w:rsid w:val="00D13F33"/>
    <w:rsid w:val="00D16187"/>
    <w:rsid w:val="00D16F87"/>
    <w:rsid w:val="00D16FB3"/>
    <w:rsid w:val="00D1746A"/>
    <w:rsid w:val="00D17E4F"/>
    <w:rsid w:val="00D217D5"/>
    <w:rsid w:val="00D2190F"/>
    <w:rsid w:val="00D226AC"/>
    <w:rsid w:val="00D2433B"/>
    <w:rsid w:val="00D2759C"/>
    <w:rsid w:val="00D30CBF"/>
    <w:rsid w:val="00D30F1F"/>
    <w:rsid w:val="00D31293"/>
    <w:rsid w:val="00D31AF8"/>
    <w:rsid w:val="00D3216E"/>
    <w:rsid w:val="00D34615"/>
    <w:rsid w:val="00D34EBC"/>
    <w:rsid w:val="00D37A6A"/>
    <w:rsid w:val="00D37DF0"/>
    <w:rsid w:val="00D40513"/>
    <w:rsid w:val="00D41819"/>
    <w:rsid w:val="00D42198"/>
    <w:rsid w:val="00D42D98"/>
    <w:rsid w:val="00D432DE"/>
    <w:rsid w:val="00D43A59"/>
    <w:rsid w:val="00D43EFE"/>
    <w:rsid w:val="00D43FE8"/>
    <w:rsid w:val="00D450B7"/>
    <w:rsid w:val="00D452C6"/>
    <w:rsid w:val="00D452E8"/>
    <w:rsid w:val="00D45908"/>
    <w:rsid w:val="00D47480"/>
    <w:rsid w:val="00D50252"/>
    <w:rsid w:val="00D504B4"/>
    <w:rsid w:val="00D51253"/>
    <w:rsid w:val="00D5139A"/>
    <w:rsid w:val="00D52A0F"/>
    <w:rsid w:val="00D52A9C"/>
    <w:rsid w:val="00D5378A"/>
    <w:rsid w:val="00D55F72"/>
    <w:rsid w:val="00D564D3"/>
    <w:rsid w:val="00D5699C"/>
    <w:rsid w:val="00D56F82"/>
    <w:rsid w:val="00D60A70"/>
    <w:rsid w:val="00D60C62"/>
    <w:rsid w:val="00D60FF2"/>
    <w:rsid w:val="00D61E0B"/>
    <w:rsid w:val="00D62427"/>
    <w:rsid w:val="00D6272C"/>
    <w:rsid w:val="00D63B66"/>
    <w:rsid w:val="00D640EB"/>
    <w:rsid w:val="00D64201"/>
    <w:rsid w:val="00D6485A"/>
    <w:rsid w:val="00D6599D"/>
    <w:rsid w:val="00D66421"/>
    <w:rsid w:val="00D70B40"/>
    <w:rsid w:val="00D70CB3"/>
    <w:rsid w:val="00D70CF2"/>
    <w:rsid w:val="00D714A4"/>
    <w:rsid w:val="00D714BB"/>
    <w:rsid w:val="00D726EC"/>
    <w:rsid w:val="00D731CD"/>
    <w:rsid w:val="00D73DB5"/>
    <w:rsid w:val="00D73DBA"/>
    <w:rsid w:val="00D759FC"/>
    <w:rsid w:val="00D764BD"/>
    <w:rsid w:val="00D777A5"/>
    <w:rsid w:val="00D81112"/>
    <w:rsid w:val="00D82469"/>
    <w:rsid w:val="00D851AD"/>
    <w:rsid w:val="00D85D4F"/>
    <w:rsid w:val="00D8610D"/>
    <w:rsid w:val="00D86558"/>
    <w:rsid w:val="00D87440"/>
    <w:rsid w:val="00D87782"/>
    <w:rsid w:val="00D912EE"/>
    <w:rsid w:val="00D91A8A"/>
    <w:rsid w:val="00D92913"/>
    <w:rsid w:val="00D9315D"/>
    <w:rsid w:val="00D93401"/>
    <w:rsid w:val="00D94597"/>
    <w:rsid w:val="00D95975"/>
    <w:rsid w:val="00D95B04"/>
    <w:rsid w:val="00D9613F"/>
    <w:rsid w:val="00D97641"/>
    <w:rsid w:val="00D97D58"/>
    <w:rsid w:val="00DA202F"/>
    <w:rsid w:val="00DA2133"/>
    <w:rsid w:val="00DA2135"/>
    <w:rsid w:val="00DA3B72"/>
    <w:rsid w:val="00DA50AE"/>
    <w:rsid w:val="00DA52B7"/>
    <w:rsid w:val="00DA53CF"/>
    <w:rsid w:val="00DA6B70"/>
    <w:rsid w:val="00DA700E"/>
    <w:rsid w:val="00DA775F"/>
    <w:rsid w:val="00DA7997"/>
    <w:rsid w:val="00DA7CCE"/>
    <w:rsid w:val="00DA7D64"/>
    <w:rsid w:val="00DB03BF"/>
    <w:rsid w:val="00DB06A7"/>
    <w:rsid w:val="00DB0D27"/>
    <w:rsid w:val="00DB1BF3"/>
    <w:rsid w:val="00DB3654"/>
    <w:rsid w:val="00DB3BF7"/>
    <w:rsid w:val="00DB5163"/>
    <w:rsid w:val="00DB5326"/>
    <w:rsid w:val="00DB6220"/>
    <w:rsid w:val="00DB6B62"/>
    <w:rsid w:val="00DB724C"/>
    <w:rsid w:val="00DC015F"/>
    <w:rsid w:val="00DC13F3"/>
    <w:rsid w:val="00DC1591"/>
    <w:rsid w:val="00DC23CD"/>
    <w:rsid w:val="00DC2713"/>
    <w:rsid w:val="00DC4920"/>
    <w:rsid w:val="00DC496C"/>
    <w:rsid w:val="00DC5956"/>
    <w:rsid w:val="00DC62AC"/>
    <w:rsid w:val="00DD0245"/>
    <w:rsid w:val="00DD232F"/>
    <w:rsid w:val="00DD2332"/>
    <w:rsid w:val="00DD2E25"/>
    <w:rsid w:val="00DD329E"/>
    <w:rsid w:val="00DD47BB"/>
    <w:rsid w:val="00DD50FE"/>
    <w:rsid w:val="00DD51F8"/>
    <w:rsid w:val="00DD58CC"/>
    <w:rsid w:val="00DE0D04"/>
    <w:rsid w:val="00DE2630"/>
    <w:rsid w:val="00DE2927"/>
    <w:rsid w:val="00DE2EBC"/>
    <w:rsid w:val="00DE3409"/>
    <w:rsid w:val="00DE35AF"/>
    <w:rsid w:val="00DE39AB"/>
    <w:rsid w:val="00DE3C8E"/>
    <w:rsid w:val="00DE3E8B"/>
    <w:rsid w:val="00DE588B"/>
    <w:rsid w:val="00DE62E1"/>
    <w:rsid w:val="00DE681C"/>
    <w:rsid w:val="00DE6D45"/>
    <w:rsid w:val="00DE70FC"/>
    <w:rsid w:val="00DE7858"/>
    <w:rsid w:val="00DF0E1A"/>
    <w:rsid w:val="00DF140E"/>
    <w:rsid w:val="00DF1C2C"/>
    <w:rsid w:val="00DF2154"/>
    <w:rsid w:val="00DF27C7"/>
    <w:rsid w:val="00DF3A43"/>
    <w:rsid w:val="00DF3E4E"/>
    <w:rsid w:val="00DF40CB"/>
    <w:rsid w:val="00DF58AF"/>
    <w:rsid w:val="00DF72BA"/>
    <w:rsid w:val="00DF7A34"/>
    <w:rsid w:val="00DF7E34"/>
    <w:rsid w:val="00DF7FA8"/>
    <w:rsid w:val="00E011D6"/>
    <w:rsid w:val="00E015A5"/>
    <w:rsid w:val="00E0171D"/>
    <w:rsid w:val="00E0181B"/>
    <w:rsid w:val="00E018CA"/>
    <w:rsid w:val="00E0216B"/>
    <w:rsid w:val="00E05947"/>
    <w:rsid w:val="00E063F1"/>
    <w:rsid w:val="00E10F2B"/>
    <w:rsid w:val="00E116C7"/>
    <w:rsid w:val="00E1239A"/>
    <w:rsid w:val="00E12CC7"/>
    <w:rsid w:val="00E13889"/>
    <w:rsid w:val="00E14A3B"/>
    <w:rsid w:val="00E14CD5"/>
    <w:rsid w:val="00E15297"/>
    <w:rsid w:val="00E166A4"/>
    <w:rsid w:val="00E16E61"/>
    <w:rsid w:val="00E17937"/>
    <w:rsid w:val="00E21F69"/>
    <w:rsid w:val="00E228AF"/>
    <w:rsid w:val="00E24020"/>
    <w:rsid w:val="00E24E78"/>
    <w:rsid w:val="00E255FD"/>
    <w:rsid w:val="00E260F6"/>
    <w:rsid w:val="00E30E75"/>
    <w:rsid w:val="00E310E4"/>
    <w:rsid w:val="00E3111E"/>
    <w:rsid w:val="00E32A11"/>
    <w:rsid w:val="00E32B18"/>
    <w:rsid w:val="00E334A3"/>
    <w:rsid w:val="00E33CA6"/>
    <w:rsid w:val="00E33D7B"/>
    <w:rsid w:val="00E3419C"/>
    <w:rsid w:val="00E35A67"/>
    <w:rsid w:val="00E37BF9"/>
    <w:rsid w:val="00E40F77"/>
    <w:rsid w:val="00E44998"/>
    <w:rsid w:val="00E45C4D"/>
    <w:rsid w:val="00E45CF3"/>
    <w:rsid w:val="00E46578"/>
    <w:rsid w:val="00E466EA"/>
    <w:rsid w:val="00E50EEC"/>
    <w:rsid w:val="00E5118F"/>
    <w:rsid w:val="00E51C73"/>
    <w:rsid w:val="00E51C82"/>
    <w:rsid w:val="00E523F2"/>
    <w:rsid w:val="00E52529"/>
    <w:rsid w:val="00E52976"/>
    <w:rsid w:val="00E52E27"/>
    <w:rsid w:val="00E537E8"/>
    <w:rsid w:val="00E5549C"/>
    <w:rsid w:val="00E572A2"/>
    <w:rsid w:val="00E572D6"/>
    <w:rsid w:val="00E57F79"/>
    <w:rsid w:val="00E607A5"/>
    <w:rsid w:val="00E61326"/>
    <w:rsid w:val="00E625BC"/>
    <w:rsid w:val="00E62B91"/>
    <w:rsid w:val="00E639D4"/>
    <w:rsid w:val="00E64418"/>
    <w:rsid w:val="00E64598"/>
    <w:rsid w:val="00E648E3"/>
    <w:rsid w:val="00E655C5"/>
    <w:rsid w:val="00E65E9C"/>
    <w:rsid w:val="00E66F3B"/>
    <w:rsid w:val="00E67901"/>
    <w:rsid w:val="00E71180"/>
    <w:rsid w:val="00E71353"/>
    <w:rsid w:val="00E71452"/>
    <w:rsid w:val="00E71787"/>
    <w:rsid w:val="00E7307A"/>
    <w:rsid w:val="00E730EF"/>
    <w:rsid w:val="00E73DE5"/>
    <w:rsid w:val="00E74375"/>
    <w:rsid w:val="00E7485B"/>
    <w:rsid w:val="00E75E94"/>
    <w:rsid w:val="00E76252"/>
    <w:rsid w:val="00E76C15"/>
    <w:rsid w:val="00E76E4D"/>
    <w:rsid w:val="00E77B3E"/>
    <w:rsid w:val="00E77F42"/>
    <w:rsid w:val="00E808BE"/>
    <w:rsid w:val="00E80D77"/>
    <w:rsid w:val="00E81A14"/>
    <w:rsid w:val="00E81C2F"/>
    <w:rsid w:val="00E8248E"/>
    <w:rsid w:val="00E87203"/>
    <w:rsid w:val="00E877F3"/>
    <w:rsid w:val="00E87F46"/>
    <w:rsid w:val="00E90BC4"/>
    <w:rsid w:val="00E92D06"/>
    <w:rsid w:val="00E93392"/>
    <w:rsid w:val="00E93D5E"/>
    <w:rsid w:val="00E942E1"/>
    <w:rsid w:val="00E9591E"/>
    <w:rsid w:val="00E9650F"/>
    <w:rsid w:val="00E9748F"/>
    <w:rsid w:val="00EA154E"/>
    <w:rsid w:val="00EA17E9"/>
    <w:rsid w:val="00EA1FDF"/>
    <w:rsid w:val="00EA299D"/>
    <w:rsid w:val="00EA3BEA"/>
    <w:rsid w:val="00EA41AF"/>
    <w:rsid w:val="00EA74D6"/>
    <w:rsid w:val="00EA7793"/>
    <w:rsid w:val="00EA7942"/>
    <w:rsid w:val="00EA7A17"/>
    <w:rsid w:val="00EA7A40"/>
    <w:rsid w:val="00EA7E74"/>
    <w:rsid w:val="00EB087B"/>
    <w:rsid w:val="00EB34AA"/>
    <w:rsid w:val="00EB3FDC"/>
    <w:rsid w:val="00EB43EF"/>
    <w:rsid w:val="00EB47A9"/>
    <w:rsid w:val="00EB6835"/>
    <w:rsid w:val="00EC0664"/>
    <w:rsid w:val="00EC3006"/>
    <w:rsid w:val="00EC430A"/>
    <w:rsid w:val="00EC458B"/>
    <w:rsid w:val="00EC459D"/>
    <w:rsid w:val="00EC4E01"/>
    <w:rsid w:val="00EC4F9E"/>
    <w:rsid w:val="00EC53F2"/>
    <w:rsid w:val="00EC547C"/>
    <w:rsid w:val="00EC654C"/>
    <w:rsid w:val="00EC72A8"/>
    <w:rsid w:val="00EC7920"/>
    <w:rsid w:val="00ED0C27"/>
    <w:rsid w:val="00ED3149"/>
    <w:rsid w:val="00ED39EF"/>
    <w:rsid w:val="00ED3BE6"/>
    <w:rsid w:val="00ED3F44"/>
    <w:rsid w:val="00ED55B8"/>
    <w:rsid w:val="00ED7247"/>
    <w:rsid w:val="00ED74F0"/>
    <w:rsid w:val="00ED7F3F"/>
    <w:rsid w:val="00EE0A8C"/>
    <w:rsid w:val="00EE17E0"/>
    <w:rsid w:val="00EE18F7"/>
    <w:rsid w:val="00EE3487"/>
    <w:rsid w:val="00EE6849"/>
    <w:rsid w:val="00EF1C65"/>
    <w:rsid w:val="00EF1C7F"/>
    <w:rsid w:val="00EF23A8"/>
    <w:rsid w:val="00EF266B"/>
    <w:rsid w:val="00EF43CA"/>
    <w:rsid w:val="00EF517B"/>
    <w:rsid w:val="00EF6B85"/>
    <w:rsid w:val="00EF785E"/>
    <w:rsid w:val="00F0060C"/>
    <w:rsid w:val="00F00D95"/>
    <w:rsid w:val="00F0234D"/>
    <w:rsid w:val="00F0239D"/>
    <w:rsid w:val="00F02FBD"/>
    <w:rsid w:val="00F05074"/>
    <w:rsid w:val="00F051BA"/>
    <w:rsid w:val="00F05207"/>
    <w:rsid w:val="00F072BD"/>
    <w:rsid w:val="00F0757B"/>
    <w:rsid w:val="00F079DF"/>
    <w:rsid w:val="00F110BB"/>
    <w:rsid w:val="00F1248B"/>
    <w:rsid w:val="00F129D7"/>
    <w:rsid w:val="00F15FDE"/>
    <w:rsid w:val="00F16F4A"/>
    <w:rsid w:val="00F17C85"/>
    <w:rsid w:val="00F215EA"/>
    <w:rsid w:val="00F22766"/>
    <w:rsid w:val="00F22865"/>
    <w:rsid w:val="00F228AD"/>
    <w:rsid w:val="00F22CA7"/>
    <w:rsid w:val="00F22D54"/>
    <w:rsid w:val="00F22DE6"/>
    <w:rsid w:val="00F23788"/>
    <w:rsid w:val="00F23F56"/>
    <w:rsid w:val="00F248CC"/>
    <w:rsid w:val="00F24B16"/>
    <w:rsid w:val="00F25100"/>
    <w:rsid w:val="00F25FFA"/>
    <w:rsid w:val="00F2685B"/>
    <w:rsid w:val="00F26B4D"/>
    <w:rsid w:val="00F30192"/>
    <w:rsid w:val="00F30A3D"/>
    <w:rsid w:val="00F314E2"/>
    <w:rsid w:val="00F3335E"/>
    <w:rsid w:val="00F33775"/>
    <w:rsid w:val="00F35A04"/>
    <w:rsid w:val="00F35FFF"/>
    <w:rsid w:val="00F368B7"/>
    <w:rsid w:val="00F370B7"/>
    <w:rsid w:val="00F3785F"/>
    <w:rsid w:val="00F41982"/>
    <w:rsid w:val="00F424CD"/>
    <w:rsid w:val="00F42E05"/>
    <w:rsid w:val="00F43797"/>
    <w:rsid w:val="00F43A13"/>
    <w:rsid w:val="00F43A1F"/>
    <w:rsid w:val="00F43B98"/>
    <w:rsid w:val="00F44278"/>
    <w:rsid w:val="00F4585D"/>
    <w:rsid w:val="00F464B5"/>
    <w:rsid w:val="00F50C1E"/>
    <w:rsid w:val="00F516D9"/>
    <w:rsid w:val="00F51D57"/>
    <w:rsid w:val="00F52ACB"/>
    <w:rsid w:val="00F56B49"/>
    <w:rsid w:val="00F56DCC"/>
    <w:rsid w:val="00F56E03"/>
    <w:rsid w:val="00F57182"/>
    <w:rsid w:val="00F60821"/>
    <w:rsid w:val="00F611C7"/>
    <w:rsid w:val="00F61542"/>
    <w:rsid w:val="00F617B8"/>
    <w:rsid w:val="00F622A0"/>
    <w:rsid w:val="00F62D2C"/>
    <w:rsid w:val="00F65582"/>
    <w:rsid w:val="00F65F77"/>
    <w:rsid w:val="00F66268"/>
    <w:rsid w:val="00F703EF"/>
    <w:rsid w:val="00F7084D"/>
    <w:rsid w:val="00F72560"/>
    <w:rsid w:val="00F72975"/>
    <w:rsid w:val="00F72AC2"/>
    <w:rsid w:val="00F731E5"/>
    <w:rsid w:val="00F745FE"/>
    <w:rsid w:val="00F74656"/>
    <w:rsid w:val="00F756DB"/>
    <w:rsid w:val="00F757A1"/>
    <w:rsid w:val="00F7708F"/>
    <w:rsid w:val="00F776B4"/>
    <w:rsid w:val="00F77C3F"/>
    <w:rsid w:val="00F80318"/>
    <w:rsid w:val="00F80B86"/>
    <w:rsid w:val="00F833BF"/>
    <w:rsid w:val="00F833C2"/>
    <w:rsid w:val="00F847ED"/>
    <w:rsid w:val="00F856D5"/>
    <w:rsid w:val="00F863D0"/>
    <w:rsid w:val="00F8662D"/>
    <w:rsid w:val="00F869B9"/>
    <w:rsid w:val="00F8784A"/>
    <w:rsid w:val="00F90795"/>
    <w:rsid w:val="00F918C7"/>
    <w:rsid w:val="00F91919"/>
    <w:rsid w:val="00F91E48"/>
    <w:rsid w:val="00F91EF3"/>
    <w:rsid w:val="00F92512"/>
    <w:rsid w:val="00F97359"/>
    <w:rsid w:val="00FA0A76"/>
    <w:rsid w:val="00FA0DB4"/>
    <w:rsid w:val="00FA151A"/>
    <w:rsid w:val="00FA21C8"/>
    <w:rsid w:val="00FA2E1D"/>
    <w:rsid w:val="00FA4130"/>
    <w:rsid w:val="00FA4459"/>
    <w:rsid w:val="00FA56B5"/>
    <w:rsid w:val="00FA5A61"/>
    <w:rsid w:val="00FA5FB8"/>
    <w:rsid w:val="00FA60D2"/>
    <w:rsid w:val="00FA61EE"/>
    <w:rsid w:val="00FA64B1"/>
    <w:rsid w:val="00FA6AC7"/>
    <w:rsid w:val="00FB0513"/>
    <w:rsid w:val="00FB1AD4"/>
    <w:rsid w:val="00FB1DC7"/>
    <w:rsid w:val="00FB2052"/>
    <w:rsid w:val="00FB4A83"/>
    <w:rsid w:val="00FB549D"/>
    <w:rsid w:val="00FB58CB"/>
    <w:rsid w:val="00FB5BBF"/>
    <w:rsid w:val="00FB62F0"/>
    <w:rsid w:val="00FC1A5B"/>
    <w:rsid w:val="00FC2BF6"/>
    <w:rsid w:val="00FC3790"/>
    <w:rsid w:val="00FC3FFF"/>
    <w:rsid w:val="00FC4BA5"/>
    <w:rsid w:val="00FC4C0E"/>
    <w:rsid w:val="00FC677F"/>
    <w:rsid w:val="00FC69B6"/>
    <w:rsid w:val="00FC7269"/>
    <w:rsid w:val="00FC76A4"/>
    <w:rsid w:val="00FC7B60"/>
    <w:rsid w:val="00FC7D73"/>
    <w:rsid w:val="00FD0732"/>
    <w:rsid w:val="00FD0C1F"/>
    <w:rsid w:val="00FD1388"/>
    <w:rsid w:val="00FD1624"/>
    <w:rsid w:val="00FD4B39"/>
    <w:rsid w:val="00FD4B75"/>
    <w:rsid w:val="00FD4ED7"/>
    <w:rsid w:val="00FD5849"/>
    <w:rsid w:val="00FD627F"/>
    <w:rsid w:val="00FD673B"/>
    <w:rsid w:val="00FD67B3"/>
    <w:rsid w:val="00FD73D4"/>
    <w:rsid w:val="00FD7676"/>
    <w:rsid w:val="00FD76A4"/>
    <w:rsid w:val="00FD7F1A"/>
    <w:rsid w:val="00FE0531"/>
    <w:rsid w:val="00FE0DC5"/>
    <w:rsid w:val="00FE0EE9"/>
    <w:rsid w:val="00FE16A4"/>
    <w:rsid w:val="00FE1B67"/>
    <w:rsid w:val="00FE2352"/>
    <w:rsid w:val="00FE3AFB"/>
    <w:rsid w:val="00FE48B8"/>
    <w:rsid w:val="00FE5336"/>
    <w:rsid w:val="00FF0263"/>
    <w:rsid w:val="00FF251B"/>
    <w:rsid w:val="00FF2B22"/>
    <w:rsid w:val="00FF2B9D"/>
    <w:rsid w:val="00FF4914"/>
    <w:rsid w:val="00FF58C9"/>
    <w:rsid w:val="00FF7370"/>
    <w:rsid w:val="00FF7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351"/>
    <w:pPr>
      <w:widowControl w:val="0"/>
      <w:jc w:val="both"/>
    </w:pPr>
    <w:rPr>
      <w:rFonts w:ascii="Times New Roman" w:hAnsi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A3CA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96A3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A700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A3CA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96A3E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A700E"/>
    <w:rPr>
      <w:rFonts w:ascii="Cambria" w:eastAsia="宋体" w:hAnsi="Cambria" w:cs="Times New Roman"/>
      <w:b/>
      <w:b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296A3E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296A3E"/>
    <w:rPr>
      <w:rFonts w:ascii="宋体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C83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3EC4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83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3EC4"/>
    <w:rPr>
      <w:rFonts w:ascii="Times New Roman" w:eastAsia="宋体" w:hAnsi="Times New Roman" w:cs="Times New Roman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rsid w:val="005768F1"/>
    <w:pPr>
      <w:widowControl/>
      <w:jc w:val="left"/>
    </w:pPr>
    <w:rPr>
      <w:rFonts w:ascii="华文楷体" w:eastAsia="华文楷体" w:hAnsi="华文楷体" w:cs="宋体"/>
      <w:b/>
      <w:bCs/>
      <w:color w:val="1F497D"/>
      <w:kern w:val="0"/>
      <w:sz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5768F1"/>
    <w:rPr>
      <w:rFonts w:ascii="华文楷体" w:eastAsia="华文楷体" w:hAnsi="华文楷体" w:cs="宋体"/>
      <w:b/>
      <w:bCs/>
      <w:color w:val="1F497D"/>
      <w:kern w:val="0"/>
      <w:sz w:val="24"/>
      <w:szCs w:val="24"/>
    </w:rPr>
  </w:style>
  <w:style w:type="paragraph" w:styleId="ListParagraph">
    <w:name w:val="List Paragraph"/>
    <w:basedOn w:val="Normal"/>
    <w:uiPriority w:val="99"/>
    <w:qFormat/>
    <w:rsid w:val="00CD4351"/>
    <w:pPr>
      <w:ind w:firstLineChars="200" w:firstLine="420"/>
    </w:pPr>
  </w:style>
  <w:style w:type="table" w:styleId="TableGrid">
    <w:name w:val="Table Grid"/>
    <w:basedOn w:val="TableNormal"/>
    <w:uiPriority w:val="99"/>
    <w:rsid w:val="0032628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853BE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8C34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Preformatted">
    <w:name w:val="HTML Preformatted"/>
    <w:basedOn w:val="Normal"/>
    <w:link w:val="HTMLPreformattedChar"/>
    <w:uiPriority w:val="99"/>
    <w:rsid w:val="00F237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E2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4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90/RoutePlanning/getRouteInfo?destination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http://code.mixpanel.com/wp-content/uploads/2010/10/performance2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2443</TotalTime>
  <Pages>14</Pages>
  <Words>1900</Words>
  <Characters>10836</Characters>
  <Application>Microsoft Office Outlook</Application>
  <DocSecurity>0</DocSecurity>
  <Lines>0</Lines>
  <Paragraphs>0</Paragraphs>
  <ScaleCrop>false</ScaleCrop>
  <Company>BJUT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</dc:creator>
  <cp:keywords/>
  <dc:description/>
  <cp:lastModifiedBy>user</cp:lastModifiedBy>
  <cp:revision>613</cp:revision>
  <dcterms:created xsi:type="dcterms:W3CDTF">2011-05-10T06:28:00Z</dcterms:created>
  <dcterms:modified xsi:type="dcterms:W3CDTF">2015-06-14T05:48:00Z</dcterms:modified>
</cp:coreProperties>
</file>